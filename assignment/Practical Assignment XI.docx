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2E0D7E" w14:textId="670E9F2D" w:rsidR="00952F7D" w:rsidRDefault="00D0513C" w:rsidP="00316B5D">
      <w:pPr>
        <w:pStyle w:val="GraphicAnchor"/>
        <w:ind w:left="720" w:right="288"/>
      </w:pPr>
      <w:r>
        <w:tab/>
      </w:r>
    </w:p>
    <w:p w14:paraId="36FD7676" w14:textId="34B66309" w:rsidR="00BF357C" w:rsidRDefault="00BF357C" w:rsidP="00316B5D">
      <w:pPr>
        <w:pStyle w:val="GraphicAnchor"/>
        <w:ind w:left="720" w:right="288"/>
      </w:pPr>
    </w:p>
    <w:p w14:paraId="540225C3" w14:textId="716F8D58" w:rsidR="00BF357C" w:rsidRDefault="00BF357C" w:rsidP="00316B5D">
      <w:pPr>
        <w:pStyle w:val="GraphicAnchor"/>
        <w:ind w:left="720" w:right="288"/>
      </w:pPr>
    </w:p>
    <w:p w14:paraId="5F8E4B33" w14:textId="70E7C275" w:rsidR="00BF357C" w:rsidRDefault="00BF357C" w:rsidP="00316B5D">
      <w:pPr>
        <w:pStyle w:val="GraphicAnchor"/>
        <w:ind w:left="720" w:right="288"/>
      </w:pPr>
    </w:p>
    <w:p w14:paraId="061C0808" w14:textId="7C6CC264" w:rsidR="00BF357C" w:rsidRDefault="00BF357C" w:rsidP="00316B5D">
      <w:pPr>
        <w:pStyle w:val="GraphicAnchor"/>
        <w:ind w:left="720" w:right="288"/>
      </w:pPr>
    </w:p>
    <w:p w14:paraId="736A6BF6" w14:textId="54BCC376" w:rsidR="00BF357C" w:rsidRDefault="00BF357C" w:rsidP="00316B5D">
      <w:pPr>
        <w:pStyle w:val="GraphicAnchor"/>
        <w:ind w:left="720" w:right="288"/>
      </w:pPr>
    </w:p>
    <w:p w14:paraId="68A372E3" w14:textId="617B5351" w:rsidR="00BF357C" w:rsidRDefault="00BF357C" w:rsidP="00316B5D">
      <w:pPr>
        <w:pStyle w:val="GraphicAnchor"/>
        <w:ind w:left="720" w:right="288"/>
      </w:pPr>
    </w:p>
    <w:p w14:paraId="533836FF" w14:textId="2EA2B60B" w:rsidR="00BF357C" w:rsidRDefault="00BF357C" w:rsidP="00316B5D">
      <w:pPr>
        <w:pStyle w:val="GraphicAnchor"/>
        <w:ind w:left="720" w:right="288"/>
      </w:pPr>
    </w:p>
    <w:p w14:paraId="332EA2EE" w14:textId="1F2D639F" w:rsidR="00BF357C" w:rsidRDefault="00BF357C" w:rsidP="00316B5D">
      <w:pPr>
        <w:pStyle w:val="GraphicAnchor"/>
        <w:ind w:left="720" w:right="288"/>
      </w:pPr>
    </w:p>
    <w:p w14:paraId="2B539877" w14:textId="410CCE91" w:rsidR="00BF357C" w:rsidRDefault="00BF357C" w:rsidP="00316B5D">
      <w:pPr>
        <w:pStyle w:val="GraphicAnchor"/>
        <w:ind w:left="720" w:right="288"/>
      </w:pPr>
    </w:p>
    <w:p w14:paraId="235D7981" w14:textId="540B01C2" w:rsidR="00BF357C" w:rsidRDefault="00BF357C" w:rsidP="00316B5D">
      <w:pPr>
        <w:pStyle w:val="GraphicAnchor"/>
        <w:ind w:left="720" w:right="288"/>
      </w:pPr>
    </w:p>
    <w:p w14:paraId="454F5CA6" w14:textId="10A218BC" w:rsidR="00BF357C" w:rsidRDefault="00BF357C" w:rsidP="00316B5D">
      <w:pPr>
        <w:pStyle w:val="GraphicAnchor"/>
        <w:ind w:left="720" w:right="288"/>
      </w:pPr>
    </w:p>
    <w:p w14:paraId="359BA243" w14:textId="2EACC67F" w:rsidR="00BF357C" w:rsidRDefault="00BF357C" w:rsidP="00316B5D">
      <w:pPr>
        <w:pStyle w:val="GraphicAnchor"/>
        <w:ind w:left="720" w:right="288"/>
      </w:pPr>
    </w:p>
    <w:p w14:paraId="3547CE07" w14:textId="1EB7BEDB" w:rsidR="00BF357C" w:rsidRDefault="00BF357C" w:rsidP="00316B5D">
      <w:pPr>
        <w:pStyle w:val="GraphicAnchor"/>
        <w:ind w:left="720" w:right="288"/>
      </w:pPr>
    </w:p>
    <w:p w14:paraId="0A21A902" w14:textId="485D7636" w:rsidR="00BF357C" w:rsidRDefault="00BF357C" w:rsidP="00316B5D">
      <w:pPr>
        <w:pStyle w:val="GraphicAnchor"/>
        <w:ind w:left="720" w:right="288"/>
      </w:pPr>
    </w:p>
    <w:p w14:paraId="448CD035" w14:textId="691C4BE1" w:rsidR="00BF357C" w:rsidRDefault="00BF357C" w:rsidP="00316B5D">
      <w:pPr>
        <w:pStyle w:val="GraphicAnchor"/>
        <w:ind w:left="720" w:right="288"/>
      </w:pPr>
    </w:p>
    <w:p w14:paraId="7D97F3A4" w14:textId="496AD2EA" w:rsidR="00BF357C" w:rsidRDefault="00BF357C" w:rsidP="00316B5D">
      <w:pPr>
        <w:pStyle w:val="GraphicAnchor"/>
        <w:ind w:left="720" w:right="288"/>
      </w:pPr>
    </w:p>
    <w:p w14:paraId="222A2A0F" w14:textId="469C4D20" w:rsidR="00BF357C" w:rsidRDefault="00BF357C" w:rsidP="00316B5D">
      <w:pPr>
        <w:pStyle w:val="GraphicAnchor"/>
        <w:ind w:left="720" w:right="288"/>
      </w:pPr>
    </w:p>
    <w:p w14:paraId="7547AFFF" w14:textId="5A37AEA4" w:rsidR="00BF357C" w:rsidRDefault="00BF357C" w:rsidP="00316B5D">
      <w:pPr>
        <w:pStyle w:val="GraphicAnchor"/>
        <w:ind w:left="720" w:right="288"/>
      </w:pPr>
    </w:p>
    <w:p w14:paraId="25339DB9" w14:textId="48369B5F" w:rsidR="00BF357C" w:rsidRDefault="00BF357C" w:rsidP="00316B5D">
      <w:pPr>
        <w:pStyle w:val="GraphicAnchor"/>
        <w:ind w:left="720" w:right="288"/>
      </w:pPr>
    </w:p>
    <w:p w14:paraId="71F36B31" w14:textId="22643548" w:rsidR="00BF357C" w:rsidRDefault="00BF357C" w:rsidP="00316B5D">
      <w:pPr>
        <w:pStyle w:val="GraphicAnchor"/>
        <w:ind w:left="720" w:right="288"/>
      </w:pPr>
    </w:p>
    <w:p w14:paraId="795CD602" w14:textId="798AF62C" w:rsidR="00BF357C" w:rsidRDefault="00BF357C" w:rsidP="00316B5D">
      <w:pPr>
        <w:pStyle w:val="GraphicAnchor"/>
        <w:ind w:left="720" w:right="288"/>
      </w:pPr>
    </w:p>
    <w:p w14:paraId="6312E21B" w14:textId="667903D7" w:rsidR="00BF357C" w:rsidRDefault="00BF357C" w:rsidP="00316B5D">
      <w:pPr>
        <w:pStyle w:val="GraphicAnchor"/>
        <w:ind w:left="720" w:right="288"/>
      </w:pPr>
    </w:p>
    <w:p w14:paraId="4B954DBC" w14:textId="39D3FE16" w:rsidR="00BF357C" w:rsidRDefault="00BF357C" w:rsidP="00316B5D">
      <w:pPr>
        <w:pStyle w:val="GraphicAnchor"/>
        <w:ind w:left="720" w:right="288"/>
      </w:pPr>
    </w:p>
    <w:p w14:paraId="14C77533" w14:textId="42E7EBE3" w:rsidR="00BF357C" w:rsidRDefault="00BF357C" w:rsidP="00316B5D">
      <w:pPr>
        <w:pStyle w:val="GraphicAnchor"/>
        <w:ind w:left="720" w:right="288"/>
      </w:pPr>
    </w:p>
    <w:p w14:paraId="56512C72" w14:textId="0322E81C" w:rsidR="00BF357C" w:rsidRDefault="00BF357C" w:rsidP="00316B5D">
      <w:pPr>
        <w:pStyle w:val="GraphicAnchor"/>
        <w:ind w:left="720" w:right="288"/>
      </w:pPr>
    </w:p>
    <w:p w14:paraId="6D2F33B7" w14:textId="46DFE081" w:rsidR="00BF357C" w:rsidRDefault="00BF357C" w:rsidP="00316B5D">
      <w:pPr>
        <w:pStyle w:val="GraphicAnchor"/>
        <w:ind w:left="720" w:right="288"/>
      </w:pPr>
    </w:p>
    <w:p w14:paraId="15B48A5C" w14:textId="4A2CA890" w:rsidR="00BF357C" w:rsidRDefault="00BF357C" w:rsidP="00316B5D">
      <w:pPr>
        <w:pStyle w:val="GraphicAnchor"/>
        <w:ind w:left="720" w:right="288"/>
      </w:pPr>
    </w:p>
    <w:p w14:paraId="2E4B7E8B" w14:textId="2142795C" w:rsidR="00BF357C" w:rsidRDefault="00BF357C" w:rsidP="00316B5D">
      <w:pPr>
        <w:pStyle w:val="GraphicAnchor"/>
        <w:ind w:left="720" w:right="288"/>
      </w:pPr>
    </w:p>
    <w:p w14:paraId="0E367041" w14:textId="77777777" w:rsidR="00BF357C" w:rsidRDefault="00BF357C" w:rsidP="00316B5D">
      <w:pPr>
        <w:pStyle w:val="GraphicAnchor"/>
        <w:ind w:left="720" w:right="288"/>
      </w:pPr>
    </w:p>
    <w:tbl>
      <w:tblPr>
        <w:tblStyle w:val="TableGrid"/>
        <w:tblW w:w="11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198"/>
        <w:gridCol w:w="9150"/>
        <w:gridCol w:w="1200"/>
        <w:gridCol w:w="7"/>
      </w:tblGrid>
      <w:tr w:rsidR="00DF198B" w14:paraId="45B3394A" w14:textId="77777777" w:rsidTr="007D1DD5">
        <w:trPr>
          <w:trHeight w:val="888"/>
        </w:trPr>
        <w:tc>
          <w:tcPr>
            <w:tcW w:w="11555" w:type="dxa"/>
            <w:gridSpan w:val="4"/>
          </w:tcPr>
          <w:p w14:paraId="7FC8640D" w14:textId="77777777" w:rsidR="00DF198B" w:rsidRDefault="00DF198B" w:rsidP="00316B5D">
            <w:pPr>
              <w:ind w:left="720" w:right="288"/>
            </w:pPr>
          </w:p>
        </w:tc>
      </w:tr>
      <w:tr w:rsidR="00DF198B" w14:paraId="024DC43C" w14:textId="77777777" w:rsidTr="007D1DD5">
        <w:trPr>
          <w:gridAfter w:val="1"/>
          <w:wAfter w:w="7" w:type="dxa"/>
          <w:trHeight w:val="1082"/>
        </w:trPr>
        <w:tc>
          <w:tcPr>
            <w:tcW w:w="1198" w:type="dxa"/>
            <w:tcBorders>
              <w:right w:val="single" w:sz="18" w:space="0" w:color="476166" w:themeColor="accent1"/>
            </w:tcBorders>
          </w:tcPr>
          <w:p w14:paraId="07A99B63" w14:textId="77777777" w:rsidR="00DF198B" w:rsidRDefault="00DF198B" w:rsidP="00316B5D">
            <w:pPr>
              <w:ind w:left="720" w:right="288"/>
            </w:pPr>
          </w:p>
        </w:tc>
        <w:tc>
          <w:tcPr>
            <w:tcW w:w="9150" w:type="dxa"/>
            <w:tcBorders>
              <w:top w:val="single" w:sz="18" w:space="0" w:color="476166" w:themeColor="accent1"/>
              <w:left w:val="single" w:sz="18" w:space="0" w:color="476166" w:themeColor="accent1"/>
              <w:bottom w:val="single" w:sz="18" w:space="0" w:color="476166" w:themeColor="accent1"/>
              <w:right w:val="single" w:sz="18" w:space="0" w:color="476166" w:themeColor="accent1"/>
            </w:tcBorders>
            <w:shd w:val="clear" w:color="auto" w:fill="FFFFFF" w:themeFill="background1"/>
            <w:vAlign w:val="center"/>
          </w:tcPr>
          <w:p w14:paraId="6FC146B6" w14:textId="77777777" w:rsidR="005631C8" w:rsidRPr="005631C8" w:rsidRDefault="005631C8" w:rsidP="00316B5D">
            <w:pPr>
              <w:pStyle w:val="Heading1"/>
              <w:ind w:left="720" w:right="288"/>
              <w:rPr>
                <w:sz w:val="44"/>
                <w:szCs w:val="44"/>
              </w:rPr>
            </w:pPr>
            <w:bookmarkStart w:id="0" w:name="_Toc51954444"/>
            <w:bookmarkStart w:id="1" w:name="_Toc51954489"/>
          </w:p>
          <w:p w14:paraId="69D7EB9D" w14:textId="12B974C4" w:rsidR="00E72C43" w:rsidRPr="00F56370" w:rsidRDefault="00E72C43" w:rsidP="00316B5D">
            <w:pPr>
              <w:pStyle w:val="Heading1"/>
              <w:ind w:left="720" w:right="288"/>
              <w:rPr>
                <w:sz w:val="72"/>
                <w:szCs w:val="72"/>
              </w:rPr>
            </w:pPr>
            <w:r w:rsidRPr="00F56370">
              <w:rPr>
                <w:sz w:val="72"/>
                <w:szCs w:val="72"/>
              </w:rPr>
              <w:t>Practical File</w:t>
            </w:r>
            <w:bookmarkEnd w:id="0"/>
            <w:bookmarkEnd w:id="1"/>
          </w:p>
          <w:p w14:paraId="4535E604" w14:textId="5F203841" w:rsidR="005631C8" w:rsidRDefault="00E72C43" w:rsidP="00316B5D">
            <w:pPr>
              <w:pStyle w:val="Heading1"/>
              <w:ind w:left="720" w:right="288"/>
              <w:rPr>
                <w:sz w:val="72"/>
                <w:szCs w:val="72"/>
              </w:rPr>
            </w:pPr>
            <w:bookmarkStart w:id="2" w:name="_Toc51954426"/>
            <w:bookmarkStart w:id="3" w:name="_Toc51954490"/>
            <w:r w:rsidRPr="00F56370">
              <w:rPr>
                <w:sz w:val="72"/>
                <w:szCs w:val="72"/>
              </w:rPr>
              <w:t>Computer Science</w:t>
            </w:r>
            <w:bookmarkEnd w:id="2"/>
            <w:bookmarkEnd w:id="3"/>
            <w:r w:rsidR="003156ED">
              <w:rPr>
                <w:sz w:val="72"/>
                <w:szCs w:val="72"/>
              </w:rPr>
              <w:t xml:space="preserve"> </w:t>
            </w:r>
          </w:p>
          <w:p w14:paraId="721B0C72" w14:textId="77777777" w:rsidR="005631C8" w:rsidRPr="005631C8" w:rsidRDefault="005631C8" w:rsidP="00316B5D">
            <w:pPr>
              <w:ind w:left="720" w:right="288"/>
            </w:pPr>
          </w:p>
          <w:p w14:paraId="1A957618" w14:textId="77777777" w:rsidR="00E72C43" w:rsidRDefault="005631C8" w:rsidP="00316B5D">
            <w:pPr>
              <w:pStyle w:val="Heading1"/>
              <w:ind w:left="720" w:right="288"/>
            </w:pPr>
            <w:r w:rsidRPr="005631C8">
              <w:t xml:space="preserve">(Class </w:t>
            </w:r>
            <w:r w:rsidR="003156ED" w:rsidRPr="005631C8">
              <w:t>XI</w:t>
            </w:r>
            <w:r w:rsidRPr="005631C8">
              <w:t>)</w:t>
            </w:r>
          </w:p>
          <w:p w14:paraId="10BACDBB" w14:textId="05E0402B" w:rsidR="005631C8" w:rsidRPr="005631C8" w:rsidRDefault="005631C8" w:rsidP="00316B5D">
            <w:pPr>
              <w:ind w:left="720" w:right="288"/>
              <w:rPr>
                <w:sz w:val="44"/>
                <w:szCs w:val="44"/>
              </w:rPr>
            </w:pPr>
          </w:p>
        </w:tc>
        <w:tc>
          <w:tcPr>
            <w:tcW w:w="1200" w:type="dxa"/>
            <w:tcBorders>
              <w:left w:val="single" w:sz="18" w:space="0" w:color="476166" w:themeColor="accent1"/>
            </w:tcBorders>
          </w:tcPr>
          <w:p w14:paraId="69732B37" w14:textId="36731B32" w:rsidR="00F56370" w:rsidRDefault="00F56370" w:rsidP="00316B5D">
            <w:pPr>
              <w:ind w:left="720" w:right="288"/>
            </w:pPr>
          </w:p>
        </w:tc>
      </w:tr>
    </w:tbl>
    <w:p w14:paraId="536D913D" w14:textId="77777777" w:rsidR="00F56370" w:rsidRDefault="00F56370" w:rsidP="00316B5D">
      <w:pPr>
        <w:ind w:left="720" w:right="288"/>
        <w:jc w:val="center"/>
        <w:rPr>
          <w:rFonts w:asciiTheme="majorHAnsi" w:hAnsiTheme="majorHAnsi"/>
          <w:u w:val="single"/>
        </w:rPr>
      </w:pPr>
      <w:bookmarkStart w:id="4" w:name="_Toc51954491"/>
    </w:p>
    <w:p w14:paraId="4B479FDC" w14:textId="77777777" w:rsidR="00F56370" w:rsidRDefault="00F56370" w:rsidP="00316B5D">
      <w:pPr>
        <w:ind w:left="720" w:right="288"/>
        <w:jc w:val="center"/>
        <w:rPr>
          <w:rFonts w:asciiTheme="majorHAnsi" w:hAnsiTheme="majorHAnsi"/>
          <w:u w:val="single"/>
        </w:rPr>
      </w:pPr>
    </w:p>
    <w:p w14:paraId="64964CF5" w14:textId="77777777" w:rsidR="00F56370" w:rsidRDefault="00F56370" w:rsidP="00316B5D">
      <w:pPr>
        <w:ind w:left="720" w:right="288"/>
        <w:jc w:val="center"/>
        <w:rPr>
          <w:rFonts w:asciiTheme="majorHAnsi" w:hAnsiTheme="majorHAnsi"/>
          <w:u w:val="single"/>
        </w:rPr>
      </w:pPr>
    </w:p>
    <w:p w14:paraId="7FB13DD7" w14:textId="41FB4DA5" w:rsidR="00F56370" w:rsidRDefault="00F56370" w:rsidP="00316B5D">
      <w:pPr>
        <w:ind w:left="720" w:right="288"/>
        <w:jc w:val="center"/>
        <w:rPr>
          <w:rFonts w:asciiTheme="majorHAnsi" w:hAnsiTheme="majorHAnsi"/>
          <w:u w:val="single"/>
        </w:rPr>
      </w:pPr>
    </w:p>
    <w:p w14:paraId="60DE7A7F" w14:textId="520E45E2" w:rsidR="00BF357C" w:rsidRDefault="00BF357C" w:rsidP="00316B5D">
      <w:pPr>
        <w:ind w:left="720" w:right="288"/>
        <w:jc w:val="center"/>
        <w:rPr>
          <w:rFonts w:asciiTheme="majorHAnsi" w:hAnsiTheme="majorHAnsi"/>
          <w:u w:val="single"/>
        </w:rPr>
      </w:pPr>
    </w:p>
    <w:p w14:paraId="089BD096" w14:textId="5C9DCA08" w:rsidR="00BF357C" w:rsidRDefault="00BF357C" w:rsidP="00316B5D">
      <w:pPr>
        <w:ind w:left="720" w:right="288"/>
        <w:jc w:val="center"/>
        <w:rPr>
          <w:rFonts w:asciiTheme="majorHAnsi" w:hAnsiTheme="majorHAnsi"/>
          <w:u w:val="single"/>
        </w:rPr>
      </w:pPr>
    </w:p>
    <w:p w14:paraId="5523135E" w14:textId="77777777" w:rsidR="00F56370" w:rsidRDefault="00F56370" w:rsidP="00E46F25">
      <w:pPr>
        <w:ind w:right="288"/>
        <w:rPr>
          <w:rFonts w:asciiTheme="majorHAnsi" w:hAnsiTheme="majorHAnsi"/>
          <w:u w:val="single"/>
        </w:rPr>
      </w:pPr>
      <w:bookmarkStart w:id="5" w:name="_GoBack"/>
      <w:bookmarkEnd w:id="5"/>
    </w:p>
    <w:p w14:paraId="74C738BD" w14:textId="77777777" w:rsidR="005E2142" w:rsidRDefault="005E2142" w:rsidP="00316B5D">
      <w:pPr>
        <w:ind w:left="720" w:right="288"/>
        <w:jc w:val="center"/>
        <w:rPr>
          <w:rFonts w:asciiTheme="majorHAnsi" w:hAnsiTheme="majorHAnsi"/>
          <w:u w:val="single"/>
        </w:rPr>
      </w:pPr>
    </w:p>
    <w:p w14:paraId="06247CB4" w14:textId="77777777" w:rsidR="00F56370" w:rsidRDefault="00F56370" w:rsidP="00316B5D">
      <w:pPr>
        <w:ind w:left="720" w:right="288"/>
        <w:jc w:val="center"/>
        <w:rPr>
          <w:rFonts w:asciiTheme="majorHAnsi" w:hAnsiTheme="majorHAnsi"/>
          <w:u w:val="single"/>
        </w:rPr>
      </w:pPr>
    </w:p>
    <w:p w14:paraId="219336DC" w14:textId="77777777" w:rsidR="00F56370" w:rsidRDefault="00F56370" w:rsidP="00316B5D">
      <w:pPr>
        <w:ind w:left="720" w:right="288"/>
        <w:jc w:val="center"/>
        <w:rPr>
          <w:rFonts w:asciiTheme="majorHAnsi" w:hAnsiTheme="majorHAnsi"/>
          <w:u w:val="single"/>
        </w:rPr>
      </w:pPr>
    </w:p>
    <w:p w14:paraId="17FB9A8E" w14:textId="77777777" w:rsidR="00F56370" w:rsidRDefault="00F56370" w:rsidP="00316B5D">
      <w:pPr>
        <w:ind w:left="720" w:right="288"/>
        <w:jc w:val="center"/>
        <w:rPr>
          <w:rFonts w:asciiTheme="majorHAnsi" w:hAnsiTheme="majorHAnsi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8"/>
        <w:gridCol w:w="5498"/>
      </w:tblGrid>
      <w:tr w:rsidR="00F56370" w:rsidRPr="00BF357C" w14:paraId="6A267CC6" w14:textId="77777777" w:rsidTr="00BF357C">
        <w:tc>
          <w:tcPr>
            <w:tcW w:w="56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C021EA2" w14:textId="2093E4C9" w:rsidR="00F56370" w:rsidRDefault="00F56370" w:rsidP="00316B5D">
            <w:pPr>
              <w:ind w:left="720" w:right="288"/>
              <w:jc w:val="center"/>
              <w:rPr>
                <w:rFonts w:asciiTheme="majorHAnsi" w:hAnsiTheme="majorHAnsi"/>
                <w:sz w:val="32"/>
                <w:szCs w:val="32"/>
                <w:u w:val="single"/>
              </w:rPr>
            </w:pPr>
            <w:r w:rsidRPr="00BF357C">
              <w:rPr>
                <w:rFonts w:asciiTheme="majorHAnsi" w:hAnsiTheme="majorHAnsi"/>
                <w:sz w:val="32"/>
                <w:szCs w:val="32"/>
                <w:u w:val="single"/>
              </w:rPr>
              <w:t>Submitted To</w:t>
            </w:r>
          </w:p>
          <w:p w14:paraId="64BCBFE5" w14:textId="77777777" w:rsidR="00024F3C" w:rsidRPr="00024F3C" w:rsidRDefault="00024F3C" w:rsidP="00316B5D">
            <w:pPr>
              <w:ind w:left="720" w:right="288"/>
              <w:jc w:val="center"/>
              <w:rPr>
                <w:rFonts w:asciiTheme="majorHAnsi" w:hAnsiTheme="majorHAnsi"/>
                <w:sz w:val="16"/>
                <w:szCs w:val="16"/>
                <w:u w:val="single"/>
              </w:rPr>
            </w:pPr>
          </w:p>
          <w:p w14:paraId="50ABA483" w14:textId="77777777" w:rsidR="00F56370" w:rsidRPr="00BF357C" w:rsidRDefault="00F56370" w:rsidP="00316B5D">
            <w:pPr>
              <w:ind w:left="720" w:right="288"/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BF357C">
              <w:rPr>
                <w:rFonts w:asciiTheme="majorHAnsi" w:hAnsiTheme="majorHAnsi"/>
                <w:sz w:val="32"/>
                <w:szCs w:val="32"/>
              </w:rPr>
              <w:t>Mr. A.K. Mishra</w:t>
            </w:r>
          </w:p>
          <w:p w14:paraId="7E04C705" w14:textId="110AA757" w:rsidR="00F56370" w:rsidRPr="00BF357C" w:rsidRDefault="00F56370" w:rsidP="00316B5D">
            <w:pPr>
              <w:ind w:left="720" w:right="288"/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BF357C">
              <w:rPr>
                <w:rFonts w:asciiTheme="majorHAnsi" w:hAnsiTheme="majorHAnsi"/>
                <w:sz w:val="32"/>
                <w:szCs w:val="32"/>
              </w:rPr>
              <w:t>Headmaster Sr. Sch.</w:t>
            </w:r>
          </w:p>
        </w:tc>
        <w:tc>
          <w:tcPr>
            <w:tcW w:w="56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8E9D64E" w14:textId="6BFB75E1" w:rsidR="00F56370" w:rsidRDefault="00F56370" w:rsidP="00316B5D">
            <w:pPr>
              <w:ind w:left="720" w:right="288"/>
              <w:jc w:val="center"/>
              <w:rPr>
                <w:rFonts w:asciiTheme="majorHAnsi" w:hAnsiTheme="majorHAnsi"/>
                <w:sz w:val="32"/>
                <w:szCs w:val="32"/>
                <w:u w:val="single"/>
              </w:rPr>
            </w:pPr>
            <w:r w:rsidRPr="00BF357C">
              <w:rPr>
                <w:rFonts w:asciiTheme="majorHAnsi" w:hAnsiTheme="majorHAnsi"/>
                <w:sz w:val="32"/>
                <w:szCs w:val="32"/>
                <w:u w:val="single"/>
              </w:rPr>
              <w:t>Submitted By</w:t>
            </w:r>
          </w:p>
          <w:p w14:paraId="28E627DC" w14:textId="77777777" w:rsidR="00024F3C" w:rsidRPr="00024F3C" w:rsidRDefault="00024F3C" w:rsidP="00316B5D">
            <w:pPr>
              <w:ind w:left="720" w:right="288"/>
              <w:jc w:val="center"/>
              <w:rPr>
                <w:rFonts w:asciiTheme="majorHAnsi" w:hAnsiTheme="majorHAnsi"/>
                <w:sz w:val="16"/>
                <w:szCs w:val="16"/>
                <w:u w:val="single"/>
              </w:rPr>
            </w:pPr>
          </w:p>
          <w:p w14:paraId="3067EAB4" w14:textId="173C7796" w:rsidR="00F56370" w:rsidRPr="00BF357C" w:rsidRDefault="004D46CE" w:rsidP="00316B5D">
            <w:pPr>
              <w:ind w:left="720" w:right="288"/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Gayatri P</w:t>
            </w:r>
          </w:p>
          <w:p w14:paraId="185403E7" w14:textId="7B97F95B" w:rsidR="00BF357C" w:rsidRPr="00BF357C" w:rsidRDefault="00BF357C" w:rsidP="00316B5D">
            <w:pPr>
              <w:ind w:left="720" w:right="288"/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BF357C">
              <w:rPr>
                <w:rFonts w:asciiTheme="majorHAnsi" w:hAnsiTheme="majorHAnsi"/>
                <w:sz w:val="32"/>
                <w:szCs w:val="32"/>
              </w:rPr>
              <w:t>XI Sci</w:t>
            </w:r>
          </w:p>
        </w:tc>
      </w:tr>
    </w:tbl>
    <w:p w14:paraId="4E13C7CA" w14:textId="77777777" w:rsidR="001802E0" w:rsidRDefault="001802E0" w:rsidP="00316B5D">
      <w:pPr>
        <w:pStyle w:val="Heading1"/>
        <w:ind w:left="720" w:right="288"/>
        <w:rPr>
          <w:u w:val="single"/>
        </w:rPr>
        <w:sectPr w:rsidR="001802E0" w:rsidSect="00316B5D">
          <w:headerReference w:type="default" r:id="rId12"/>
          <w:footerReference w:type="even" r:id="rId13"/>
          <w:footerReference w:type="default" r:id="rId14"/>
          <w:footerReference w:type="first" r:id="rId15"/>
          <w:pgSz w:w="12240" w:h="15840" w:code="1"/>
          <w:pgMar w:top="720" w:right="720" w:bottom="720" w:left="720" w:header="567" w:footer="510" w:gutter="0"/>
          <w:cols w:space="708"/>
          <w:titlePg/>
          <w:docGrid w:linePitch="360"/>
        </w:sectPr>
      </w:pPr>
    </w:p>
    <w:p w14:paraId="763385B0" w14:textId="6B16359D" w:rsidR="00371F33" w:rsidRDefault="00371F33" w:rsidP="00316B5D">
      <w:pPr>
        <w:pStyle w:val="Heading1"/>
        <w:ind w:left="720" w:right="288"/>
        <w:rPr>
          <w:u w:val="single"/>
        </w:rPr>
      </w:pPr>
      <w:r>
        <w:rPr>
          <w:u w:val="single"/>
        </w:rPr>
        <w:lastRenderedPageBreak/>
        <w:t>Python</w:t>
      </w:r>
    </w:p>
    <w:p w14:paraId="102A7A21" w14:textId="77777777" w:rsidR="00FB2253" w:rsidRPr="00FB2253" w:rsidRDefault="00FB2253" w:rsidP="00316B5D">
      <w:pPr>
        <w:ind w:left="720" w:right="288"/>
      </w:pPr>
    </w:p>
    <w:p w14:paraId="2A3837FC" w14:textId="05284D8B" w:rsidR="0048120C" w:rsidRDefault="006C0D15" w:rsidP="00316B5D">
      <w:pPr>
        <w:pStyle w:val="Heading1"/>
        <w:ind w:left="720" w:right="288"/>
        <w:rPr>
          <w:sz w:val="40"/>
          <w:szCs w:val="40"/>
        </w:rPr>
      </w:pPr>
      <w:r w:rsidRPr="006C0D15">
        <w:rPr>
          <w:sz w:val="40"/>
          <w:szCs w:val="40"/>
        </w:rPr>
        <w:t>Assignment 1</w:t>
      </w:r>
      <w:bookmarkEnd w:id="4"/>
    </w:p>
    <w:p w14:paraId="6DB4A6CB" w14:textId="77777777" w:rsidR="006C0D15" w:rsidRPr="006C0D15" w:rsidRDefault="006C0D15" w:rsidP="00316B5D">
      <w:pPr>
        <w:ind w:left="720" w:right="288"/>
      </w:pPr>
    </w:p>
    <w:p w14:paraId="3681C169" w14:textId="0DBBC76C" w:rsidR="006C0D15" w:rsidRPr="002C1F33" w:rsidRDefault="002C1F33" w:rsidP="00316B5D">
      <w:pPr>
        <w:pStyle w:val="Text"/>
        <w:ind w:left="720" w:right="288"/>
      </w:pPr>
      <w:r>
        <w:rPr>
          <w:b/>
          <w:bCs/>
          <w:i/>
          <w:iCs/>
          <w:color w:val="223C56" w:themeColor="accent5" w:themeShade="40"/>
          <w:szCs w:val="56"/>
        </w:rPr>
        <w:t>Objective</w:t>
      </w:r>
      <w:r w:rsidR="006C0D15" w:rsidRPr="006C0D15">
        <w:rPr>
          <w:i/>
          <w:iCs/>
          <w:color w:val="105674" w:themeColor="accent4" w:themeShade="80"/>
        </w:rPr>
        <w:t>:</w:t>
      </w:r>
      <w:r w:rsidR="006C0D15" w:rsidRPr="006C0D15">
        <w:rPr>
          <w:color w:val="105674" w:themeColor="accent4" w:themeShade="80"/>
        </w:rPr>
        <w:t xml:space="preserve"> </w:t>
      </w:r>
      <w:r w:rsidR="003156ED" w:rsidRPr="00626134">
        <w:t>Write a python program to read today’s date from user. Then display how many days are left in current days</w:t>
      </w:r>
      <w:r w:rsidR="003156ED">
        <w:t>.</w:t>
      </w:r>
    </w:p>
    <w:p w14:paraId="4523E922" w14:textId="0DB39A1E" w:rsidR="006C0D15" w:rsidRPr="002C1F33" w:rsidRDefault="006C0D15" w:rsidP="00316B5D">
      <w:pPr>
        <w:pStyle w:val="GraphicAnchor"/>
        <w:ind w:left="720" w:right="288"/>
        <w:rPr>
          <w:rFonts w:cs="Calibri"/>
          <w:sz w:val="24"/>
        </w:rPr>
      </w:pPr>
    </w:p>
    <w:p w14:paraId="3E2C1F6E" w14:textId="2131B4F1" w:rsidR="006C0D15" w:rsidRDefault="002C1F33" w:rsidP="00316B5D">
      <w:pPr>
        <w:pStyle w:val="Text"/>
        <w:ind w:left="720" w:right="288"/>
      </w:pPr>
      <w:r>
        <w:rPr>
          <w:rFonts w:cs="Calibri"/>
          <w:b/>
          <w:bCs/>
          <w:i/>
          <w:iCs/>
          <w:color w:val="223C56" w:themeColor="accent5" w:themeShade="40"/>
          <w:szCs w:val="56"/>
        </w:rPr>
        <w:t>Code</w:t>
      </w:r>
      <w:r w:rsidR="006C0D15" w:rsidRPr="006C0D15">
        <w:t>:</w:t>
      </w:r>
    </w:p>
    <w:p w14:paraId="0F564216" w14:textId="77777777" w:rsidR="003156ED" w:rsidRPr="00316B5D" w:rsidRDefault="003156ED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gramStart"/>
      <w:r w:rsidRPr="00316B5D">
        <w:rPr>
          <w:rFonts w:eastAsia="Times New Roman" w:cs="Times New Roman"/>
          <w:lang w:val="en-IN" w:eastAsia="en-IN"/>
        </w:rPr>
        <w:t>date=</w:t>
      </w:r>
      <w:proofErr w:type="gramEnd"/>
      <w:r w:rsidRPr="00316B5D">
        <w:rPr>
          <w:rFonts w:eastAsia="Times New Roman" w:cs="Times New Roman"/>
          <w:lang w:val="en-IN" w:eastAsia="en-IN"/>
        </w:rPr>
        <w:t>input("Enter date in DDMMYYYY format :")</w:t>
      </w:r>
    </w:p>
    <w:p w14:paraId="7B320DEC" w14:textId="77777777" w:rsidR="003156ED" w:rsidRPr="00316B5D" w:rsidRDefault="003156ED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gramStart"/>
      <w:r w:rsidRPr="00316B5D">
        <w:rPr>
          <w:rFonts w:eastAsia="Times New Roman" w:cs="Times New Roman"/>
          <w:lang w:val="en-IN" w:eastAsia="en-IN"/>
        </w:rPr>
        <w:t>month=</w:t>
      </w:r>
      <w:proofErr w:type="gramEnd"/>
      <w:r w:rsidRPr="00316B5D">
        <w:rPr>
          <w:rFonts w:eastAsia="Times New Roman" w:cs="Times New Roman"/>
          <w:lang w:val="en-IN" w:eastAsia="en-IN"/>
        </w:rPr>
        <w:t>date[2:4]</w:t>
      </w:r>
    </w:p>
    <w:p w14:paraId="4A4CFEF6" w14:textId="77777777" w:rsidR="003156ED" w:rsidRPr="00316B5D" w:rsidRDefault="003156ED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if month in ("01", "03", "05", "07", "08", "10", "12"):</w:t>
      </w:r>
    </w:p>
    <w:p w14:paraId="06DDF053" w14:textId="77777777" w:rsidR="003156ED" w:rsidRPr="00316B5D" w:rsidRDefault="003156ED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    </w:t>
      </w:r>
      <w:proofErr w:type="gramStart"/>
      <w:r w:rsidRPr="00316B5D">
        <w:rPr>
          <w:rFonts w:eastAsia="Times New Roman" w:cs="Times New Roman"/>
          <w:lang w:val="en-IN" w:eastAsia="en-IN"/>
        </w:rPr>
        <w:t>left=</w:t>
      </w:r>
      <w:proofErr w:type="gramEnd"/>
      <w:r w:rsidRPr="00316B5D">
        <w:rPr>
          <w:rFonts w:eastAsia="Times New Roman" w:cs="Times New Roman"/>
          <w:lang w:val="en-IN" w:eastAsia="en-IN"/>
        </w:rPr>
        <w:t>31-int(date[0:2])</w:t>
      </w:r>
    </w:p>
    <w:p w14:paraId="0B59422C" w14:textId="77777777" w:rsidR="003156ED" w:rsidRPr="00316B5D" w:rsidRDefault="003156ED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spellStart"/>
      <w:r w:rsidRPr="00316B5D">
        <w:rPr>
          <w:rFonts w:eastAsia="Times New Roman" w:cs="Times New Roman"/>
          <w:lang w:val="en-IN" w:eastAsia="en-IN"/>
        </w:rPr>
        <w:t>elif</w:t>
      </w:r>
      <w:proofErr w:type="spellEnd"/>
      <w:r w:rsidRPr="00316B5D">
        <w:rPr>
          <w:rFonts w:eastAsia="Times New Roman" w:cs="Times New Roman"/>
          <w:lang w:val="en-IN" w:eastAsia="en-IN"/>
        </w:rPr>
        <w:t> month in ("04", "06", "09", "11"):</w:t>
      </w:r>
    </w:p>
    <w:p w14:paraId="7A4C574A" w14:textId="77777777" w:rsidR="003156ED" w:rsidRPr="00316B5D" w:rsidRDefault="003156ED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    </w:t>
      </w:r>
      <w:proofErr w:type="gramStart"/>
      <w:r w:rsidRPr="00316B5D">
        <w:rPr>
          <w:rFonts w:eastAsia="Times New Roman" w:cs="Times New Roman"/>
          <w:lang w:val="en-IN" w:eastAsia="en-IN"/>
        </w:rPr>
        <w:t>left=</w:t>
      </w:r>
      <w:proofErr w:type="gramEnd"/>
      <w:r w:rsidRPr="00316B5D">
        <w:rPr>
          <w:rFonts w:eastAsia="Times New Roman" w:cs="Times New Roman"/>
          <w:lang w:val="en-IN" w:eastAsia="en-IN"/>
        </w:rPr>
        <w:t>30-int(date[0:2])</w:t>
      </w:r>
    </w:p>
    <w:p w14:paraId="5DBDB2C2" w14:textId="77777777" w:rsidR="003156ED" w:rsidRPr="00316B5D" w:rsidRDefault="003156ED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if month=="02":</w:t>
      </w:r>
    </w:p>
    <w:p w14:paraId="517FA680" w14:textId="77777777" w:rsidR="003156ED" w:rsidRPr="00316B5D" w:rsidRDefault="003156ED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    </w:t>
      </w:r>
      <w:proofErr w:type="gramStart"/>
      <w:r w:rsidRPr="00316B5D">
        <w:rPr>
          <w:rFonts w:eastAsia="Times New Roman" w:cs="Times New Roman"/>
          <w:lang w:val="en-IN" w:eastAsia="en-IN"/>
        </w:rPr>
        <w:t>if</w:t>
      </w:r>
      <w:proofErr w:type="gramEnd"/>
      <w:r w:rsidRPr="00316B5D">
        <w:rPr>
          <w:rFonts w:eastAsia="Times New Roman" w:cs="Times New Roman"/>
          <w:lang w:val="en-IN" w:eastAsia="en-IN"/>
        </w:rPr>
        <w:t> int(date[4:])%4==0:</w:t>
      </w:r>
    </w:p>
    <w:p w14:paraId="2923572A" w14:textId="77777777" w:rsidR="003156ED" w:rsidRPr="00316B5D" w:rsidRDefault="003156ED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        </w:t>
      </w:r>
      <w:proofErr w:type="gramStart"/>
      <w:r w:rsidRPr="00316B5D">
        <w:rPr>
          <w:rFonts w:eastAsia="Times New Roman" w:cs="Times New Roman"/>
          <w:lang w:val="en-IN" w:eastAsia="en-IN"/>
        </w:rPr>
        <w:t>left=</w:t>
      </w:r>
      <w:proofErr w:type="gramEnd"/>
      <w:r w:rsidRPr="00316B5D">
        <w:rPr>
          <w:rFonts w:eastAsia="Times New Roman" w:cs="Times New Roman"/>
          <w:lang w:val="en-IN" w:eastAsia="en-IN"/>
        </w:rPr>
        <w:t>29-int(date[0:2])</w:t>
      </w:r>
    </w:p>
    <w:p w14:paraId="4BD3B7DB" w14:textId="77777777" w:rsidR="003156ED" w:rsidRPr="00316B5D" w:rsidRDefault="003156ED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    else:</w:t>
      </w:r>
    </w:p>
    <w:p w14:paraId="14411EFC" w14:textId="77777777" w:rsidR="003156ED" w:rsidRPr="00316B5D" w:rsidRDefault="003156ED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        </w:t>
      </w:r>
      <w:proofErr w:type="gramStart"/>
      <w:r w:rsidRPr="00316B5D">
        <w:rPr>
          <w:rFonts w:eastAsia="Times New Roman" w:cs="Times New Roman"/>
          <w:lang w:val="en-IN" w:eastAsia="en-IN"/>
        </w:rPr>
        <w:t>left=</w:t>
      </w:r>
      <w:proofErr w:type="gramEnd"/>
      <w:r w:rsidRPr="00316B5D">
        <w:rPr>
          <w:rFonts w:eastAsia="Times New Roman" w:cs="Times New Roman"/>
          <w:lang w:val="en-IN" w:eastAsia="en-IN"/>
        </w:rPr>
        <w:t>28-int(date[0:2])</w:t>
      </w:r>
    </w:p>
    <w:p w14:paraId="214E5588" w14:textId="77777777" w:rsidR="003156ED" w:rsidRPr="00316B5D" w:rsidRDefault="003156ED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gramStart"/>
      <w:r w:rsidRPr="00316B5D">
        <w:rPr>
          <w:rFonts w:eastAsia="Times New Roman" w:cs="Times New Roman"/>
          <w:lang w:val="en-IN" w:eastAsia="en-IN"/>
        </w:rPr>
        <w:t>print(</w:t>
      </w:r>
      <w:proofErr w:type="gramEnd"/>
      <w:r w:rsidRPr="00316B5D">
        <w:rPr>
          <w:rFonts w:eastAsia="Times New Roman" w:cs="Times New Roman"/>
          <w:lang w:val="en-IN" w:eastAsia="en-IN"/>
        </w:rPr>
        <w:t>"Number of days left in month =",left)</w:t>
      </w:r>
    </w:p>
    <w:p w14:paraId="0335EA06" w14:textId="4263660A" w:rsidR="006C0D15" w:rsidRDefault="006C0D15" w:rsidP="00316B5D">
      <w:pPr>
        <w:ind w:left="720" w:right="288"/>
      </w:pPr>
    </w:p>
    <w:p w14:paraId="6A35BA9B" w14:textId="185BE6EC" w:rsidR="006C0D15" w:rsidRPr="002C1F33" w:rsidRDefault="00E7270A" w:rsidP="00316B5D">
      <w:pPr>
        <w:pStyle w:val="GraphicAnchor"/>
        <w:ind w:left="720" w:right="288"/>
        <w:rPr>
          <w:rFonts w:ascii="Calibri" w:hAnsi="Calibri" w:cs="Calibri"/>
          <w:i/>
          <w:iCs/>
          <w:color w:val="223C56" w:themeColor="accent5" w:themeShade="4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Input</w:t>
      </w:r>
      <w:r w:rsidR="006C0D15" w:rsidRPr="002C1F33">
        <w:rPr>
          <w:rFonts w:ascii="Calibri" w:hAnsi="Calibri" w:cs="Calibri"/>
          <w:i/>
          <w:iCs/>
          <w:color w:val="223C56" w:themeColor="accent5" w:themeShade="40"/>
          <w:sz w:val="28"/>
          <w:szCs w:val="28"/>
        </w:rPr>
        <w:t>:</w:t>
      </w:r>
    </w:p>
    <w:p w14:paraId="73DE6A19" w14:textId="44A48068" w:rsidR="00E72C43" w:rsidRDefault="003156ED" w:rsidP="00316B5D">
      <w:pPr>
        <w:ind w:left="720" w:right="288"/>
        <w:rPr>
          <w:i/>
          <w:iCs/>
          <w:color w:val="auto"/>
        </w:rPr>
      </w:pPr>
      <w:r w:rsidRPr="00626134">
        <w:t xml:space="preserve">Enter date in DDMMYYYY </w:t>
      </w:r>
      <w:proofErr w:type="gramStart"/>
      <w:r w:rsidRPr="00626134">
        <w:t>format :</w:t>
      </w:r>
      <w:proofErr w:type="gramEnd"/>
      <w:r>
        <w:t xml:space="preserve"> </w:t>
      </w:r>
      <w:r w:rsidRPr="00626134">
        <w:rPr>
          <w:color w:val="auto"/>
        </w:rPr>
        <w:t>2908200</w:t>
      </w:r>
      <w:r>
        <w:rPr>
          <w:i/>
          <w:iCs/>
          <w:color w:val="auto"/>
        </w:rPr>
        <w:t>1</w:t>
      </w:r>
    </w:p>
    <w:p w14:paraId="75DEF5FC" w14:textId="77777777" w:rsidR="003156ED" w:rsidRDefault="003156ED" w:rsidP="00316B5D">
      <w:pPr>
        <w:ind w:left="720" w:right="288"/>
      </w:pPr>
    </w:p>
    <w:p w14:paraId="741806D3" w14:textId="132BB6AC" w:rsidR="00E72C43" w:rsidRPr="002C1F33" w:rsidRDefault="00E72C43" w:rsidP="00316B5D">
      <w:pPr>
        <w:pStyle w:val="GraphicAnchor"/>
        <w:ind w:left="720" w:right="288"/>
        <w:rPr>
          <w:rFonts w:ascii="Calibri" w:hAnsi="Calibri" w:cs="Calibri"/>
          <w:i/>
          <w:iCs/>
          <w:color w:val="223C56" w:themeColor="accent5" w:themeShade="40"/>
          <w:sz w:val="28"/>
          <w:szCs w:val="28"/>
        </w:rPr>
      </w:pPr>
      <w:r w:rsidRPr="002C1F33"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</w:t>
      </w:r>
      <w:r w:rsidRPr="002C1F33">
        <w:rPr>
          <w:rFonts w:ascii="Calibri" w:hAnsi="Calibri" w:cs="Calibri"/>
          <w:i/>
          <w:iCs/>
          <w:color w:val="223C56" w:themeColor="accent5" w:themeShade="40"/>
          <w:sz w:val="28"/>
          <w:szCs w:val="28"/>
        </w:rPr>
        <w:t>:</w:t>
      </w:r>
    </w:p>
    <w:p w14:paraId="34879F7D" w14:textId="77777777" w:rsidR="003156ED" w:rsidRDefault="003156ED" w:rsidP="00316B5D">
      <w:pPr>
        <w:ind w:left="720" w:right="288"/>
      </w:pPr>
      <w:r w:rsidRPr="00626134">
        <w:t>Number of days left in month = 2</w:t>
      </w:r>
    </w:p>
    <w:p w14:paraId="1D2FF7AB" w14:textId="77777777" w:rsidR="00BF357C" w:rsidRDefault="00BF357C" w:rsidP="00316B5D">
      <w:pPr>
        <w:ind w:left="720" w:right="288"/>
      </w:pPr>
    </w:p>
    <w:p w14:paraId="543D0E25" w14:textId="77777777" w:rsidR="003156ED" w:rsidRPr="002C1F33" w:rsidRDefault="003156ED" w:rsidP="00316B5D">
      <w:pPr>
        <w:pStyle w:val="GraphicAnchor"/>
        <w:ind w:left="720" w:right="288"/>
        <w:rPr>
          <w:rFonts w:ascii="Calibri" w:hAnsi="Calibri" w:cs="Calibri"/>
          <w:i/>
          <w:iCs/>
          <w:color w:val="223C56" w:themeColor="accent5" w:themeShade="4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Input</w:t>
      </w:r>
      <w:r w:rsidRPr="002C1F33">
        <w:rPr>
          <w:rFonts w:ascii="Calibri" w:hAnsi="Calibri" w:cs="Calibri"/>
          <w:i/>
          <w:iCs/>
          <w:color w:val="223C56" w:themeColor="accent5" w:themeShade="40"/>
          <w:sz w:val="28"/>
          <w:szCs w:val="28"/>
        </w:rPr>
        <w:t>:</w:t>
      </w:r>
    </w:p>
    <w:p w14:paraId="45549608" w14:textId="317F45CF" w:rsidR="003156ED" w:rsidRDefault="003156ED" w:rsidP="00316B5D">
      <w:pPr>
        <w:ind w:left="720" w:right="288"/>
        <w:rPr>
          <w:i/>
          <w:iCs/>
          <w:color w:val="auto"/>
        </w:rPr>
      </w:pPr>
      <w:r w:rsidRPr="00626134">
        <w:t xml:space="preserve">Enter date in DDMMYYYY </w:t>
      </w:r>
      <w:proofErr w:type="gramStart"/>
      <w:r w:rsidRPr="00626134">
        <w:t>format :</w:t>
      </w:r>
      <w:proofErr w:type="gramEnd"/>
      <w:r>
        <w:t xml:space="preserve"> </w:t>
      </w:r>
      <w:r>
        <w:rPr>
          <w:color w:val="auto"/>
        </w:rPr>
        <w:t>24112020</w:t>
      </w:r>
    </w:p>
    <w:p w14:paraId="590C7CA8" w14:textId="77777777" w:rsidR="003156ED" w:rsidRDefault="003156ED" w:rsidP="00316B5D">
      <w:pPr>
        <w:ind w:left="720" w:right="288"/>
      </w:pPr>
    </w:p>
    <w:p w14:paraId="4F172B5F" w14:textId="77777777" w:rsidR="003156ED" w:rsidRPr="002C1F33" w:rsidRDefault="003156ED" w:rsidP="00316B5D">
      <w:pPr>
        <w:pStyle w:val="GraphicAnchor"/>
        <w:ind w:left="720" w:right="288"/>
        <w:rPr>
          <w:rFonts w:ascii="Calibri" w:hAnsi="Calibri" w:cs="Calibri"/>
          <w:i/>
          <w:iCs/>
          <w:color w:val="223C56" w:themeColor="accent5" w:themeShade="40"/>
          <w:sz w:val="28"/>
          <w:szCs w:val="28"/>
        </w:rPr>
      </w:pPr>
      <w:r w:rsidRPr="002C1F33"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</w:t>
      </w:r>
      <w:r w:rsidRPr="002C1F33">
        <w:rPr>
          <w:rFonts w:ascii="Calibri" w:hAnsi="Calibri" w:cs="Calibri"/>
          <w:i/>
          <w:iCs/>
          <w:color w:val="223C56" w:themeColor="accent5" w:themeShade="40"/>
          <w:sz w:val="28"/>
          <w:szCs w:val="28"/>
        </w:rPr>
        <w:t>:</w:t>
      </w:r>
    </w:p>
    <w:p w14:paraId="46E7BC65" w14:textId="49DCCDFA" w:rsidR="003156ED" w:rsidRDefault="003156ED" w:rsidP="00316B5D">
      <w:pPr>
        <w:ind w:left="720" w:right="288"/>
      </w:pPr>
      <w:r w:rsidRPr="00626134">
        <w:t xml:space="preserve">Number of days left in month = </w:t>
      </w:r>
      <w:r>
        <w:t>6</w:t>
      </w:r>
    </w:p>
    <w:p w14:paraId="3BB7A706" w14:textId="21ADA216" w:rsidR="003156ED" w:rsidRDefault="003156ED" w:rsidP="00316B5D">
      <w:pPr>
        <w:ind w:left="720" w:right="288"/>
        <w:sectPr w:rsidR="003156ED" w:rsidSect="00316B5D">
          <w:headerReference w:type="first" r:id="rId16"/>
          <w:pgSz w:w="12240" w:h="15840" w:code="1"/>
          <w:pgMar w:top="720" w:right="720" w:bottom="720" w:left="720" w:header="567" w:footer="510" w:gutter="0"/>
          <w:cols w:space="708"/>
          <w:titlePg/>
          <w:docGrid w:linePitch="360"/>
        </w:sectPr>
      </w:pPr>
    </w:p>
    <w:p w14:paraId="723622DE" w14:textId="4432549C" w:rsidR="00A95E0B" w:rsidRDefault="00A95E0B" w:rsidP="00316B5D">
      <w:pPr>
        <w:pStyle w:val="Heading1"/>
        <w:ind w:left="720" w:right="288"/>
        <w:rPr>
          <w:sz w:val="40"/>
          <w:szCs w:val="40"/>
        </w:rPr>
      </w:pPr>
      <w:bookmarkStart w:id="6" w:name="_Toc51954492"/>
      <w:r w:rsidRPr="006C0D15">
        <w:rPr>
          <w:sz w:val="40"/>
          <w:szCs w:val="40"/>
        </w:rPr>
        <w:lastRenderedPageBreak/>
        <w:t xml:space="preserve">Assignment </w:t>
      </w:r>
      <w:bookmarkEnd w:id="6"/>
      <w:r w:rsidR="00034D86">
        <w:rPr>
          <w:sz w:val="40"/>
          <w:szCs w:val="40"/>
        </w:rPr>
        <w:t>2</w:t>
      </w:r>
    </w:p>
    <w:p w14:paraId="21E4970F" w14:textId="77777777" w:rsidR="00A95E0B" w:rsidRPr="00A95E0B" w:rsidRDefault="00A95E0B" w:rsidP="00316B5D">
      <w:pPr>
        <w:ind w:left="720" w:right="288"/>
      </w:pPr>
    </w:p>
    <w:p w14:paraId="5983F064" w14:textId="68296532" w:rsidR="00A95E0B" w:rsidRDefault="00941C58" w:rsidP="00316B5D">
      <w:pPr>
        <w:pStyle w:val="Text"/>
        <w:ind w:left="720" w:right="288"/>
        <w:rPr>
          <w:rFonts w:cs="Calibri"/>
        </w:rPr>
      </w:pPr>
      <w:r>
        <w:rPr>
          <w:rFonts w:cs="Calibri"/>
          <w:b/>
          <w:bCs/>
          <w:i/>
          <w:iCs/>
          <w:color w:val="223C56" w:themeColor="accent5" w:themeShade="40"/>
          <w:szCs w:val="56"/>
        </w:rPr>
        <w:t>Objective</w:t>
      </w:r>
      <w:r w:rsidR="00A95E0B" w:rsidRPr="006C0D15">
        <w:rPr>
          <w:rFonts w:cs="Calibri"/>
          <w:iCs/>
          <w:color w:val="105674" w:themeColor="accent4" w:themeShade="80"/>
        </w:rPr>
        <w:t>:</w:t>
      </w:r>
      <w:r w:rsidR="00A95E0B" w:rsidRPr="006C0D15">
        <w:rPr>
          <w:rFonts w:cs="Calibri"/>
          <w:color w:val="105674" w:themeColor="accent4" w:themeShade="80"/>
        </w:rPr>
        <w:t xml:space="preserve"> </w:t>
      </w:r>
      <w:r w:rsidR="003156ED" w:rsidRPr="006042C3">
        <w:t>Write a python program to obtain x, y, z from users and calculate expression: 4x</w:t>
      </w:r>
      <w:r w:rsidR="003156ED" w:rsidRPr="00032D83">
        <w:rPr>
          <w:vertAlign w:val="superscript"/>
        </w:rPr>
        <w:t>4</w:t>
      </w:r>
      <w:r w:rsidR="003156ED" w:rsidRPr="006042C3">
        <w:t>+3y</w:t>
      </w:r>
      <w:r w:rsidR="003156ED" w:rsidRPr="00032D83">
        <w:rPr>
          <w:vertAlign w:val="superscript"/>
        </w:rPr>
        <w:t>3</w:t>
      </w:r>
      <w:r w:rsidR="003156ED" w:rsidRPr="006042C3">
        <w:t>+9z+6π</w:t>
      </w:r>
      <w:r>
        <w:t>.</w:t>
      </w:r>
    </w:p>
    <w:p w14:paraId="35AA1348" w14:textId="77777777" w:rsidR="00A95E0B" w:rsidRDefault="00A95E0B" w:rsidP="00316B5D">
      <w:pPr>
        <w:pStyle w:val="GraphicAnchor"/>
        <w:ind w:left="720" w:right="288"/>
        <w:rPr>
          <w:rFonts w:ascii="Calibri" w:hAnsi="Calibri" w:cs="Calibri"/>
          <w:sz w:val="28"/>
          <w:szCs w:val="28"/>
        </w:rPr>
      </w:pPr>
    </w:p>
    <w:p w14:paraId="58B27AA9" w14:textId="31C309B1" w:rsidR="00A95E0B" w:rsidRDefault="00941C58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Code</w:t>
      </w:r>
      <w:r w:rsidR="00A95E0B"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730B1786" w14:textId="77777777" w:rsidR="003156ED" w:rsidRPr="00316B5D" w:rsidRDefault="003156ED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from math import pi</w:t>
      </w:r>
    </w:p>
    <w:p w14:paraId="0B92677E" w14:textId="77777777" w:rsidR="003156ED" w:rsidRPr="00316B5D" w:rsidRDefault="003156ED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x=</w:t>
      </w:r>
      <w:proofErr w:type="gramStart"/>
      <w:r w:rsidRPr="00316B5D">
        <w:rPr>
          <w:rFonts w:eastAsia="Times New Roman" w:cs="Times New Roman"/>
          <w:lang w:val="en-IN" w:eastAsia="en-IN"/>
        </w:rPr>
        <w:t>int(</w:t>
      </w:r>
      <w:proofErr w:type="gramEnd"/>
      <w:r w:rsidRPr="00316B5D">
        <w:rPr>
          <w:rFonts w:eastAsia="Times New Roman" w:cs="Times New Roman"/>
          <w:lang w:val="en-IN" w:eastAsia="en-IN"/>
        </w:rPr>
        <w:t>input("Enter value of x : "))</w:t>
      </w:r>
    </w:p>
    <w:p w14:paraId="0A991156" w14:textId="77777777" w:rsidR="003156ED" w:rsidRPr="00316B5D" w:rsidRDefault="003156ED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y=</w:t>
      </w:r>
      <w:proofErr w:type="gramStart"/>
      <w:r w:rsidRPr="00316B5D">
        <w:rPr>
          <w:rFonts w:eastAsia="Times New Roman" w:cs="Times New Roman"/>
          <w:lang w:val="en-IN" w:eastAsia="en-IN"/>
        </w:rPr>
        <w:t>int(</w:t>
      </w:r>
      <w:proofErr w:type="gramEnd"/>
      <w:r w:rsidRPr="00316B5D">
        <w:rPr>
          <w:rFonts w:eastAsia="Times New Roman" w:cs="Times New Roman"/>
          <w:lang w:val="en-IN" w:eastAsia="en-IN"/>
        </w:rPr>
        <w:t>input("Enter value of y : "))</w:t>
      </w:r>
    </w:p>
    <w:p w14:paraId="2D3ACB70" w14:textId="7C13758E" w:rsidR="003156ED" w:rsidRPr="00316B5D" w:rsidRDefault="003156ED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z=</w:t>
      </w:r>
      <w:proofErr w:type="gramStart"/>
      <w:r w:rsidRPr="00316B5D">
        <w:rPr>
          <w:rFonts w:eastAsia="Times New Roman" w:cs="Times New Roman"/>
          <w:lang w:val="en-IN" w:eastAsia="en-IN"/>
        </w:rPr>
        <w:t>int(</w:t>
      </w:r>
      <w:proofErr w:type="gramEnd"/>
      <w:r w:rsidRPr="00316B5D">
        <w:rPr>
          <w:rFonts w:eastAsia="Times New Roman" w:cs="Times New Roman"/>
          <w:lang w:val="en-IN" w:eastAsia="en-IN"/>
        </w:rPr>
        <w:t>input("Enter value of z : "))</w:t>
      </w:r>
    </w:p>
    <w:p w14:paraId="1191C5DF" w14:textId="77777777" w:rsidR="003156ED" w:rsidRPr="00316B5D" w:rsidRDefault="003156ED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</w:p>
    <w:p w14:paraId="439B4E32" w14:textId="77777777" w:rsidR="003156ED" w:rsidRPr="00316B5D" w:rsidRDefault="003156ED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gramStart"/>
      <w:r w:rsidRPr="00316B5D">
        <w:rPr>
          <w:rFonts w:eastAsia="Times New Roman" w:cs="Times New Roman"/>
          <w:lang w:val="en-IN" w:eastAsia="en-IN"/>
        </w:rPr>
        <w:t>sol</w:t>
      </w:r>
      <w:proofErr w:type="gramEnd"/>
      <w:r w:rsidRPr="00316B5D">
        <w:rPr>
          <w:rFonts w:eastAsia="Times New Roman" w:cs="Times New Roman"/>
          <w:lang w:val="en-IN" w:eastAsia="en-IN"/>
        </w:rPr>
        <w:t>=(4*(x**4))+(3*(y**3)+(9*z)+(6*pi))</w:t>
      </w:r>
    </w:p>
    <w:p w14:paraId="3813AB15" w14:textId="77777777" w:rsidR="003156ED" w:rsidRPr="00316B5D" w:rsidRDefault="003156ED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gramStart"/>
      <w:r w:rsidRPr="00316B5D">
        <w:rPr>
          <w:rFonts w:eastAsia="Times New Roman" w:cs="Times New Roman"/>
          <w:lang w:val="en-IN" w:eastAsia="en-IN"/>
        </w:rPr>
        <w:t>print(</w:t>
      </w:r>
      <w:proofErr w:type="gramEnd"/>
      <w:r w:rsidRPr="00316B5D">
        <w:rPr>
          <w:rFonts w:eastAsia="Times New Roman" w:cs="Times New Roman"/>
          <w:lang w:val="en-IN" w:eastAsia="en-IN"/>
        </w:rPr>
        <w:t>"Solution of equation </w:t>
      </w:r>
      <w:proofErr w:type="spellStart"/>
      <w:r w:rsidRPr="00316B5D">
        <w:rPr>
          <w:rFonts w:eastAsia="Times New Roman" w:cs="Times New Roman"/>
          <w:lang w:val="en-IN" w:eastAsia="en-IN"/>
        </w:rPr>
        <w:t>is",sol</w:t>
      </w:r>
      <w:proofErr w:type="spellEnd"/>
      <w:r w:rsidRPr="00316B5D">
        <w:rPr>
          <w:rFonts w:eastAsia="Times New Roman" w:cs="Times New Roman"/>
          <w:lang w:val="en-IN" w:eastAsia="en-IN"/>
        </w:rPr>
        <w:t>)</w:t>
      </w:r>
    </w:p>
    <w:p w14:paraId="5B7A5BC5" w14:textId="77777777" w:rsidR="00941C58" w:rsidRDefault="00941C58" w:rsidP="00316B5D">
      <w:pPr>
        <w:ind w:left="720" w:right="288"/>
      </w:pPr>
    </w:p>
    <w:p w14:paraId="4FABBAEA" w14:textId="53AC3594" w:rsidR="00A95E0B" w:rsidRDefault="00E7270A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Input</w:t>
      </w:r>
      <w:r w:rsidR="00A95E0B"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3FFF3B01" w14:textId="77777777" w:rsidR="003156ED" w:rsidRPr="00032D83" w:rsidRDefault="003156ED" w:rsidP="00316B5D">
      <w:pPr>
        <w:ind w:left="720" w:right="288"/>
      </w:pPr>
      <w:r w:rsidRPr="00032D83">
        <w:t xml:space="preserve">Enter value of </w:t>
      </w:r>
      <w:proofErr w:type="gramStart"/>
      <w:r w:rsidRPr="00032D83">
        <w:t>x :</w:t>
      </w:r>
      <w:proofErr w:type="gramEnd"/>
      <w:r w:rsidRPr="00032D83">
        <w:t xml:space="preserve"> </w:t>
      </w:r>
      <w:r w:rsidRPr="00032D83">
        <w:rPr>
          <w:color w:val="auto"/>
        </w:rPr>
        <w:t>3</w:t>
      </w:r>
    </w:p>
    <w:p w14:paraId="3D877B7E" w14:textId="77777777" w:rsidR="003156ED" w:rsidRPr="00032D83" w:rsidRDefault="003156ED" w:rsidP="00316B5D">
      <w:pPr>
        <w:ind w:left="720" w:right="288"/>
      </w:pPr>
      <w:r w:rsidRPr="00032D83">
        <w:t xml:space="preserve">Enter value of </w:t>
      </w:r>
      <w:proofErr w:type="gramStart"/>
      <w:r w:rsidRPr="00032D83">
        <w:t>y :</w:t>
      </w:r>
      <w:proofErr w:type="gramEnd"/>
      <w:r w:rsidRPr="00032D83">
        <w:t xml:space="preserve"> </w:t>
      </w:r>
      <w:r w:rsidRPr="00032D83">
        <w:rPr>
          <w:color w:val="auto"/>
        </w:rPr>
        <w:t>6</w:t>
      </w:r>
    </w:p>
    <w:p w14:paraId="11995A5B" w14:textId="751F66EF" w:rsidR="003156ED" w:rsidRDefault="003156ED" w:rsidP="00316B5D">
      <w:pPr>
        <w:ind w:left="720" w:right="288"/>
        <w:rPr>
          <w:color w:val="auto"/>
        </w:rPr>
      </w:pPr>
      <w:r w:rsidRPr="00032D83">
        <w:t xml:space="preserve">Enter value of </w:t>
      </w:r>
      <w:proofErr w:type="gramStart"/>
      <w:r w:rsidRPr="00032D83">
        <w:t>z :</w:t>
      </w:r>
      <w:proofErr w:type="gramEnd"/>
      <w:r w:rsidRPr="00032D83">
        <w:t xml:space="preserve"> </w:t>
      </w:r>
      <w:r w:rsidRPr="00032D83">
        <w:rPr>
          <w:color w:val="auto"/>
        </w:rPr>
        <w:t>9</w:t>
      </w:r>
    </w:p>
    <w:p w14:paraId="50BCCF5E" w14:textId="77777777" w:rsidR="003156ED" w:rsidRDefault="003156ED" w:rsidP="00316B5D">
      <w:pPr>
        <w:ind w:left="720" w:right="288"/>
      </w:pPr>
    </w:p>
    <w:p w14:paraId="1838E667" w14:textId="37FC78DF" w:rsidR="00E7270A" w:rsidRPr="00E7270A" w:rsidRDefault="00E7270A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2C8A20F7" w14:textId="77777777" w:rsidR="003156ED" w:rsidRDefault="003156ED" w:rsidP="00316B5D">
      <w:pPr>
        <w:ind w:left="720" w:right="288"/>
      </w:pPr>
      <w:r w:rsidRPr="00032D83">
        <w:t>Solution of equation is 1071.849555921539</w:t>
      </w:r>
    </w:p>
    <w:p w14:paraId="58BFB9AE" w14:textId="77777777" w:rsidR="005E2142" w:rsidRDefault="005E2142" w:rsidP="00316B5D">
      <w:pPr>
        <w:ind w:left="720" w:right="288"/>
        <w:rPr>
          <w:color w:val="0D0D0D" w:themeColor="text1" w:themeTint="F2"/>
        </w:rPr>
        <w:sectPr w:rsidR="005E2142" w:rsidSect="00316B5D">
          <w:headerReference w:type="default" r:id="rId17"/>
          <w:footerReference w:type="even" r:id="rId18"/>
          <w:footerReference w:type="default" r:id="rId19"/>
          <w:headerReference w:type="first" r:id="rId20"/>
          <w:pgSz w:w="12240" w:h="15840" w:code="1"/>
          <w:pgMar w:top="720" w:right="720" w:bottom="720" w:left="720" w:header="567" w:footer="510" w:gutter="0"/>
          <w:cols w:space="708"/>
          <w:titlePg/>
          <w:docGrid w:linePitch="360"/>
        </w:sectPr>
      </w:pPr>
    </w:p>
    <w:p w14:paraId="63B88D29" w14:textId="04695A74" w:rsidR="005E2142" w:rsidRDefault="005E2142" w:rsidP="00316B5D">
      <w:pPr>
        <w:ind w:left="720" w:right="288"/>
        <w:rPr>
          <w:rFonts w:ascii="Courier New" w:hAnsi="Courier New" w:cs="Courier New"/>
          <w:color w:val="2850FC"/>
        </w:rPr>
      </w:pPr>
    </w:p>
    <w:p w14:paraId="1ABC396F" w14:textId="537498C7" w:rsidR="00E96914" w:rsidRDefault="00E96914" w:rsidP="00316B5D">
      <w:pPr>
        <w:pStyle w:val="Heading1"/>
        <w:ind w:left="720" w:right="288"/>
        <w:rPr>
          <w:sz w:val="40"/>
          <w:szCs w:val="40"/>
        </w:rPr>
      </w:pPr>
      <w:r w:rsidRPr="006C0D15">
        <w:rPr>
          <w:sz w:val="40"/>
          <w:szCs w:val="40"/>
        </w:rPr>
        <w:t xml:space="preserve">Assignment </w:t>
      </w:r>
      <w:r>
        <w:rPr>
          <w:sz w:val="40"/>
          <w:szCs w:val="40"/>
        </w:rPr>
        <w:t>3</w:t>
      </w:r>
    </w:p>
    <w:p w14:paraId="41F4257A" w14:textId="77777777" w:rsidR="00E96914" w:rsidRPr="00A95E0B" w:rsidRDefault="00E96914" w:rsidP="00316B5D">
      <w:pPr>
        <w:ind w:left="720" w:right="288"/>
      </w:pPr>
    </w:p>
    <w:p w14:paraId="4E4E7E1B" w14:textId="08C1BFA4" w:rsidR="00E96914" w:rsidRDefault="00E96914" w:rsidP="00316B5D">
      <w:pPr>
        <w:pStyle w:val="Text"/>
        <w:ind w:left="720" w:right="288"/>
        <w:rPr>
          <w:rFonts w:cs="Calibri"/>
        </w:rPr>
      </w:pPr>
      <w:r>
        <w:rPr>
          <w:rFonts w:cs="Calibri"/>
          <w:b/>
          <w:bCs/>
          <w:i/>
          <w:iCs/>
          <w:color w:val="223C56" w:themeColor="accent5" w:themeShade="40"/>
          <w:szCs w:val="56"/>
        </w:rPr>
        <w:t>Objective</w:t>
      </w:r>
      <w:r w:rsidRPr="006C0D15">
        <w:rPr>
          <w:rFonts w:cs="Calibri"/>
          <w:iCs/>
          <w:color w:val="105674" w:themeColor="accent4" w:themeShade="80"/>
        </w:rPr>
        <w:t>:</w:t>
      </w:r>
      <w:r w:rsidRPr="006C0D15">
        <w:rPr>
          <w:rFonts w:cs="Calibri"/>
          <w:color w:val="105674" w:themeColor="accent4" w:themeShade="80"/>
        </w:rPr>
        <w:t xml:space="preserve"> </w:t>
      </w:r>
      <w:r w:rsidR="003156ED" w:rsidRPr="00626134">
        <w:t>Write a python program that accepts marks in 5 subjects and outputs average marks</w:t>
      </w:r>
      <w:r w:rsidR="003156ED">
        <w:t>.</w:t>
      </w:r>
    </w:p>
    <w:p w14:paraId="3448A1E8" w14:textId="77777777" w:rsidR="00E96914" w:rsidRDefault="00E96914" w:rsidP="00316B5D">
      <w:pPr>
        <w:pStyle w:val="GraphicAnchor"/>
        <w:ind w:left="720" w:right="288"/>
        <w:rPr>
          <w:rFonts w:ascii="Calibri" w:hAnsi="Calibri" w:cs="Calibri"/>
          <w:sz w:val="28"/>
          <w:szCs w:val="28"/>
        </w:rPr>
      </w:pPr>
    </w:p>
    <w:p w14:paraId="617821CA" w14:textId="77777777" w:rsidR="00E96914" w:rsidRDefault="00E96914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Code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49EC7516" w14:textId="77777777" w:rsidR="003156ED" w:rsidRPr="00316B5D" w:rsidRDefault="003156ED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s1 = </w:t>
      </w:r>
      <w:proofErr w:type="gramStart"/>
      <w:r w:rsidRPr="00316B5D">
        <w:rPr>
          <w:rFonts w:eastAsia="Times New Roman" w:cs="Times New Roman"/>
          <w:lang w:val="en-IN" w:eastAsia="en-IN"/>
        </w:rPr>
        <w:t>int(</w:t>
      </w:r>
      <w:proofErr w:type="gramEnd"/>
      <w:r w:rsidRPr="00316B5D">
        <w:rPr>
          <w:rFonts w:eastAsia="Times New Roman" w:cs="Times New Roman"/>
          <w:lang w:val="en-IN" w:eastAsia="en-IN"/>
        </w:rPr>
        <w:t>input("Enter marks in Physics : "))</w:t>
      </w:r>
    </w:p>
    <w:p w14:paraId="0F5498AC" w14:textId="77777777" w:rsidR="003156ED" w:rsidRPr="00316B5D" w:rsidRDefault="003156ED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s2 = </w:t>
      </w:r>
      <w:proofErr w:type="gramStart"/>
      <w:r w:rsidRPr="00316B5D">
        <w:rPr>
          <w:rFonts w:eastAsia="Times New Roman" w:cs="Times New Roman"/>
          <w:lang w:val="en-IN" w:eastAsia="en-IN"/>
        </w:rPr>
        <w:t>int(</w:t>
      </w:r>
      <w:proofErr w:type="gramEnd"/>
      <w:r w:rsidRPr="00316B5D">
        <w:rPr>
          <w:rFonts w:eastAsia="Times New Roman" w:cs="Times New Roman"/>
          <w:lang w:val="en-IN" w:eastAsia="en-IN"/>
        </w:rPr>
        <w:t>input("Enter marks in Chemistry : "))</w:t>
      </w:r>
    </w:p>
    <w:p w14:paraId="3B71C37E" w14:textId="77777777" w:rsidR="003156ED" w:rsidRPr="00316B5D" w:rsidRDefault="003156ED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s3 = </w:t>
      </w:r>
      <w:proofErr w:type="gramStart"/>
      <w:r w:rsidRPr="00316B5D">
        <w:rPr>
          <w:rFonts w:eastAsia="Times New Roman" w:cs="Times New Roman"/>
          <w:lang w:val="en-IN" w:eastAsia="en-IN"/>
        </w:rPr>
        <w:t>int(</w:t>
      </w:r>
      <w:proofErr w:type="gramEnd"/>
      <w:r w:rsidRPr="00316B5D">
        <w:rPr>
          <w:rFonts w:eastAsia="Times New Roman" w:cs="Times New Roman"/>
          <w:lang w:val="en-IN" w:eastAsia="en-IN"/>
        </w:rPr>
        <w:t>input("Enter marks in Maths : "))</w:t>
      </w:r>
    </w:p>
    <w:p w14:paraId="16659DC8" w14:textId="77777777" w:rsidR="003156ED" w:rsidRPr="00316B5D" w:rsidRDefault="003156ED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s4 = </w:t>
      </w:r>
      <w:proofErr w:type="gramStart"/>
      <w:r w:rsidRPr="00316B5D">
        <w:rPr>
          <w:rFonts w:eastAsia="Times New Roman" w:cs="Times New Roman"/>
          <w:lang w:val="en-IN" w:eastAsia="en-IN"/>
        </w:rPr>
        <w:t>int(</w:t>
      </w:r>
      <w:proofErr w:type="gramEnd"/>
      <w:r w:rsidRPr="00316B5D">
        <w:rPr>
          <w:rFonts w:eastAsia="Times New Roman" w:cs="Times New Roman"/>
          <w:lang w:val="en-IN" w:eastAsia="en-IN"/>
        </w:rPr>
        <w:t>input("Enter marks in Computer Science : "))</w:t>
      </w:r>
    </w:p>
    <w:p w14:paraId="5362AF70" w14:textId="77777777" w:rsidR="003156ED" w:rsidRPr="00316B5D" w:rsidRDefault="003156ED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s5 = </w:t>
      </w:r>
      <w:proofErr w:type="gramStart"/>
      <w:r w:rsidRPr="00316B5D">
        <w:rPr>
          <w:rFonts w:eastAsia="Times New Roman" w:cs="Times New Roman"/>
          <w:lang w:val="en-IN" w:eastAsia="en-IN"/>
        </w:rPr>
        <w:t>int(</w:t>
      </w:r>
      <w:proofErr w:type="gramEnd"/>
      <w:r w:rsidRPr="00316B5D">
        <w:rPr>
          <w:rFonts w:eastAsia="Times New Roman" w:cs="Times New Roman"/>
          <w:lang w:val="en-IN" w:eastAsia="en-IN"/>
        </w:rPr>
        <w:t>input("Enter marks in English : "))</w:t>
      </w:r>
    </w:p>
    <w:p w14:paraId="0BF134DB" w14:textId="77777777" w:rsidR="003156ED" w:rsidRPr="00316B5D" w:rsidRDefault="003156ED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</w:p>
    <w:p w14:paraId="3F856EE1" w14:textId="77777777" w:rsidR="003156ED" w:rsidRPr="00316B5D" w:rsidRDefault="003156ED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spellStart"/>
      <w:r w:rsidRPr="00316B5D">
        <w:rPr>
          <w:rFonts w:eastAsia="Times New Roman" w:cs="Times New Roman"/>
          <w:lang w:val="en-IN" w:eastAsia="en-IN"/>
        </w:rPr>
        <w:t>avg</w:t>
      </w:r>
      <w:proofErr w:type="spellEnd"/>
      <w:r w:rsidRPr="00316B5D">
        <w:rPr>
          <w:rFonts w:eastAsia="Times New Roman" w:cs="Times New Roman"/>
          <w:lang w:val="en-IN" w:eastAsia="en-IN"/>
        </w:rPr>
        <w:t>=(s1+s2+s3+s4+s5)/5</w:t>
      </w:r>
    </w:p>
    <w:p w14:paraId="7CFB85DA" w14:textId="77777777" w:rsidR="003156ED" w:rsidRPr="00316B5D" w:rsidRDefault="003156ED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gramStart"/>
      <w:r w:rsidRPr="00316B5D">
        <w:rPr>
          <w:rFonts w:eastAsia="Times New Roman" w:cs="Times New Roman"/>
          <w:lang w:val="en-IN" w:eastAsia="en-IN"/>
        </w:rPr>
        <w:t>print(</w:t>
      </w:r>
      <w:proofErr w:type="gramEnd"/>
      <w:r w:rsidRPr="00316B5D">
        <w:rPr>
          <w:rFonts w:eastAsia="Times New Roman" w:cs="Times New Roman"/>
          <w:lang w:val="en-IN" w:eastAsia="en-IN"/>
        </w:rPr>
        <w:t>"Average of five subjects is", </w:t>
      </w:r>
      <w:proofErr w:type="spellStart"/>
      <w:r w:rsidRPr="00316B5D">
        <w:rPr>
          <w:rFonts w:eastAsia="Times New Roman" w:cs="Times New Roman"/>
          <w:lang w:val="en-IN" w:eastAsia="en-IN"/>
        </w:rPr>
        <w:t>avg</w:t>
      </w:r>
      <w:proofErr w:type="spellEnd"/>
      <w:r w:rsidRPr="00316B5D">
        <w:rPr>
          <w:rFonts w:eastAsia="Times New Roman" w:cs="Times New Roman"/>
          <w:lang w:val="en-IN" w:eastAsia="en-IN"/>
        </w:rPr>
        <w:t>)</w:t>
      </w:r>
    </w:p>
    <w:p w14:paraId="73740862" w14:textId="58B6296D" w:rsidR="00913E17" w:rsidRDefault="00913E17" w:rsidP="00316B5D">
      <w:pPr>
        <w:pStyle w:val="GraphicAnchor"/>
        <w:ind w:left="720" w:right="288"/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</w:pPr>
    </w:p>
    <w:p w14:paraId="03226831" w14:textId="77777777" w:rsidR="00E7270A" w:rsidRDefault="00E7270A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Input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1BD0034F" w14:textId="77777777" w:rsidR="003156ED" w:rsidRPr="000E6995" w:rsidRDefault="003156ED" w:rsidP="00316B5D">
      <w:pPr>
        <w:ind w:left="720" w:right="288"/>
        <w:rPr>
          <w:i/>
          <w:iCs/>
        </w:rPr>
      </w:pPr>
      <w:r w:rsidRPr="000E6995">
        <w:t xml:space="preserve">Enter marks in </w:t>
      </w:r>
      <w:proofErr w:type="gramStart"/>
      <w:r w:rsidRPr="000E6995">
        <w:t>Physics :</w:t>
      </w:r>
      <w:proofErr w:type="gramEnd"/>
      <w:r w:rsidRPr="000E6995">
        <w:t xml:space="preserve"> </w:t>
      </w:r>
      <w:r w:rsidRPr="000E6995">
        <w:rPr>
          <w:color w:val="auto"/>
        </w:rPr>
        <w:t>90</w:t>
      </w:r>
    </w:p>
    <w:p w14:paraId="161BB5EF" w14:textId="77777777" w:rsidR="003156ED" w:rsidRPr="000E6995" w:rsidRDefault="003156ED" w:rsidP="00316B5D">
      <w:pPr>
        <w:ind w:left="720" w:right="288"/>
        <w:rPr>
          <w:i/>
          <w:iCs/>
        </w:rPr>
      </w:pPr>
      <w:r w:rsidRPr="000E6995">
        <w:t xml:space="preserve">Enter marks in </w:t>
      </w:r>
      <w:proofErr w:type="gramStart"/>
      <w:r w:rsidRPr="000E6995">
        <w:t>Chemistry :</w:t>
      </w:r>
      <w:proofErr w:type="gramEnd"/>
      <w:r w:rsidRPr="000E6995">
        <w:t xml:space="preserve"> </w:t>
      </w:r>
      <w:r w:rsidRPr="000E6995">
        <w:rPr>
          <w:color w:val="auto"/>
        </w:rPr>
        <w:t>96</w:t>
      </w:r>
    </w:p>
    <w:p w14:paraId="401F4932" w14:textId="77777777" w:rsidR="003156ED" w:rsidRPr="000E6995" w:rsidRDefault="003156ED" w:rsidP="00316B5D">
      <w:pPr>
        <w:ind w:left="720" w:right="288"/>
        <w:rPr>
          <w:i/>
          <w:iCs/>
        </w:rPr>
      </w:pPr>
      <w:r w:rsidRPr="000E6995">
        <w:t xml:space="preserve">Enter marks in </w:t>
      </w:r>
      <w:proofErr w:type="spellStart"/>
      <w:proofErr w:type="gramStart"/>
      <w:r w:rsidRPr="000E6995">
        <w:t>Maths</w:t>
      </w:r>
      <w:proofErr w:type="spellEnd"/>
      <w:r w:rsidRPr="000E6995">
        <w:t xml:space="preserve"> :</w:t>
      </w:r>
      <w:proofErr w:type="gramEnd"/>
      <w:r w:rsidRPr="000E6995">
        <w:t xml:space="preserve"> </w:t>
      </w:r>
      <w:r w:rsidRPr="000E6995">
        <w:rPr>
          <w:color w:val="auto"/>
        </w:rPr>
        <w:t>100</w:t>
      </w:r>
    </w:p>
    <w:p w14:paraId="0B47E5EC" w14:textId="77777777" w:rsidR="003156ED" w:rsidRPr="000E6995" w:rsidRDefault="003156ED" w:rsidP="00316B5D">
      <w:pPr>
        <w:ind w:left="720" w:right="288"/>
        <w:rPr>
          <w:i/>
          <w:iCs/>
        </w:rPr>
      </w:pPr>
      <w:r w:rsidRPr="000E6995">
        <w:t xml:space="preserve">Enter marks in Computer </w:t>
      </w:r>
      <w:proofErr w:type="gramStart"/>
      <w:r w:rsidRPr="000E6995">
        <w:t>Science :</w:t>
      </w:r>
      <w:proofErr w:type="gramEnd"/>
      <w:r w:rsidRPr="000E6995">
        <w:t xml:space="preserve"> </w:t>
      </w:r>
      <w:r w:rsidRPr="000E6995">
        <w:rPr>
          <w:color w:val="auto"/>
        </w:rPr>
        <w:t>100</w:t>
      </w:r>
    </w:p>
    <w:p w14:paraId="604C51A5" w14:textId="6108619E" w:rsidR="003156ED" w:rsidRDefault="003156ED" w:rsidP="00316B5D">
      <w:pPr>
        <w:ind w:left="720" w:right="288"/>
        <w:rPr>
          <w:color w:val="auto"/>
        </w:rPr>
      </w:pPr>
      <w:r w:rsidRPr="000E6995">
        <w:t xml:space="preserve">Enter marks in </w:t>
      </w:r>
      <w:proofErr w:type="gramStart"/>
      <w:r w:rsidRPr="000E6995">
        <w:t>English :</w:t>
      </w:r>
      <w:proofErr w:type="gramEnd"/>
      <w:r w:rsidRPr="000E6995">
        <w:t xml:space="preserve"> </w:t>
      </w:r>
      <w:r w:rsidRPr="000E6995">
        <w:rPr>
          <w:color w:val="auto"/>
        </w:rPr>
        <w:t>94</w:t>
      </w:r>
    </w:p>
    <w:p w14:paraId="1995D64C" w14:textId="77777777" w:rsidR="003156ED" w:rsidRDefault="003156ED" w:rsidP="00316B5D">
      <w:pPr>
        <w:ind w:left="720" w:right="288"/>
        <w:rPr>
          <w:i/>
          <w:iCs/>
        </w:rPr>
      </w:pPr>
    </w:p>
    <w:p w14:paraId="60AD5261" w14:textId="77777777" w:rsidR="00E7270A" w:rsidRPr="00E7270A" w:rsidRDefault="00E7270A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4B3A9666" w14:textId="3809E3E1" w:rsidR="00E7270A" w:rsidRPr="003156ED" w:rsidRDefault="003156ED" w:rsidP="00316B5D">
      <w:pPr>
        <w:ind w:left="720" w:right="288"/>
      </w:pPr>
      <w:r w:rsidRPr="000E6995">
        <w:t>Average of five subjects is 96.0</w:t>
      </w:r>
    </w:p>
    <w:p w14:paraId="6F002AF7" w14:textId="77777777" w:rsidR="00540220" w:rsidRDefault="00540220" w:rsidP="00316B5D">
      <w:pPr>
        <w:ind w:left="720" w:right="288"/>
        <w:rPr>
          <w:color w:val="0D0D0D" w:themeColor="text1" w:themeTint="F2"/>
        </w:rPr>
        <w:sectPr w:rsidR="00540220" w:rsidSect="00316B5D">
          <w:headerReference w:type="default" r:id="rId21"/>
          <w:footerReference w:type="even" r:id="rId22"/>
          <w:footerReference w:type="default" r:id="rId23"/>
          <w:headerReference w:type="first" r:id="rId24"/>
          <w:pgSz w:w="12240" w:h="15840" w:code="1"/>
          <w:pgMar w:top="720" w:right="720" w:bottom="720" w:left="720" w:header="567" w:footer="510" w:gutter="0"/>
          <w:cols w:space="708"/>
          <w:titlePg/>
          <w:docGrid w:linePitch="360"/>
        </w:sectPr>
      </w:pPr>
    </w:p>
    <w:p w14:paraId="23E70AD9" w14:textId="10C60AD7" w:rsidR="002951A6" w:rsidRDefault="002951A6" w:rsidP="00316B5D">
      <w:pPr>
        <w:pStyle w:val="Heading1"/>
        <w:ind w:left="720" w:right="288"/>
        <w:rPr>
          <w:sz w:val="40"/>
          <w:szCs w:val="40"/>
        </w:rPr>
      </w:pPr>
      <w:r w:rsidRPr="006C0D15">
        <w:rPr>
          <w:sz w:val="40"/>
          <w:szCs w:val="40"/>
        </w:rPr>
        <w:lastRenderedPageBreak/>
        <w:t xml:space="preserve">Assignment </w:t>
      </w:r>
      <w:r>
        <w:rPr>
          <w:sz w:val="40"/>
          <w:szCs w:val="40"/>
        </w:rPr>
        <w:t>4</w:t>
      </w:r>
    </w:p>
    <w:p w14:paraId="7197F880" w14:textId="77777777" w:rsidR="002951A6" w:rsidRPr="00A95E0B" w:rsidRDefault="002951A6" w:rsidP="00316B5D">
      <w:pPr>
        <w:ind w:left="720" w:right="288"/>
      </w:pPr>
    </w:p>
    <w:p w14:paraId="6E254640" w14:textId="0AE5796A" w:rsidR="002951A6" w:rsidRDefault="002951A6" w:rsidP="00316B5D">
      <w:pPr>
        <w:pStyle w:val="Text"/>
        <w:ind w:left="720" w:right="288"/>
      </w:pPr>
      <w:r>
        <w:rPr>
          <w:b/>
          <w:bCs/>
          <w:i/>
          <w:iCs/>
          <w:color w:val="223C56" w:themeColor="accent5" w:themeShade="40"/>
          <w:szCs w:val="56"/>
        </w:rPr>
        <w:t>Objective</w:t>
      </w:r>
      <w:r w:rsidRPr="006C0D15">
        <w:rPr>
          <w:iCs/>
        </w:rPr>
        <w:t>:</w:t>
      </w:r>
      <w:r w:rsidRPr="006C0D15">
        <w:t xml:space="preserve"> </w:t>
      </w:r>
      <w:r w:rsidR="003156ED" w:rsidRPr="006042C3">
        <w:t>Write a python program to take a 2-digit number and then print the reversed number.</w:t>
      </w:r>
    </w:p>
    <w:p w14:paraId="2704F9EA" w14:textId="77777777" w:rsidR="002951A6" w:rsidRDefault="002951A6" w:rsidP="00316B5D">
      <w:pPr>
        <w:pStyle w:val="GraphicAnchor"/>
        <w:ind w:left="720" w:right="288"/>
        <w:rPr>
          <w:rFonts w:ascii="Calibri" w:hAnsi="Calibri" w:cs="Calibri"/>
          <w:sz w:val="28"/>
          <w:szCs w:val="28"/>
        </w:rPr>
      </w:pPr>
    </w:p>
    <w:p w14:paraId="04F458CF" w14:textId="7E285553" w:rsidR="002951A6" w:rsidRDefault="002951A6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Code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404A08E7" w14:textId="77777777" w:rsidR="003156ED" w:rsidRPr="00316B5D" w:rsidRDefault="003156ED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n=</w:t>
      </w:r>
      <w:proofErr w:type="gramStart"/>
      <w:r w:rsidRPr="00316B5D">
        <w:rPr>
          <w:rFonts w:eastAsia="Times New Roman" w:cs="Times New Roman"/>
          <w:lang w:val="en-IN" w:eastAsia="en-IN"/>
        </w:rPr>
        <w:t>int(</w:t>
      </w:r>
      <w:proofErr w:type="gramEnd"/>
      <w:r w:rsidRPr="00316B5D">
        <w:rPr>
          <w:rFonts w:eastAsia="Times New Roman" w:cs="Times New Roman"/>
          <w:lang w:val="en-IN" w:eastAsia="en-IN"/>
        </w:rPr>
        <w:t>input("Enter the no. for reversing : "))</w:t>
      </w:r>
    </w:p>
    <w:p w14:paraId="73445677" w14:textId="77777777" w:rsidR="003156ED" w:rsidRPr="00316B5D" w:rsidRDefault="003156ED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rev=0</w:t>
      </w:r>
    </w:p>
    <w:p w14:paraId="1FB5F730" w14:textId="77777777" w:rsidR="003156ED" w:rsidRPr="00316B5D" w:rsidRDefault="003156ED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m=n</w:t>
      </w:r>
    </w:p>
    <w:p w14:paraId="22D8ABE7" w14:textId="77777777" w:rsidR="003156ED" w:rsidRPr="00316B5D" w:rsidRDefault="003156ED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while n&gt;0:</w:t>
      </w:r>
    </w:p>
    <w:p w14:paraId="6D4790FC" w14:textId="77777777" w:rsidR="003156ED" w:rsidRPr="00316B5D" w:rsidRDefault="003156ED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    s=n%10</w:t>
      </w:r>
    </w:p>
    <w:p w14:paraId="6D920C1B" w14:textId="77777777" w:rsidR="003156ED" w:rsidRPr="00316B5D" w:rsidRDefault="003156ED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    rev=rev*10+s</w:t>
      </w:r>
    </w:p>
    <w:p w14:paraId="16E74BB1" w14:textId="77777777" w:rsidR="003156ED" w:rsidRPr="00316B5D" w:rsidRDefault="003156ED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    n=n//10</w:t>
      </w:r>
    </w:p>
    <w:p w14:paraId="424F7DB9" w14:textId="77777777" w:rsidR="003156ED" w:rsidRPr="00316B5D" w:rsidRDefault="003156ED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gramStart"/>
      <w:r w:rsidRPr="00316B5D">
        <w:rPr>
          <w:rFonts w:eastAsia="Times New Roman" w:cs="Times New Roman"/>
          <w:lang w:val="en-IN" w:eastAsia="en-IN"/>
        </w:rPr>
        <w:t>print(</w:t>
      </w:r>
      <w:proofErr w:type="gramEnd"/>
      <w:r w:rsidRPr="00316B5D">
        <w:rPr>
          <w:rFonts w:eastAsia="Times New Roman" w:cs="Times New Roman"/>
          <w:lang w:val="en-IN" w:eastAsia="en-IN"/>
        </w:rPr>
        <w:t>"Reverse </w:t>
      </w:r>
      <w:proofErr w:type="spellStart"/>
      <w:r w:rsidRPr="00316B5D">
        <w:rPr>
          <w:rFonts w:eastAsia="Times New Roman" w:cs="Times New Roman"/>
          <w:lang w:val="en-IN" w:eastAsia="en-IN"/>
        </w:rPr>
        <w:t>of",m,"is",rev</w:t>
      </w:r>
      <w:proofErr w:type="spellEnd"/>
      <w:r w:rsidRPr="00316B5D">
        <w:rPr>
          <w:rFonts w:eastAsia="Times New Roman" w:cs="Times New Roman"/>
          <w:lang w:val="en-IN" w:eastAsia="en-IN"/>
        </w:rPr>
        <w:t>)</w:t>
      </w:r>
    </w:p>
    <w:p w14:paraId="64C349EC" w14:textId="77777777" w:rsidR="002951A6" w:rsidRDefault="002951A6" w:rsidP="00316B5D">
      <w:pPr>
        <w:pStyle w:val="GraphicAnchor"/>
        <w:ind w:left="720" w:right="288"/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</w:pPr>
    </w:p>
    <w:p w14:paraId="2AEA2A28" w14:textId="4196D317" w:rsidR="002951A6" w:rsidRPr="00E7270A" w:rsidRDefault="005B02A7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Input</w:t>
      </w:r>
      <w:r w:rsidR="002951A6"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21BE1533" w14:textId="0F3750AB" w:rsidR="005B02A7" w:rsidRDefault="000A76A1" w:rsidP="00316B5D">
      <w:pPr>
        <w:ind w:left="720" w:right="288"/>
      </w:pPr>
      <w:r w:rsidRPr="000A76A1">
        <w:t xml:space="preserve">Enter the no. for </w:t>
      </w:r>
      <w:proofErr w:type="gramStart"/>
      <w:r w:rsidRPr="000A76A1">
        <w:t>reversing :</w:t>
      </w:r>
      <w:proofErr w:type="gramEnd"/>
      <w:r w:rsidRPr="000A76A1">
        <w:t xml:space="preserve"> 23365</w:t>
      </w:r>
    </w:p>
    <w:p w14:paraId="23C4FC75" w14:textId="0F509703" w:rsidR="005B02A7" w:rsidRPr="00E7270A" w:rsidRDefault="005B02A7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28765918" w14:textId="2A873675" w:rsidR="005B02A7" w:rsidRDefault="000A76A1" w:rsidP="00316B5D">
      <w:pPr>
        <w:ind w:left="720" w:right="288"/>
      </w:pPr>
      <w:r w:rsidRPr="000A76A1">
        <w:t>Reverse of 23365 is 56332</w:t>
      </w:r>
    </w:p>
    <w:p w14:paraId="2040ED8A" w14:textId="77777777" w:rsidR="000A76A1" w:rsidRDefault="000A76A1" w:rsidP="00316B5D">
      <w:pPr>
        <w:ind w:left="720" w:right="288"/>
        <w:rPr>
          <w:rFonts w:ascii="Space Mono" w:hAnsi="Space Mono"/>
          <w:color w:val="0D0D0D" w:themeColor="text1" w:themeTint="F2"/>
        </w:rPr>
      </w:pPr>
    </w:p>
    <w:p w14:paraId="4B26768F" w14:textId="77777777" w:rsidR="000A76A1" w:rsidRPr="00E7270A" w:rsidRDefault="000A76A1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Input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1D9F32D4" w14:textId="439A2025" w:rsidR="000A76A1" w:rsidRDefault="000A76A1" w:rsidP="00316B5D">
      <w:pPr>
        <w:ind w:left="720" w:right="288"/>
      </w:pPr>
      <w:r w:rsidRPr="000A76A1">
        <w:t xml:space="preserve">Enter the no. for </w:t>
      </w:r>
      <w:proofErr w:type="gramStart"/>
      <w:r w:rsidRPr="000A76A1">
        <w:t>reversing :</w:t>
      </w:r>
      <w:proofErr w:type="gramEnd"/>
      <w:r w:rsidRPr="000A76A1">
        <w:t xml:space="preserve"> </w:t>
      </w:r>
      <w:r>
        <w:t>23452</w:t>
      </w:r>
    </w:p>
    <w:p w14:paraId="7F6DB18C" w14:textId="77777777" w:rsidR="000A76A1" w:rsidRPr="00E7270A" w:rsidRDefault="000A76A1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2E415374" w14:textId="77A51A9E" w:rsidR="000A76A1" w:rsidRDefault="000A76A1" w:rsidP="00316B5D">
      <w:pPr>
        <w:ind w:left="720" w:right="288"/>
      </w:pPr>
      <w:r w:rsidRPr="000A76A1">
        <w:t xml:space="preserve">Reverse of </w:t>
      </w:r>
      <w:r>
        <w:t xml:space="preserve">23452 </w:t>
      </w:r>
      <w:r w:rsidRPr="000A76A1">
        <w:t xml:space="preserve">is </w:t>
      </w:r>
      <w:r>
        <w:t>25432</w:t>
      </w:r>
    </w:p>
    <w:p w14:paraId="57BFBBD3" w14:textId="77777777" w:rsidR="00540220" w:rsidRDefault="00540220" w:rsidP="00316B5D">
      <w:pPr>
        <w:ind w:left="720" w:right="288"/>
        <w:rPr>
          <w:color w:val="0D0D0D" w:themeColor="text1" w:themeTint="F2"/>
        </w:rPr>
        <w:sectPr w:rsidR="00540220" w:rsidSect="00316B5D">
          <w:headerReference w:type="default" r:id="rId25"/>
          <w:footerReference w:type="even" r:id="rId26"/>
          <w:footerReference w:type="default" r:id="rId27"/>
          <w:headerReference w:type="first" r:id="rId28"/>
          <w:pgSz w:w="12240" w:h="15840" w:code="1"/>
          <w:pgMar w:top="720" w:right="720" w:bottom="720" w:left="720" w:header="567" w:footer="510" w:gutter="0"/>
          <w:cols w:space="708"/>
          <w:titlePg/>
          <w:docGrid w:linePitch="360"/>
        </w:sectPr>
      </w:pPr>
    </w:p>
    <w:p w14:paraId="3E4ED75C" w14:textId="2DF36403" w:rsidR="002951A6" w:rsidRDefault="002951A6" w:rsidP="00316B5D">
      <w:pPr>
        <w:pStyle w:val="Heading1"/>
        <w:ind w:left="720" w:right="288"/>
        <w:rPr>
          <w:sz w:val="40"/>
          <w:szCs w:val="40"/>
        </w:rPr>
      </w:pPr>
      <w:r w:rsidRPr="006C0D15">
        <w:rPr>
          <w:sz w:val="40"/>
          <w:szCs w:val="40"/>
        </w:rPr>
        <w:lastRenderedPageBreak/>
        <w:t xml:space="preserve">Assignment </w:t>
      </w:r>
      <w:r>
        <w:rPr>
          <w:sz w:val="40"/>
          <w:szCs w:val="40"/>
        </w:rPr>
        <w:t>5</w:t>
      </w:r>
    </w:p>
    <w:p w14:paraId="71A8B651" w14:textId="77777777" w:rsidR="002951A6" w:rsidRPr="00A95E0B" w:rsidRDefault="002951A6" w:rsidP="00316B5D">
      <w:pPr>
        <w:ind w:left="720" w:right="288"/>
      </w:pPr>
    </w:p>
    <w:p w14:paraId="70672FB8" w14:textId="200AEE47" w:rsidR="002951A6" w:rsidRDefault="002951A6" w:rsidP="00316B5D">
      <w:pPr>
        <w:pStyle w:val="Text"/>
        <w:ind w:left="720" w:right="288"/>
      </w:pPr>
      <w:r>
        <w:rPr>
          <w:b/>
          <w:bCs/>
          <w:i/>
          <w:iCs/>
          <w:color w:val="223C56" w:themeColor="accent5" w:themeShade="40"/>
          <w:szCs w:val="56"/>
        </w:rPr>
        <w:t>Objective</w:t>
      </w:r>
      <w:r w:rsidRPr="006C0D15">
        <w:rPr>
          <w:iCs/>
        </w:rPr>
        <w:t>:</w:t>
      </w:r>
      <w:r w:rsidRPr="006C0D15">
        <w:t xml:space="preserve"> </w:t>
      </w:r>
      <w:r w:rsidR="001E3DF3" w:rsidRPr="000E6995">
        <w:t>Write a python program to input a single digit (n) and print a three digit number created as &lt;</w:t>
      </w:r>
      <w:proofErr w:type="gramStart"/>
      <w:r w:rsidR="001E3DF3" w:rsidRPr="000E6995">
        <w:t>n(</w:t>
      </w:r>
      <w:proofErr w:type="gramEnd"/>
      <w:r w:rsidR="001E3DF3" w:rsidRPr="000E6995">
        <w:t>n+1)(n+2)&gt;. The input digit is in range 1-7.</w:t>
      </w:r>
    </w:p>
    <w:p w14:paraId="419E8E12" w14:textId="77777777" w:rsidR="002951A6" w:rsidRDefault="002951A6" w:rsidP="00316B5D">
      <w:pPr>
        <w:pStyle w:val="GraphicAnchor"/>
        <w:ind w:left="720" w:right="288"/>
        <w:rPr>
          <w:rFonts w:ascii="Calibri" w:hAnsi="Calibri" w:cs="Calibri"/>
          <w:sz w:val="28"/>
          <w:szCs w:val="28"/>
        </w:rPr>
      </w:pPr>
    </w:p>
    <w:p w14:paraId="34827267" w14:textId="77777777" w:rsidR="005B02A7" w:rsidRDefault="005B02A7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Code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36852302" w14:textId="77777777" w:rsidR="001E3DF3" w:rsidRPr="00316B5D" w:rsidRDefault="001E3DF3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gramStart"/>
      <w:r w:rsidRPr="00316B5D">
        <w:rPr>
          <w:rFonts w:eastAsia="Times New Roman" w:cs="Times New Roman"/>
          <w:lang w:val="en-IN" w:eastAsia="en-IN"/>
        </w:rPr>
        <w:t>dig=</w:t>
      </w:r>
      <w:proofErr w:type="gramEnd"/>
      <w:r w:rsidRPr="00316B5D">
        <w:rPr>
          <w:rFonts w:eastAsia="Times New Roman" w:cs="Times New Roman"/>
          <w:lang w:val="en-IN" w:eastAsia="en-IN"/>
        </w:rPr>
        <w:t>int(input("Enter a digit from 1-7 : "))</w:t>
      </w:r>
    </w:p>
    <w:p w14:paraId="2C9CE00A" w14:textId="77777777" w:rsidR="001E3DF3" w:rsidRPr="00316B5D" w:rsidRDefault="001E3DF3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spellStart"/>
      <w:r w:rsidRPr="00316B5D">
        <w:rPr>
          <w:rFonts w:eastAsia="Times New Roman" w:cs="Times New Roman"/>
          <w:lang w:val="en-IN" w:eastAsia="en-IN"/>
        </w:rPr>
        <w:t>new_dig</w:t>
      </w:r>
      <w:proofErr w:type="spellEnd"/>
      <w:r w:rsidRPr="00316B5D">
        <w:rPr>
          <w:rFonts w:eastAsia="Times New Roman" w:cs="Times New Roman"/>
          <w:lang w:val="en-IN" w:eastAsia="en-IN"/>
        </w:rPr>
        <w:t>=</w:t>
      </w:r>
      <w:proofErr w:type="spellStart"/>
      <w:proofErr w:type="gramStart"/>
      <w:r w:rsidRPr="00316B5D">
        <w:rPr>
          <w:rFonts w:eastAsia="Times New Roman" w:cs="Times New Roman"/>
          <w:lang w:val="en-IN" w:eastAsia="en-IN"/>
        </w:rPr>
        <w:t>str</w:t>
      </w:r>
      <w:proofErr w:type="spellEnd"/>
      <w:r w:rsidRPr="00316B5D">
        <w:rPr>
          <w:rFonts w:eastAsia="Times New Roman" w:cs="Times New Roman"/>
          <w:lang w:val="en-IN" w:eastAsia="en-IN"/>
        </w:rPr>
        <w:t>(</w:t>
      </w:r>
      <w:proofErr w:type="gramEnd"/>
      <w:r w:rsidRPr="00316B5D">
        <w:rPr>
          <w:rFonts w:eastAsia="Times New Roman" w:cs="Times New Roman"/>
          <w:lang w:val="en-IN" w:eastAsia="en-IN"/>
        </w:rPr>
        <w:t>dig)+</w:t>
      </w:r>
      <w:proofErr w:type="spellStart"/>
      <w:r w:rsidRPr="00316B5D">
        <w:rPr>
          <w:rFonts w:eastAsia="Times New Roman" w:cs="Times New Roman"/>
          <w:lang w:val="en-IN" w:eastAsia="en-IN"/>
        </w:rPr>
        <w:t>str</w:t>
      </w:r>
      <w:proofErr w:type="spellEnd"/>
      <w:r w:rsidRPr="00316B5D">
        <w:rPr>
          <w:rFonts w:eastAsia="Times New Roman" w:cs="Times New Roman"/>
          <w:lang w:val="en-IN" w:eastAsia="en-IN"/>
        </w:rPr>
        <w:t>(dig+1)+</w:t>
      </w:r>
      <w:proofErr w:type="spellStart"/>
      <w:r w:rsidRPr="00316B5D">
        <w:rPr>
          <w:rFonts w:eastAsia="Times New Roman" w:cs="Times New Roman"/>
          <w:lang w:val="en-IN" w:eastAsia="en-IN"/>
        </w:rPr>
        <w:t>str</w:t>
      </w:r>
      <w:proofErr w:type="spellEnd"/>
      <w:r w:rsidRPr="00316B5D">
        <w:rPr>
          <w:rFonts w:eastAsia="Times New Roman" w:cs="Times New Roman"/>
          <w:lang w:val="en-IN" w:eastAsia="en-IN"/>
        </w:rPr>
        <w:t>(dig+2)</w:t>
      </w:r>
    </w:p>
    <w:p w14:paraId="194BB115" w14:textId="77777777" w:rsidR="001E3DF3" w:rsidRPr="00316B5D" w:rsidRDefault="001E3DF3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gramStart"/>
      <w:r w:rsidRPr="00316B5D">
        <w:rPr>
          <w:rFonts w:eastAsia="Times New Roman" w:cs="Times New Roman"/>
          <w:lang w:val="en-IN" w:eastAsia="en-IN"/>
        </w:rPr>
        <w:t>print(</w:t>
      </w:r>
      <w:proofErr w:type="gramEnd"/>
      <w:r w:rsidRPr="00316B5D">
        <w:rPr>
          <w:rFonts w:eastAsia="Times New Roman" w:cs="Times New Roman"/>
          <w:lang w:val="en-IN" w:eastAsia="en-IN"/>
        </w:rPr>
        <w:t>"New digit is",</w:t>
      </w:r>
      <w:proofErr w:type="spellStart"/>
      <w:r w:rsidRPr="00316B5D">
        <w:rPr>
          <w:rFonts w:eastAsia="Times New Roman" w:cs="Times New Roman"/>
          <w:lang w:val="en-IN" w:eastAsia="en-IN"/>
        </w:rPr>
        <w:t>new_dig</w:t>
      </w:r>
      <w:proofErr w:type="spellEnd"/>
      <w:r w:rsidRPr="00316B5D">
        <w:rPr>
          <w:rFonts w:eastAsia="Times New Roman" w:cs="Times New Roman"/>
          <w:lang w:val="en-IN" w:eastAsia="en-IN"/>
        </w:rPr>
        <w:t>)</w:t>
      </w:r>
    </w:p>
    <w:p w14:paraId="07D5371E" w14:textId="77777777" w:rsidR="001E3DF3" w:rsidRPr="001E3DF3" w:rsidRDefault="001E3DF3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color w:val="000000"/>
          <w:lang w:val="en-IN" w:eastAsia="en-IN"/>
        </w:rPr>
      </w:pPr>
    </w:p>
    <w:p w14:paraId="53BA83A9" w14:textId="77777777" w:rsidR="001E3DF3" w:rsidRPr="00E7270A" w:rsidRDefault="001E3DF3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Input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3559C5FF" w14:textId="58E214D8" w:rsidR="001E3DF3" w:rsidRDefault="001E3DF3" w:rsidP="00316B5D">
      <w:pPr>
        <w:ind w:left="720" w:right="288"/>
      </w:pPr>
      <w:r w:rsidRPr="001E3DF3">
        <w:t>Enter a digit from 1-</w:t>
      </w:r>
      <w:proofErr w:type="gramStart"/>
      <w:r w:rsidRPr="001E3DF3">
        <w:t>7 :</w:t>
      </w:r>
      <w:proofErr w:type="gramEnd"/>
      <w:r w:rsidRPr="001E3DF3">
        <w:t xml:space="preserve"> 1</w:t>
      </w:r>
    </w:p>
    <w:p w14:paraId="500D9077" w14:textId="77777777" w:rsidR="001E3DF3" w:rsidRPr="00E7270A" w:rsidRDefault="001E3DF3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0487D257" w14:textId="3D91995F" w:rsidR="005B02A7" w:rsidRPr="005B02A7" w:rsidRDefault="001E3DF3" w:rsidP="00316B5D">
      <w:pPr>
        <w:ind w:left="720" w:right="288"/>
      </w:pPr>
      <w:r w:rsidRPr="001E3DF3">
        <w:t>New digit is 123</w:t>
      </w:r>
    </w:p>
    <w:p w14:paraId="595AD607" w14:textId="77777777" w:rsidR="001E3DF3" w:rsidRDefault="001E3DF3" w:rsidP="00316B5D">
      <w:pPr>
        <w:ind w:left="720" w:right="288"/>
        <w:rPr>
          <w:color w:val="0D0D0D" w:themeColor="text1" w:themeTint="F2"/>
        </w:rPr>
      </w:pPr>
    </w:p>
    <w:p w14:paraId="6476346C" w14:textId="77777777" w:rsidR="001E3DF3" w:rsidRDefault="001E3DF3" w:rsidP="00316B5D">
      <w:pPr>
        <w:ind w:left="720" w:right="288"/>
        <w:rPr>
          <w:color w:val="0D0D0D" w:themeColor="text1" w:themeTint="F2"/>
        </w:rPr>
      </w:pPr>
    </w:p>
    <w:p w14:paraId="25C6080D" w14:textId="77777777" w:rsidR="001E3DF3" w:rsidRPr="00E7270A" w:rsidRDefault="001E3DF3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Input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392F9505" w14:textId="312F20BE" w:rsidR="001E3DF3" w:rsidRDefault="001E3DF3" w:rsidP="00316B5D">
      <w:pPr>
        <w:ind w:left="720" w:right="288"/>
      </w:pPr>
      <w:r w:rsidRPr="001E3DF3">
        <w:t>Enter a digit from 1-</w:t>
      </w:r>
      <w:proofErr w:type="gramStart"/>
      <w:r w:rsidRPr="001E3DF3">
        <w:t>7 :</w:t>
      </w:r>
      <w:proofErr w:type="gramEnd"/>
      <w:r w:rsidRPr="001E3DF3">
        <w:t xml:space="preserve"> </w:t>
      </w:r>
      <w:r>
        <w:t>7</w:t>
      </w:r>
    </w:p>
    <w:p w14:paraId="7174A06E" w14:textId="77777777" w:rsidR="001E3DF3" w:rsidRPr="00E7270A" w:rsidRDefault="001E3DF3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223B7DF8" w14:textId="4501108D" w:rsidR="001E3DF3" w:rsidRPr="005B02A7" w:rsidRDefault="001E3DF3" w:rsidP="00316B5D">
      <w:pPr>
        <w:ind w:left="720" w:right="288"/>
      </w:pPr>
      <w:r w:rsidRPr="001E3DF3">
        <w:t xml:space="preserve">New digit is </w:t>
      </w:r>
      <w:r>
        <w:t>789</w:t>
      </w:r>
    </w:p>
    <w:p w14:paraId="35C0DAE8" w14:textId="0CD1B76B" w:rsidR="001E3DF3" w:rsidRDefault="001E3DF3" w:rsidP="00316B5D">
      <w:pPr>
        <w:ind w:left="720" w:right="288"/>
        <w:rPr>
          <w:color w:val="0D0D0D" w:themeColor="text1" w:themeTint="F2"/>
        </w:rPr>
        <w:sectPr w:rsidR="001E3DF3" w:rsidSect="00316B5D">
          <w:headerReference w:type="default" r:id="rId29"/>
          <w:footerReference w:type="even" r:id="rId30"/>
          <w:footerReference w:type="default" r:id="rId31"/>
          <w:headerReference w:type="first" r:id="rId32"/>
          <w:pgSz w:w="12240" w:h="15840" w:code="1"/>
          <w:pgMar w:top="720" w:right="720" w:bottom="720" w:left="720" w:header="567" w:footer="510" w:gutter="0"/>
          <w:cols w:space="708"/>
          <w:titlePg/>
          <w:docGrid w:linePitch="360"/>
        </w:sectPr>
      </w:pPr>
    </w:p>
    <w:p w14:paraId="1A91190F" w14:textId="540926F5" w:rsidR="002951A6" w:rsidRDefault="002951A6" w:rsidP="00316B5D">
      <w:pPr>
        <w:pStyle w:val="Heading1"/>
        <w:ind w:left="720" w:right="288"/>
        <w:rPr>
          <w:sz w:val="40"/>
          <w:szCs w:val="40"/>
        </w:rPr>
      </w:pPr>
      <w:r w:rsidRPr="006C0D15">
        <w:rPr>
          <w:sz w:val="40"/>
          <w:szCs w:val="40"/>
        </w:rPr>
        <w:lastRenderedPageBreak/>
        <w:t xml:space="preserve">Assignment </w:t>
      </w:r>
      <w:r>
        <w:rPr>
          <w:sz w:val="40"/>
          <w:szCs w:val="40"/>
        </w:rPr>
        <w:t>6</w:t>
      </w:r>
    </w:p>
    <w:p w14:paraId="4B7B25F9" w14:textId="77777777" w:rsidR="002951A6" w:rsidRPr="00A95E0B" w:rsidRDefault="002951A6" w:rsidP="00316B5D">
      <w:pPr>
        <w:ind w:left="720" w:right="288"/>
      </w:pPr>
    </w:p>
    <w:p w14:paraId="4E6C8CE9" w14:textId="5F93C0C8" w:rsidR="002951A6" w:rsidRDefault="002951A6" w:rsidP="00316B5D">
      <w:pPr>
        <w:pStyle w:val="Text"/>
        <w:ind w:left="720" w:right="288"/>
      </w:pPr>
      <w:r>
        <w:rPr>
          <w:b/>
          <w:bCs/>
          <w:i/>
          <w:iCs/>
          <w:color w:val="223C56" w:themeColor="accent5" w:themeShade="40"/>
          <w:szCs w:val="56"/>
        </w:rPr>
        <w:t>Objective</w:t>
      </w:r>
      <w:r w:rsidRPr="006C0D15">
        <w:rPr>
          <w:iCs/>
        </w:rPr>
        <w:t>:</w:t>
      </w:r>
      <w:r w:rsidRPr="006C0D15">
        <w:t xml:space="preserve"> </w:t>
      </w:r>
      <w:r w:rsidR="001E3DF3" w:rsidRPr="006042C3">
        <w:t>Write a python program to print first n odd numbers in descending order.</w:t>
      </w:r>
    </w:p>
    <w:p w14:paraId="35669D1D" w14:textId="77777777" w:rsidR="002951A6" w:rsidRDefault="002951A6" w:rsidP="00316B5D">
      <w:pPr>
        <w:pStyle w:val="GraphicAnchor"/>
        <w:ind w:left="720" w:right="288"/>
        <w:rPr>
          <w:rFonts w:ascii="Calibri" w:hAnsi="Calibri" w:cs="Calibri"/>
          <w:sz w:val="28"/>
          <w:szCs w:val="28"/>
        </w:rPr>
      </w:pPr>
    </w:p>
    <w:p w14:paraId="3CA62C8A" w14:textId="75EABF79" w:rsidR="002951A6" w:rsidRDefault="002951A6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Code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2C0EE02F" w14:textId="77777777" w:rsidR="001E3DF3" w:rsidRPr="00316B5D" w:rsidRDefault="001E3DF3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n=</w:t>
      </w:r>
      <w:proofErr w:type="gramStart"/>
      <w:r w:rsidRPr="00316B5D">
        <w:rPr>
          <w:rFonts w:eastAsia="Times New Roman" w:cs="Times New Roman"/>
          <w:lang w:val="en-IN" w:eastAsia="en-IN"/>
        </w:rPr>
        <w:t>int(</w:t>
      </w:r>
      <w:proofErr w:type="gramEnd"/>
      <w:r w:rsidRPr="00316B5D">
        <w:rPr>
          <w:rFonts w:eastAsia="Times New Roman" w:cs="Times New Roman"/>
          <w:lang w:val="en-IN" w:eastAsia="en-IN"/>
        </w:rPr>
        <w:t>input("Enter upper limit : "))</w:t>
      </w:r>
    </w:p>
    <w:p w14:paraId="51BB2478" w14:textId="77777777" w:rsidR="001E3DF3" w:rsidRPr="00316B5D" w:rsidRDefault="001E3DF3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a</w:t>
      </w:r>
      <w:proofErr w:type="gramStart"/>
      <w:r w:rsidRPr="00316B5D">
        <w:rPr>
          <w:rFonts w:eastAsia="Times New Roman" w:cs="Times New Roman"/>
          <w:lang w:val="en-IN" w:eastAsia="en-IN"/>
        </w:rPr>
        <w:t>=[]</w:t>
      </w:r>
      <w:proofErr w:type="gramEnd"/>
    </w:p>
    <w:p w14:paraId="1372EEAE" w14:textId="77777777" w:rsidR="001E3DF3" w:rsidRPr="00316B5D" w:rsidRDefault="001E3DF3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gramStart"/>
      <w:r w:rsidRPr="00316B5D">
        <w:rPr>
          <w:rFonts w:eastAsia="Times New Roman" w:cs="Times New Roman"/>
          <w:lang w:val="en-IN" w:eastAsia="en-IN"/>
        </w:rPr>
        <w:t>for</w:t>
      </w:r>
      <w:proofErr w:type="gramEnd"/>
      <w:r w:rsidRPr="00316B5D">
        <w:rPr>
          <w:rFonts w:eastAsia="Times New Roman" w:cs="Times New Roman"/>
          <w:lang w:val="en-IN" w:eastAsia="en-IN"/>
        </w:rPr>
        <w:t> i in range(1,n+1,2):</w:t>
      </w:r>
    </w:p>
    <w:p w14:paraId="3B3B4FF2" w14:textId="77777777" w:rsidR="001E3DF3" w:rsidRPr="00316B5D" w:rsidRDefault="001E3DF3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    </w:t>
      </w:r>
      <w:proofErr w:type="spellStart"/>
      <w:proofErr w:type="gramStart"/>
      <w:r w:rsidRPr="00316B5D">
        <w:rPr>
          <w:rFonts w:eastAsia="Times New Roman" w:cs="Times New Roman"/>
          <w:lang w:val="en-IN" w:eastAsia="en-IN"/>
        </w:rPr>
        <w:t>a.append</w:t>
      </w:r>
      <w:proofErr w:type="spellEnd"/>
      <w:r w:rsidRPr="00316B5D">
        <w:rPr>
          <w:rFonts w:eastAsia="Times New Roman" w:cs="Times New Roman"/>
          <w:lang w:val="en-IN" w:eastAsia="en-IN"/>
        </w:rPr>
        <w:t>(</w:t>
      </w:r>
      <w:proofErr w:type="gramEnd"/>
      <w:r w:rsidRPr="00316B5D">
        <w:rPr>
          <w:rFonts w:eastAsia="Times New Roman" w:cs="Times New Roman"/>
          <w:lang w:val="en-IN" w:eastAsia="en-IN"/>
        </w:rPr>
        <w:t>i)</w:t>
      </w:r>
    </w:p>
    <w:p w14:paraId="6D76BC5F" w14:textId="77777777" w:rsidR="001E3DF3" w:rsidRPr="00316B5D" w:rsidRDefault="001E3DF3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spellStart"/>
      <w:proofErr w:type="gramStart"/>
      <w:r w:rsidRPr="00316B5D">
        <w:rPr>
          <w:rFonts w:eastAsia="Times New Roman" w:cs="Times New Roman"/>
          <w:lang w:val="en-IN" w:eastAsia="en-IN"/>
        </w:rPr>
        <w:t>a.reverse</w:t>
      </w:r>
      <w:proofErr w:type="spellEnd"/>
      <w:r w:rsidRPr="00316B5D">
        <w:rPr>
          <w:rFonts w:eastAsia="Times New Roman" w:cs="Times New Roman"/>
          <w:lang w:val="en-IN" w:eastAsia="en-IN"/>
        </w:rPr>
        <w:t>()</w:t>
      </w:r>
      <w:proofErr w:type="gramEnd"/>
    </w:p>
    <w:p w14:paraId="7F2570F5" w14:textId="77777777" w:rsidR="001E3DF3" w:rsidRPr="00316B5D" w:rsidRDefault="001E3DF3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for i in a:</w:t>
      </w:r>
    </w:p>
    <w:p w14:paraId="5A6B6F4C" w14:textId="77777777" w:rsidR="001E3DF3" w:rsidRPr="00316B5D" w:rsidRDefault="001E3DF3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    </w:t>
      </w:r>
      <w:proofErr w:type="gramStart"/>
      <w:r w:rsidRPr="00316B5D">
        <w:rPr>
          <w:rFonts w:eastAsia="Times New Roman" w:cs="Times New Roman"/>
          <w:lang w:val="en-IN" w:eastAsia="en-IN"/>
        </w:rPr>
        <w:t>print(</w:t>
      </w:r>
      <w:proofErr w:type="gramEnd"/>
      <w:r w:rsidRPr="00316B5D">
        <w:rPr>
          <w:rFonts w:eastAsia="Times New Roman" w:cs="Times New Roman"/>
          <w:lang w:val="en-IN" w:eastAsia="en-IN"/>
        </w:rPr>
        <w:t>i, end=" ")</w:t>
      </w:r>
    </w:p>
    <w:p w14:paraId="6699A008" w14:textId="77777777" w:rsidR="001E3DF3" w:rsidRPr="001E3DF3" w:rsidRDefault="001E3DF3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color w:val="000000"/>
          <w:lang w:val="en-IN" w:eastAsia="en-IN"/>
        </w:rPr>
      </w:pPr>
    </w:p>
    <w:p w14:paraId="105924E7" w14:textId="77777777" w:rsidR="002951A6" w:rsidRDefault="002951A6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Input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53DB8015" w14:textId="77777777" w:rsidR="001E3DF3" w:rsidRPr="001E3DF3" w:rsidRDefault="001E3DF3" w:rsidP="00316B5D">
      <w:pPr>
        <w:pStyle w:val="GraphicAnchor"/>
        <w:ind w:left="720" w:right="288"/>
        <w:rPr>
          <w:sz w:val="24"/>
        </w:rPr>
      </w:pPr>
      <w:r w:rsidRPr="001E3DF3">
        <w:rPr>
          <w:sz w:val="24"/>
        </w:rPr>
        <w:t xml:space="preserve">Enter upper </w:t>
      </w:r>
      <w:proofErr w:type="gramStart"/>
      <w:r w:rsidRPr="001E3DF3">
        <w:rPr>
          <w:sz w:val="24"/>
        </w:rPr>
        <w:t>limit :</w:t>
      </w:r>
      <w:proofErr w:type="gramEnd"/>
      <w:r w:rsidRPr="001E3DF3">
        <w:rPr>
          <w:sz w:val="24"/>
        </w:rPr>
        <w:t xml:space="preserve"> 28</w:t>
      </w:r>
    </w:p>
    <w:p w14:paraId="0187D504" w14:textId="44461F15" w:rsidR="002951A6" w:rsidRPr="00E7270A" w:rsidRDefault="002951A6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079F2252" w14:textId="1EF1581D" w:rsidR="00540220" w:rsidRDefault="001E3DF3" w:rsidP="00316B5D">
      <w:pPr>
        <w:ind w:left="720" w:right="288"/>
        <w:rPr>
          <w:color w:val="0D0D0D" w:themeColor="text1" w:themeTint="F2"/>
        </w:rPr>
        <w:sectPr w:rsidR="00540220" w:rsidSect="00316B5D">
          <w:headerReference w:type="default" r:id="rId33"/>
          <w:footerReference w:type="even" r:id="rId34"/>
          <w:footerReference w:type="default" r:id="rId35"/>
          <w:headerReference w:type="first" r:id="rId36"/>
          <w:pgSz w:w="12240" w:h="15840" w:code="1"/>
          <w:pgMar w:top="720" w:right="720" w:bottom="720" w:left="720" w:header="567" w:footer="510" w:gutter="0"/>
          <w:cols w:space="708"/>
          <w:titlePg/>
          <w:docGrid w:linePitch="360"/>
        </w:sectPr>
      </w:pPr>
      <w:r w:rsidRPr="001E3DF3">
        <w:t xml:space="preserve">27 25 23 21 19 17 15 13 11 9 7 5 3 </w:t>
      </w:r>
    </w:p>
    <w:p w14:paraId="304AE906" w14:textId="5786D233" w:rsidR="00696533" w:rsidRDefault="00696533" w:rsidP="00316B5D">
      <w:pPr>
        <w:pStyle w:val="Heading1"/>
        <w:ind w:left="720" w:right="288"/>
        <w:rPr>
          <w:sz w:val="40"/>
          <w:szCs w:val="40"/>
        </w:rPr>
      </w:pPr>
      <w:r w:rsidRPr="006C0D15">
        <w:rPr>
          <w:sz w:val="40"/>
          <w:szCs w:val="40"/>
        </w:rPr>
        <w:lastRenderedPageBreak/>
        <w:t xml:space="preserve">Assignment </w:t>
      </w:r>
      <w:r>
        <w:rPr>
          <w:sz w:val="40"/>
          <w:szCs w:val="40"/>
        </w:rPr>
        <w:t>7</w:t>
      </w:r>
    </w:p>
    <w:p w14:paraId="44DA61A6" w14:textId="77777777" w:rsidR="00696533" w:rsidRPr="00A95E0B" w:rsidRDefault="00696533" w:rsidP="00316B5D">
      <w:pPr>
        <w:ind w:left="720" w:right="288"/>
      </w:pPr>
    </w:p>
    <w:p w14:paraId="595385D0" w14:textId="77777777" w:rsidR="00BC755F" w:rsidRPr="000E6995" w:rsidRDefault="00696533" w:rsidP="00316B5D">
      <w:pPr>
        <w:ind w:left="720" w:right="288"/>
      </w:pPr>
      <w:r>
        <w:rPr>
          <w:b/>
          <w:bCs/>
          <w:i/>
          <w:iCs/>
          <w:color w:val="223C56" w:themeColor="accent5" w:themeShade="40"/>
          <w:szCs w:val="56"/>
        </w:rPr>
        <w:t>Objective</w:t>
      </w:r>
      <w:r w:rsidRPr="006C0D15">
        <w:rPr>
          <w:iCs/>
        </w:rPr>
        <w:t>:</w:t>
      </w:r>
      <w:r w:rsidRPr="006C0D15">
        <w:t xml:space="preserve"> </w:t>
      </w:r>
      <w:r w:rsidR="00BC755F" w:rsidRPr="006042C3">
        <w:t>Write a python program to input length of three sides of a triangle. Then check if these sides will form a triangle or not.</w:t>
      </w:r>
    </w:p>
    <w:p w14:paraId="373CF1B8" w14:textId="74416D2D" w:rsidR="00696533" w:rsidRDefault="00696533" w:rsidP="00316B5D">
      <w:pPr>
        <w:pStyle w:val="Text"/>
        <w:ind w:left="720" w:right="288"/>
        <w:rPr>
          <w:rFonts w:cs="Calibri"/>
        </w:rPr>
      </w:pPr>
    </w:p>
    <w:p w14:paraId="38120393" w14:textId="77777777" w:rsidR="00696533" w:rsidRDefault="00696533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Code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50F0CBA6" w14:textId="77777777" w:rsidR="00BC755F" w:rsidRPr="00316B5D" w:rsidRDefault="00BC755F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a=</w:t>
      </w:r>
      <w:proofErr w:type="gramStart"/>
      <w:r w:rsidRPr="00316B5D">
        <w:rPr>
          <w:rFonts w:eastAsia="Times New Roman" w:cs="Times New Roman"/>
          <w:lang w:val="en-IN" w:eastAsia="en-IN"/>
        </w:rPr>
        <w:t>int(</w:t>
      </w:r>
      <w:proofErr w:type="gramEnd"/>
      <w:r w:rsidRPr="00316B5D">
        <w:rPr>
          <w:rFonts w:eastAsia="Times New Roman" w:cs="Times New Roman"/>
          <w:lang w:val="en-IN" w:eastAsia="en-IN"/>
        </w:rPr>
        <w:t>input("Enter first side : "))</w:t>
      </w:r>
    </w:p>
    <w:p w14:paraId="40C187C1" w14:textId="77777777" w:rsidR="00BC755F" w:rsidRPr="00316B5D" w:rsidRDefault="00BC755F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b=</w:t>
      </w:r>
      <w:proofErr w:type="gramStart"/>
      <w:r w:rsidRPr="00316B5D">
        <w:rPr>
          <w:rFonts w:eastAsia="Times New Roman" w:cs="Times New Roman"/>
          <w:lang w:val="en-IN" w:eastAsia="en-IN"/>
        </w:rPr>
        <w:t>int(</w:t>
      </w:r>
      <w:proofErr w:type="gramEnd"/>
      <w:r w:rsidRPr="00316B5D">
        <w:rPr>
          <w:rFonts w:eastAsia="Times New Roman" w:cs="Times New Roman"/>
          <w:lang w:val="en-IN" w:eastAsia="en-IN"/>
        </w:rPr>
        <w:t>input("Enter second side : "))</w:t>
      </w:r>
    </w:p>
    <w:p w14:paraId="5B81D8E5" w14:textId="77777777" w:rsidR="00BC755F" w:rsidRPr="00316B5D" w:rsidRDefault="00BC755F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c=</w:t>
      </w:r>
      <w:proofErr w:type="gramStart"/>
      <w:r w:rsidRPr="00316B5D">
        <w:rPr>
          <w:rFonts w:eastAsia="Times New Roman" w:cs="Times New Roman"/>
          <w:lang w:val="en-IN" w:eastAsia="en-IN"/>
        </w:rPr>
        <w:t>int(</w:t>
      </w:r>
      <w:proofErr w:type="gramEnd"/>
      <w:r w:rsidRPr="00316B5D">
        <w:rPr>
          <w:rFonts w:eastAsia="Times New Roman" w:cs="Times New Roman"/>
          <w:lang w:val="en-IN" w:eastAsia="en-IN"/>
        </w:rPr>
        <w:t>input("Enter third side : "))</w:t>
      </w:r>
    </w:p>
    <w:p w14:paraId="1F6AA49B" w14:textId="77777777" w:rsidR="00BC755F" w:rsidRPr="00316B5D" w:rsidRDefault="00BC755F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if (</w:t>
      </w:r>
      <w:proofErr w:type="spellStart"/>
      <w:r w:rsidRPr="00316B5D">
        <w:rPr>
          <w:rFonts w:eastAsia="Times New Roman" w:cs="Times New Roman"/>
          <w:lang w:val="en-IN" w:eastAsia="en-IN"/>
        </w:rPr>
        <w:t>a+b</w:t>
      </w:r>
      <w:proofErr w:type="spellEnd"/>
      <w:r w:rsidRPr="00316B5D">
        <w:rPr>
          <w:rFonts w:eastAsia="Times New Roman" w:cs="Times New Roman"/>
          <w:lang w:val="en-IN" w:eastAsia="en-IN"/>
        </w:rPr>
        <w:t>)&gt;c and (</w:t>
      </w:r>
      <w:proofErr w:type="spellStart"/>
      <w:r w:rsidRPr="00316B5D">
        <w:rPr>
          <w:rFonts w:eastAsia="Times New Roman" w:cs="Times New Roman"/>
          <w:lang w:val="en-IN" w:eastAsia="en-IN"/>
        </w:rPr>
        <w:t>b+c</w:t>
      </w:r>
      <w:proofErr w:type="spellEnd"/>
      <w:r w:rsidRPr="00316B5D">
        <w:rPr>
          <w:rFonts w:eastAsia="Times New Roman" w:cs="Times New Roman"/>
          <w:lang w:val="en-IN" w:eastAsia="en-IN"/>
        </w:rPr>
        <w:t>)&gt;a and (</w:t>
      </w:r>
      <w:proofErr w:type="spellStart"/>
      <w:r w:rsidRPr="00316B5D">
        <w:rPr>
          <w:rFonts w:eastAsia="Times New Roman" w:cs="Times New Roman"/>
          <w:lang w:val="en-IN" w:eastAsia="en-IN"/>
        </w:rPr>
        <w:t>a+c</w:t>
      </w:r>
      <w:proofErr w:type="spellEnd"/>
      <w:r w:rsidRPr="00316B5D">
        <w:rPr>
          <w:rFonts w:eastAsia="Times New Roman" w:cs="Times New Roman"/>
          <w:lang w:val="en-IN" w:eastAsia="en-IN"/>
        </w:rPr>
        <w:t>)&gt;b:</w:t>
      </w:r>
    </w:p>
    <w:p w14:paraId="593998DC" w14:textId="77777777" w:rsidR="00BC755F" w:rsidRPr="00316B5D" w:rsidRDefault="00BC755F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    </w:t>
      </w:r>
      <w:proofErr w:type="gramStart"/>
      <w:r w:rsidRPr="00316B5D">
        <w:rPr>
          <w:rFonts w:eastAsia="Times New Roman" w:cs="Times New Roman"/>
          <w:lang w:val="en-IN" w:eastAsia="en-IN"/>
        </w:rPr>
        <w:t>print(</w:t>
      </w:r>
      <w:proofErr w:type="gramEnd"/>
      <w:r w:rsidRPr="00316B5D">
        <w:rPr>
          <w:rFonts w:eastAsia="Times New Roman" w:cs="Times New Roman"/>
          <w:lang w:val="en-IN" w:eastAsia="en-IN"/>
        </w:rPr>
        <w:t>"Triangle will be formed.")</w:t>
      </w:r>
    </w:p>
    <w:p w14:paraId="11AA25DD" w14:textId="77777777" w:rsidR="00BC755F" w:rsidRPr="00316B5D" w:rsidRDefault="00BC755F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else:</w:t>
      </w:r>
    </w:p>
    <w:p w14:paraId="477B3F04" w14:textId="4F10E636" w:rsidR="00BC755F" w:rsidRPr="00316B5D" w:rsidRDefault="00BC755F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    </w:t>
      </w:r>
      <w:proofErr w:type="gramStart"/>
      <w:r w:rsidRPr="00316B5D">
        <w:rPr>
          <w:rFonts w:eastAsia="Times New Roman" w:cs="Times New Roman"/>
          <w:lang w:val="en-IN" w:eastAsia="en-IN"/>
        </w:rPr>
        <w:t>print(</w:t>
      </w:r>
      <w:proofErr w:type="gramEnd"/>
      <w:r w:rsidRPr="00316B5D">
        <w:rPr>
          <w:rFonts w:eastAsia="Times New Roman" w:cs="Times New Roman"/>
          <w:lang w:val="en-IN" w:eastAsia="en-IN"/>
        </w:rPr>
        <w:t>"Triangle will not be formed")</w:t>
      </w:r>
    </w:p>
    <w:p w14:paraId="565C7591" w14:textId="77777777" w:rsidR="00BC755F" w:rsidRPr="00BC755F" w:rsidRDefault="00BC755F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color w:val="000000"/>
          <w:lang w:val="en-IN" w:eastAsia="en-IN"/>
        </w:rPr>
      </w:pPr>
    </w:p>
    <w:p w14:paraId="756E4EC4" w14:textId="3F807649" w:rsidR="00696533" w:rsidRDefault="00BC755F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Input</w:t>
      </w:r>
      <w:r w:rsidR="00696533"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29E56BA8" w14:textId="77777777" w:rsidR="00BC755F" w:rsidRPr="00BC755F" w:rsidRDefault="00BC755F" w:rsidP="00316B5D">
      <w:pPr>
        <w:ind w:left="720" w:right="288"/>
      </w:pPr>
      <w:r w:rsidRPr="00BC755F">
        <w:t xml:space="preserve">Enter first </w:t>
      </w:r>
      <w:proofErr w:type="gramStart"/>
      <w:r w:rsidRPr="00BC755F">
        <w:t>side :</w:t>
      </w:r>
      <w:proofErr w:type="gramEnd"/>
      <w:r w:rsidRPr="00BC755F">
        <w:t xml:space="preserve"> 4</w:t>
      </w:r>
    </w:p>
    <w:p w14:paraId="615FCD98" w14:textId="77777777" w:rsidR="00BC755F" w:rsidRPr="00BC755F" w:rsidRDefault="00BC755F" w:rsidP="00316B5D">
      <w:pPr>
        <w:ind w:left="720" w:right="288"/>
      </w:pPr>
      <w:r w:rsidRPr="00BC755F">
        <w:t xml:space="preserve">Enter second </w:t>
      </w:r>
      <w:proofErr w:type="gramStart"/>
      <w:r w:rsidRPr="00BC755F">
        <w:t>side :</w:t>
      </w:r>
      <w:proofErr w:type="gramEnd"/>
      <w:r w:rsidRPr="00BC755F">
        <w:t xml:space="preserve"> 5</w:t>
      </w:r>
    </w:p>
    <w:p w14:paraId="335F1796" w14:textId="395C117E" w:rsidR="00BC755F" w:rsidRDefault="00BC755F" w:rsidP="00316B5D">
      <w:pPr>
        <w:ind w:left="720" w:right="288"/>
      </w:pPr>
      <w:r w:rsidRPr="00BC755F">
        <w:t xml:space="preserve">Enter third </w:t>
      </w:r>
      <w:proofErr w:type="gramStart"/>
      <w:r w:rsidRPr="00BC755F">
        <w:t>side :</w:t>
      </w:r>
      <w:proofErr w:type="gramEnd"/>
      <w:r w:rsidRPr="00BC755F">
        <w:t xml:space="preserve"> 6</w:t>
      </w:r>
    </w:p>
    <w:p w14:paraId="1C17DE20" w14:textId="77777777" w:rsidR="00BC755F" w:rsidRDefault="00BC755F" w:rsidP="00316B5D">
      <w:pPr>
        <w:ind w:left="720" w:right="288"/>
      </w:pPr>
    </w:p>
    <w:p w14:paraId="2B42A72D" w14:textId="318E40E3" w:rsidR="00BC755F" w:rsidRPr="00BC755F" w:rsidRDefault="00BC755F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3D1EA6C9" w14:textId="77777777" w:rsidR="00BC755F" w:rsidRDefault="00BC755F" w:rsidP="00316B5D">
      <w:pPr>
        <w:ind w:left="720" w:right="288"/>
      </w:pPr>
      <w:r w:rsidRPr="00BC755F">
        <w:t>Triangle will be formed.</w:t>
      </w:r>
    </w:p>
    <w:p w14:paraId="4F5298F6" w14:textId="77777777" w:rsidR="00BC755F" w:rsidRDefault="00BC755F" w:rsidP="00316B5D">
      <w:pPr>
        <w:ind w:left="720" w:right="288"/>
      </w:pPr>
    </w:p>
    <w:p w14:paraId="2EC2E3D2" w14:textId="77777777" w:rsidR="00BC755F" w:rsidRDefault="00BC755F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Input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05AAA996" w14:textId="74A70133" w:rsidR="00BC755F" w:rsidRPr="00BC755F" w:rsidRDefault="00BC755F" w:rsidP="00316B5D">
      <w:pPr>
        <w:ind w:left="720" w:right="288"/>
      </w:pPr>
      <w:r w:rsidRPr="00BC755F">
        <w:t xml:space="preserve">Enter first </w:t>
      </w:r>
      <w:proofErr w:type="gramStart"/>
      <w:r w:rsidRPr="00BC755F">
        <w:t>side :</w:t>
      </w:r>
      <w:proofErr w:type="gramEnd"/>
      <w:r w:rsidRPr="00BC755F">
        <w:t xml:space="preserve"> </w:t>
      </w:r>
      <w:r>
        <w:t>1</w:t>
      </w:r>
    </w:p>
    <w:p w14:paraId="7F389F1A" w14:textId="228A03F1" w:rsidR="00BC755F" w:rsidRPr="00BC755F" w:rsidRDefault="00BC755F" w:rsidP="00316B5D">
      <w:pPr>
        <w:ind w:left="720" w:right="288"/>
      </w:pPr>
      <w:r w:rsidRPr="00BC755F">
        <w:t xml:space="preserve">Enter second </w:t>
      </w:r>
      <w:proofErr w:type="gramStart"/>
      <w:r w:rsidRPr="00BC755F">
        <w:t>side :</w:t>
      </w:r>
      <w:proofErr w:type="gramEnd"/>
      <w:r w:rsidRPr="00BC755F">
        <w:t xml:space="preserve"> </w:t>
      </w:r>
      <w:r>
        <w:t>2</w:t>
      </w:r>
    </w:p>
    <w:p w14:paraId="3A3CB0D1" w14:textId="4C28E3AF" w:rsidR="00BC755F" w:rsidRDefault="00BC755F" w:rsidP="00316B5D">
      <w:pPr>
        <w:ind w:left="720" w:right="288"/>
      </w:pPr>
      <w:r w:rsidRPr="00BC755F">
        <w:t xml:space="preserve">Enter third </w:t>
      </w:r>
      <w:proofErr w:type="gramStart"/>
      <w:r w:rsidRPr="00BC755F">
        <w:t>side :</w:t>
      </w:r>
      <w:proofErr w:type="gramEnd"/>
      <w:r w:rsidRPr="00BC755F">
        <w:t xml:space="preserve"> </w:t>
      </w:r>
      <w:r>
        <w:t>7</w:t>
      </w:r>
    </w:p>
    <w:p w14:paraId="45580BE1" w14:textId="77777777" w:rsidR="00BC755F" w:rsidRDefault="00BC755F" w:rsidP="00316B5D">
      <w:pPr>
        <w:ind w:left="720" w:right="288"/>
      </w:pPr>
    </w:p>
    <w:p w14:paraId="5DCC9B4A" w14:textId="77777777" w:rsidR="00BC755F" w:rsidRPr="00BC755F" w:rsidRDefault="00BC755F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1579570D" w14:textId="010B896D" w:rsidR="00BC755F" w:rsidRDefault="00BC755F" w:rsidP="00316B5D">
      <w:pPr>
        <w:ind w:left="720" w:right="288"/>
        <w:sectPr w:rsidR="00BC755F" w:rsidSect="00316B5D">
          <w:headerReference w:type="default" r:id="rId37"/>
          <w:footerReference w:type="even" r:id="rId38"/>
          <w:footerReference w:type="default" r:id="rId39"/>
          <w:headerReference w:type="first" r:id="rId40"/>
          <w:pgSz w:w="12240" w:h="15840" w:code="1"/>
          <w:pgMar w:top="720" w:right="720" w:bottom="720" w:left="720" w:header="567" w:footer="510" w:gutter="0"/>
          <w:cols w:space="708"/>
          <w:titlePg/>
          <w:docGrid w:linePitch="360"/>
        </w:sectPr>
      </w:pPr>
      <w:r w:rsidRPr="00BC755F">
        <w:t xml:space="preserve">Triangle will </w:t>
      </w:r>
      <w:r>
        <w:t xml:space="preserve">not </w:t>
      </w:r>
      <w:r w:rsidRPr="00BC755F">
        <w:t>be formed.</w:t>
      </w:r>
    </w:p>
    <w:p w14:paraId="0E1D35AF" w14:textId="020C3811" w:rsidR="00696533" w:rsidRDefault="00696533" w:rsidP="00316B5D">
      <w:pPr>
        <w:pStyle w:val="Heading1"/>
        <w:ind w:left="720" w:right="288"/>
        <w:rPr>
          <w:sz w:val="40"/>
          <w:szCs w:val="40"/>
        </w:rPr>
      </w:pPr>
      <w:r w:rsidRPr="006C0D15">
        <w:rPr>
          <w:sz w:val="40"/>
          <w:szCs w:val="40"/>
        </w:rPr>
        <w:lastRenderedPageBreak/>
        <w:t xml:space="preserve">Assignment </w:t>
      </w:r>
      <w:r w:rsidR="00831298">
        <w:rPr>
          <w:sz w:val="40"/>
          <w:szCs w:val="40"/>
        </w:rPr>
        <w:t>8</w:t>
      </w:r>
    </w:p>
    <w:p w14:paraId="11A1413C" w14:textId="77777777" w:rsidR="00696533" w:rsidRPr="00A95E0B" w:rsidRDefault="00696533" w:rsidP="00316B5D">
      <w:pPr>
        <w:ind w:left="720" w:right="288"/>
      </w:pPr>
    </w:p>
    <w:p w14:paraId="37D385F6" w14:textId="172856B3" w:rsidR="00831298" w:rsidRDefault="00696533" w:rsidP="00316B5D">
      <w:pPr>
        <w:pStyle w:val="Text"/>
        <w:ind w:left="720" w:right="288"/>
      </w:pPr>
      <w:r>
        <w:rPr>
          <w:b/>
          <w:bCs/>
          <w:i/>
          <w:iCs/>
          <w:color w:val="223C56" w:themeColor="accent5" w:themeShade="40"/>
          <w:szCs w:val="56"/>
        </w:rPr>
        <w:t>Objective</w:t>
      </w:r>
      <w:r w:rsidRPr="006C0D15">
        <w:rPr>
          <w:iCs/>
        </w:rPr>
        <w:t>:</w:t>
      </w:r>
      <w:r w:rsidRPr="006C0D15">
        <w:t xml:space="preserve"> </w:t>
      </w:r>
      <w:r w:rsidR="004E1989" w:rsidRPr="00CF39A5">
        <w:t xml:space="preserve">Write a python program to print every integer between 1 and n divisible by m. </w:t>
      </w:r>
      <w:r w:rsidR="004E1989">
        <w:t xml:space="preserve"> A</w:t>
      </w:r>
      <w:r w:rsidR="004E1989" w:rsidRPr="00CF39A5">
        <w:t>lso</w:t>
      </w:r>
      <w:r w:rsidR="004E1989">
        <w:t xml:space="preserve">, </w:t>
      </w:r>
      <w:r w:rsidR="004E1989" w:rsidRPr="00CF39A5">
        <w:t>report whether the number divisible by m is odd or even.</w:t>
      </w:r>
    </w:p>
    <w:p w14:paraId="0F7E3218" w14:textId="48C6F04E" w:rsidR="00696533" w:rsidRDefault="00696533" w:rsidP="00316B5D">
      <w:pPr>
        <w:pStyle w:val="Text"/>
        <w:ind w:left="720" w:right="288"/>
        <w:rPr>
          <w:rFonts w:cs="Calibri"/>
        </w:rPr>
      </w:pPr>
    </w:p>
    <w:p w14:paraId="77547DD6" w14:textId="77777777" w:rsidR="00696533" w:rsidRDefault="00696533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Code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6D0F91D6" w14:textId="77777777" w:rsidR="004E1989" w:rsidRPr="00316B5D" w:rsidRDefault="004E1989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n=</w:t>
      </w:r>
      <w:proofErr w:type="gramStart"/>
      <w:r w:rsidRPr="00316B5D">
        <w:rPr>
          <w:rFonts w:eastAsia="Times New Roman" w:cs="Times New Roman"/>
          <w:lang w:val="en-IN" w:eastAsia="en-IN"/>
        </w:rPr>
        <w:t>int(</w:t>
      </w:r>
      <w:proofErr w:type="gramEnd"/>
      <w:r w:rsidRPr="00316B5D">
        <w:rPr>
          <w:rFonts w:eastAsia="Times New Roman" w:cs="Times New Roman"/>
          <w:lang w:val="en-IN" w:eastAsia="en-IN"/>
        </w:rPr>
        <w:t>input("Enter upper limit : "))</w:t>
      </w:r>
    </w:p>
    <w:p w14:paraId="095AB7FB" w14:textId="77777777" w:rsidR="004E1989" w:rsidRPr="00316B5D" w:rsidRDefault="004E1989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m=</w:t>
      </w:r>
      <w:proofErr w:type="gramStart"/>
      <w:r w:rsidRPr="00316B5D">
        <w:rPr>
          <w:rFonts w:eastAsia="Times New Roman" w:cs="Times New Roman"/>
          <w:lang w:val="en-IN" w:eastAsia="en-IN"/>
        </w:rPr>
        <w:t>int(</w:t>
      </w:r>
      <w:proofErr w:type="gramEnd"/>
      <w:r w:rsidRPr="00316B5D">
        <w:rPr>
          <w:rFonts w:eastAsia="Times New Roman" w:cs="Times New Roman"/>
          <w:lang w:val="en-IN" w:eastAsia="en-IN"/>
        </w:rPr>
        <w:t>input("Enter divisor : "))</w:t>
      </w:r>
    </w:p>
    <w:p w14:paraId="7850C7C3" w14:textId="77777777" w:rsidR="004E1989" w:rsidRPr="00316B5D" w:rsidRDefault="004E1989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a</w:t>
      </w:r>
      <w:proofErr w:type="gramStart"/>
      <w:r w:rsidRPr="00316B5D">
        <w:rPr>
          <w:rFonts w:eastAsia="Times New Roman" w:cs="Times New Roman"/>
          <w:lang w:val="en-IN" w:eastAsia="en-IN"/>
        </w:rPr>
        <w:t>=[]</w:t>
      </w:r>
      <w:proofErr w:type="gramEnd"/>
    </w:p>
    <w:p w14:paraId="4E0C6ACA" w14:textId="77777777" w:rsidR="004E1989" w:rsidRPr="00316B5D" w:rsidRDefault="004E1989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gramStart"/>
      <w:r w:rsidRPr="00316B5D">
        <w:rPr>
          <w:rFonts w:eastAsia="Times New Roman" w:cs="Times New Roman"/>
          <w:lang w:val="en-IN" w:eastAsia="en-IN"/>
        </w:rPr>
        <w:t>for</w:t>
      </w:r>
      <w:proofErr w:type="gramEnd"/>
      <w:r w:rsidRPr="00316B5D">
        <w:rPr>
          <w:rFonts w:eastAsia="Times New Roman" w:cs="Times New Roman"/>
          <w:lang w:val="en-IN" w:eastAsia="en-IN"/>
        </w:rPr>
        <w:t> i in range(1,n):</w:t>
      </w:r>
    </w:p>
    <w:p w14:paraId="4D69B766" w14:textId="77777777" w:rsidR="004E1989" w:rsidRPr="00316B5D" w:rsidRDefault="004E1989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    if </w:t>
      </w:r>
      <w:proofErr w:type="spellStart"/>
      <w:r w:rsidRPr="00316B5D">
        <w:rPr>
          <w:rFonts w:eastAsia="Times New Roman" w:cs="Times New Roman"/>
          <w:lang w:val="en-IN" w:eastAsia="en-IN"/>
        </w:rPr>
        <w:t>i%m</w:t>
      </w:r>
      <w:proofErr w:type="spellEnd"/>
      <w:r w:rsidRPr="00316B5D">
        <w:rPr>
          <w:rFonts w:eastAsia="Times New Roman" w:cs="Times New Roman"/>
          <w:lang w:val="en-IN" w:eastAsia="en-IN"/>
        </w:rPr>
        <w:t>==0 and i%2==0:</w:t>
      </w:r>
    </w:p>
    <w:p w14:paraId="6BADB319" w14:textId="77777777" w:rsidR="004E1989" w:rsidRPr="00316B5D" w:rsidRDefault="004E1989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        </w:t>
      </w:r>
      <w:proofErr w:type="gramStart"/>
      <w:r w:rsidRPr="00316B5D">
        <w:rPr>
          <w:rFonts w:eastAsia="Times New Roman" w:cs="Times New Roman"/>
          <w:lang w:val="en-IN" w:eastAsia="en-IN"/>
        </w:rPr>
        <w:t>print(</w:t>
      </w:r>
      <w:proofErr w:type="spellStart"/>
      <w:proofErr w:type="gramEnd"/>
      <w:r w:rsidRPr="00316B5D">
        <w:rPr>
          <w:rFonts w:eastAsia="Times New Roman" w:cs="Times New Roman"/>
          <w:lang w:val="en-IN" w:eastAsia="en-IN"/>
        </w:rPr>
        <w:t>i,"is</w:t>
      </w:r>
      <w:proofErr w:type="spellEnd"/>
      <w:r w:rsidRPr="00316B5D">
        <w:rPr>
          <w:rFonts w:eastAsia="Times New Roman" w:cs="Times New Roman"/>
          <w:lang w:val="en-IN" w:eastAsia="en-IN"/>
        </w:rPr>
        <w:t> divisible </w:t>
      </w:r>
      <w:proofErr w:type="spellStart"/>
      <w:r w:rsidRPr="00316B5D">
        <w:rPr>
          <w:rFonts w:eastAsia="Times New Roman" w:cs="Times New Roman"/>
          <w:lang w:val="en-IN" w:eastAsia="en-IN"/>
        </w:rPr>
        <w:t>by",m,"and</w:t>
      </w:r>
      <w:proofErr w:type="spellEnd"/>
      <w:r w:rsidRPr="00316B5D">
        <w:rPr>
          <w:rFonts w:eastAsia="Times New Roman" w:cs="Times New Roman"/>
          <w:lang w:val="en-IN" w:eastAsia="en-IN"/>
        </w:rPr>
        <w:t> is even")</w:t>
      </w:r>
    </w:p>
    <w:p w14:paraId="01BCA745" w14:textId="77777777" w:rsidR="004E1989" w:rsidRPr="00316B5D" w:rsidRDefault="004E1989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    </w:t>
      </w:r>
      <w:proofErr w:type="spellStart"/>
      <w:proofErr w:type="gramStart"/>
      <w:r w:rsidRPr="00316B5D">
        <w:rPr>
          <w:rFonts w:eastAsia="Times New Roman" w:cs="Times New Roman"/>
          <w:lang w:val="en-IN" w:eastAsia="en-IN"/>
        </w:rPr>
        <w:t>elif</w:t>
      </w:r>
      <w:proofErr w:type="spellEnd"/>
      <w:proofErr w:type="gramEnd"/>
      <w:r w:rsidRPr="00316B5D">
        <w:rPr>
          <w:rFonts w:eastAsia="Times New Roman" w:cs="Times New Roman"/>
          <w:lang w:val="en-IN" w:eastAsia="en-IN"/>
        </w:rPr>
        <w:t> </w:t>
      </w:r>
      <w:proofErr w:type="spellStart"/>
      <w:r w:rsidRPr="00316B5D">
        <w:rPr>
          <w:rFonts w:eastAsia="Times New Roman" w:cs="Times New Roman"/>
          <w:lang w:val="en-IN" w:eastAsia="en-IN"/>
        </w:rPr>
        <w:t>i%m</w:t>
      </w:r>
      <w:proofErr w:type="spellEnd"/>
      <w:r w:rsidRPr="00316B5D">
        <w:rPr>
          <w:rFonts w:eastAsia="Times New Roman" w:cs="Times New Roman"/>
          <w:lang w:val="en-IN" w:eastAsia="en-IN"/>
        </w:rPr>
        <w:t>==0 and i%2!=0:</w:t>
      </w:r>
    </w:p>
    <w:p w14:paraId="3D69A5CF" w14:textId="77777777" w:rsidR="004E1989" w:rsidRPr="00316B5D" w:rsidRDefault="004E1989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        </w:t>
      </w:r>
      <w:proofErr w:type="gramStart"/>
      <w:r w:rsidRPr="00316B5D">
        <w:rPr>
          <w:rFonts w:eastAsia="Times New Roman" w:cs="Times New Roman"/>
          <w:lang w:val="en-IN" w:eastAsia="en-IN"/>
        </w:rPr>
        <w:t>print(</w:t>
      </w:r>
      <w:proofErr w:type="spellStart"/>
      <w:proofErr w:type="gramEnd"/>
      <w:r w:rsidRPr="00316B5D">
        <w:rPr>
          <w:rFonts w:eastAsia="Times New Roman" w:cs="Times New Roman"/>
          <w:lang w:val="en-IN" w:eastAsia="en-IN"/>
        </w:rPr>
        <w:t>i,"is</w:t>
      </w:r>
      <w:proofErr w:type="spellEnd"/>
      <w:r w:rsidRPr="00316B5D">
        <w:rPr>
          <w:rFonts w:eastAsia="Times New Roman" w:cs="Times New Roman"/>
          <w:lang w:val="en-IN" w:eastAsia="en-IN"/>
        </w:rPr>
        <w:t> divisible </w:t>
      </w:r>
      <w:proofErr w:type="spellStart"/>
      <w:r w:rsidRPr="00316B5D">
        <w:rPr>
          <w:rFonts w:eastAsia="Times New Roman" w:cs="Times New Roman"/>
          <w:lang w:val="en-IN" w:eastAsia="en-IN"/>
        </w:rPr>
        <w:t>by",m,"and</w:t>
      </w:r>
      <w:proofErr w:type="spellEnd"/>
      <w:r w:rsidRPr="00316B5D">
        <w:rPr>
          <w:rFonts w:eastAsia="Times New Roman" w:cs="Times New Roman"/>
          <w:lang w:val="en-IN" w:eastAsia="en-IN"/>
        </w:rPr>
        <w:t> is odd")</w:t>
      </w:r>
    </w:p>
    <w:p w14:paraId="190AC255" w14:textId="77777777" w:rsidR="004E1989" w:rsidRPr="004E1989" w:rsidRDefault="004E1989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color w:val="000000"/>
          <w:lang w:val="en-IN" w:eastAsia="en-IN"/>
        </w:rPr>
      </w:pPr>
    </w:p>
    <w:p w14:paraId="19A66696" w14:textId="77777777" w:rsidR="004E1989" w:rsidRDefault="004E1989" w:rsidP="00316B5D">
      <w:pPr>
        <w:pStyle w:val="GraphicAnchor"/>
        <w:ind w:left="720" w:right="288"/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</w:pPr>
    </w:p>
    <w:p w14:paraId="0489B3BB" w14:textId="77777777" w:rsidR="004E1989" w:rsidRDefault="004E1989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Input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0D351E12" w14:textId="77777777" w:rsidR="004E1989" w:rsidRDefault="004E1989" w:rsidP="00316B5D">
      <w:pPr>
        <w:ind w:left="720" w:right="288"/>
      </w:pPr>
      <w:r>
        <w:t xml:space="preserve">Enter upper </w:t>
      </w:r>
      <w:proofErr w:type="gramStart"/>
      <w:r>
        <w:t>limit :</w:t>
      </w:r>
      <w:proofErr w:type="gramEnd"/>
      <w:r>
        <w:t xml:space="preserve"> 18</w:t>
      </w:r>
    </w:p>
    <w:p w14:paraId="49CF486B" w14:textId="77777777" w:rsidR="004E1989" w:rsidRDefault="004E1989" w:rsidP="00316B5D">
      <w:pPr>
        <w:ind w:left="720" w:right="288"/>
      </w:pPr>
      <w:r>
        <w:t xml:space="preserve">Enter </w:t>
      </w:r>
      <w:proofErr w:type="gramStart"/>
      <w:r>
        <w:t>divisor :</w:t>
      </w:r>
      <w:proofErr w:type="gramEnd"/>
      <w:r>
        <w:t xml:space="preserve"> 4</w:t>
      </w:r>
    </w:p>
    <w:p w14:paraId="650C9FC2" w14:textId="77777777" w:rsidR="004E1989" w:rsidRDefault="004E1989" w:rsidP="00316B5D">
      <w:pPr>
        <w:pStyle w:val="GraphicAnchor"/>
        <w:ind w:left="720" w:right="288"/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</w:pPr>
    </w:p>
    <w:p w14:paraId="38F4F86D" w14:textId="5B97AE75" w:rsidR="004E1989" w:rsidRPr="00BC755F" w:rsidRDefault="004E1989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3059CCD7" w14:textId="77777777" w:rsidR="004E1989" w:rsidRDefault="004E1989" w:rsidP="00316B5D">
      <w:pPr>
        <w:ind w:left="720" w:right="288"/>
      </w:pPr>
      <w:r>
        <w:t>4 is divisible by 4 and is even</w:t>
      </w:r>
    </w:p>
    <w:p w14:paraId="00141526" w14:textId="77777777" w:rsidR="004E1989" w:rsidRDefault="004E1989" w:rsidP="00316B5D">
      <w:pPr>
        <w:ind w:left="720" w:right="288"/>
      </w:pPr>
      <w:r>
        <w:t>8 is divisible by 4 and is even</w:t>
      </w:r>
    </w:p>
    <w:p w14:paraId="1D7BF965" w14:textId="77777777" w:rsidR="004E1989" w:rsidRDefault="004E1989" w:rsidP="00316B5D">
      <w:pPr>
        <w:ind w:left="720" w:right="288"/>
      </w:pPr>
      <w:r>
        <w:t>12 is divisible by 4 and is even</w:t>
      </w:r>
    </w:p>
    <w:p w14:paraId="381B6013" w14:textId="77777777" w:rsidR="004E1989" w:rsidRDefault="004E1989" w:rsidP="00316B5D">
      <w:pPr>
        <w:ind w:left="720" w:right="288"/>
      </w:pPr>
      <w:r>
        <w:t>16 is divisible by 4 and is even</w:t>
      </w:r>
    </w:p>
    <w:p w14:paraId="6988602A" w14:textId="77777777" w:rsidR="00CF0FBF" w:rsidRDefault="00CF0FBF" w:rsidP="00316B5D">
      <w:pPr>
        <w:ind w:left="720" w:right="288"/>
      </w:pPr>
    </w:p>
    <w:p w14:paraId="2FDE1D3A" w14:textId="77777777" w:rsidR="00CF0FBF" w:rsidRDefault="00CF0FBF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Input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7713F81C" w14:textId="209D4352" w:rsidR="00CF0FBF" w:rsidRDefault="00CF0FBF" w:rsidP="00316B5D">
      <w:pPr>
        <w:ind w:left="720" w:right="288"/>
      </w:pPr>
      <w:r>
        <w:t xml:space="preserve">Enter upper </w:t>
      </w:r>
      <w:proofErr w:type="gramStart"/>
      <w:r>
        <w:t>limit :</w:t>
      </w:r>
      <w:proofErr w:type="gramEnd"/>
      <w:r>
        <w:t xml:space="preserve"> 12</w:t>
      </w:r>
    </w:p>
    <w:p w14:paraId="5422334C" w14:textId="5C41EB05" w:rsidR="00CF0FBF" w:rsidRDefault="00CF0FBF" w:rsidP="00316B5D">
      <w:pPr>
        <w:ind w:left="720" w:right="288"/>
      </w:pPr>
      <w:r>
        <w:t xml:space="preserve">Enter </w:t>
      </w:r>
      <w:proofErr w:type="gramStart"/>
      <w:r>
        <w:t>divisor :</w:t>
      </w:r>
      <w:proofErr w:type="gramEnd"/>
      <w:r>
        <w:t xml:space="preserve"> 3</w:t>
      </w:r>
    </w:p>
    <w:p w14:paraId="3F16BE74" w14:textId="77777777" w:rsidR="00CF0FBF" w:rsidRDefault="00CF0FBF" w:rsidP="00316B5D">
      <w:pPr>
        <w:pStyle w:val="GraphicAnchor"/>
        <w:ind w:left="720" w:right="288"/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</w:pPr>
    </w:p>
    <w:p w14:paraId="66954BCB" w14:textId="77777777" w:rsidR="00CF0FBF" w:rsidRPr="00BC755F" w:rsidRDefault="00CF0FBF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08899AEB" w14:textId="23C178FF" w:rsidR="00CF0FBF" w:rsidRDefault="00CF0FBF" w:rsidP="00316B5D">
      <w:pPr>
        <w:ind w:left="720" w:right="288"/>
      </w:pPr>
      <w:r>
        <w:t>3 is divisible by 3 and is odd</w:t>
      </w:r>
    </w:p>
    <w:p w14:paraId="2208D9A1" w14:textId="380DD03B" w:rsidR="00CF0FBF" w:rsidRDefault="00CF0FBF" w:rsidP="00316B5D">
      <w:pPr>
        <w:ind w:left="720" w:right="288"/>
      </w:pPr>
      <w:r>
        <w:t>6 is divisible by 3 and is even</w:t>
      </w:r>
    </w:p>
    <w:p w14:paraId="4891A811" w14:textId="6F00A3BC" w:rsidR="00CF0FBF" w:rsidRDefault="00CF0FBF" w:rsidP="00316B5D">
      <w:pPr>
        <w:ind w:left="720" w:right="288"/>
      </w:pPr>
      <w:r>
        <w:t>9 is divisible by 3 and is odd</w:t>
      </w:r>
    </w:p>
    <w:p w14:paraId="16E95EF5" w14:textId="48F5C611" w:rsidR="00CF0FBF" w:rsidRDefault="00CF0FBF" w:rsidP="00316B5D">
      <w:pPr>
        <w:ind w:left="720" w:right="288"/>
      </w:pPr>
      <w:r>
        <w:t>12 is divisible by 3 and is even</w:t>
      </w:r>
    </w:p>
    <w:p w14:paraId="176FC685" w14:textId="6ABCD6C6" w:rsidR="00CF0FBF" w:rsidRDefault="00CF0FBF" w:rsidP="00316B5D">
      <w:pPr>
        <w:ind w:left="720" w:right="288"/>
        <w:sectPr w:rsidR="00CF0FBF" w:rsidSect="00316B5D">
          <w:headerReference w:type="default" r:id="rId41"/>
          <w:footerReference w:type="even" r:id="rId42"/>
          <w:footerReference w:type="default" r:id="rId43"/>
          <w:headerReference w:type="first" r:id="rId44"/>
          <w:pgSz w:w="12240" w:h="15840" w:code="1"/>
          <w:pgMar w:top="720" w:right="720" w:bottom="720" w:left="720" w:header="567" w:footer="510" w:gutter="0"/>
          <w:cols w:space="708"/>
          <w:titlePg/>
          <w:docGrid w:linePitch="360"/>
        </w:sectPr>
      </w:pPr>
    </w:p>
    <w:p w14:paraId="308443C9" w14:textId="3768702F" w:rsidR="00831298" w:rsidRDefault="00831298" w:rsidP="00316B5D">
      <w:pPr>
        <w:pStyle w:val="Heading1"/>
        <w:ind w:left="720" w:right="288"/>
        <w:rPr>
          <w:sz w:val="40"/>
          <w:szCs w:val="40"/>
        </w:rPr>
      </w:pPr>
      <w:r w:rsidRPr="006C0D15">
        <w:rPr>
          <w:sz w:val="40"/>
          <w:szCs w:val="40"/>
        </w:rPr>
        <w:lastRenderedPageBreak/>
        <w:t xml:space="preserve">Assignment </w:t>
      </w:r>
      <w:r w:rsidR="009552EB">
        <w:rPr>
          <w:sz w:val="40"/>
          <w:szCs w:val="40"/>
        </w:rPr>
        <w:t>9</w:t>
      </w:r>
    </w:p>
    <w:p w14:paraId="5D293F39" w14:textId="77777777" w:rsidR="00831298" w:rsidRPr="00A95E0B" w:rsidRDefault="00831298" w:rsidP="00316B5D">
      <w:pPr>
        <w:ind w:left="720" w:right="288"/>
      </w:pPr>
    </w:p>
    <w:p w14:paraId="126B594F" w14:textId="531D7D53" w:rsidR="00831298" w:rsidRDefault="00831298" w:rsidP="00316B5D">
      <w:pPr>
        <w:pStyle w:val="Text"/>
        <w:ind w:left="720" w:right="288"/>
        <w:rPr>
          <w:rFonts w:cs="Calibri"/>
        </w:rPr>
      </w:pPr>
      <w:r>
        <w:rPr>
          <w:rFonts w:cs="Calibri"/>
          <w:b/>
          <w:bCs/>
          <w:i/>
          <w:iCs/>
          <w:color w:val="223C56" w:themeColor="accent5" w:themeShade="40"/>
          <w:szCs w:val="56"/>
        </w:rPr>
        <w:t>Objective</w:t>
      </w:r>
      <w:r w:rsidRPr="006C0D15">
        <w:rPr>
          <w:rFonts w:cs="Calibri"/>
          <w:iCs/>
          <w:color w:val="105674" w:themeColor="accent4" w:themeShade="80"/>
        </w:rPr>
        <w:t>:</w:t>
      </w:r>
      <w:r w:rsidRPr="006C0D15">
        <w:rPr>
          <w:rFonts w:cs="Calibri"/>
          <w:color w:val="105674" w:themeColor="accent4" w:themeShade="80"/>
        </w:rPr>
        <w:t xml:space="preserve"> </w:t>
      </w:r>
      <w:r w:rsidR="00A53BE3" w:rsidRPr="00CF39A5">
        <w:t>Write a python pr</w:t>
      </w:r>
      <w:r w:rsidR="00A53BE3">
        <w:t xml:space="preserve">ogram to sum the given </w:t>
      </w:r>
      <w:proofErr w:type="gramStart"/>
      <w:r w:rsidR="00A53BE3">
        <w:t xml:space="preserve">sequence </w:t>
      </w:r>
      <w:r w:rsidR="00A53BE3" w:rsidRPr="00CF39A5">
        <w:t>:</w:t>
      </w:r>
      <w:proofErr w:type="gramEnd"/>
      <w:r w:rsidR="00A53BE3">
        <w:t xml:space="preserve"> </w:t>
      </w:r>
      <w:r w:rsidR="00A53BE3" w:rsidRPr="00CF39A5">
        <w:t xml:space="preserve"> 1</w:t>
      </w:r>
      <w:r w:rsidR="00A53BE3" w:rsidRPr="00B83CEA">
        <w:rPr>
          <w:vertAlign w:val="superscript"/>
        </w:rPr>
        <w:t xml:space="preserve">2 </w:t>
      </w:r>
      <w:r w:rsidR="00A53BE3" w:rsidRPr="00CF39A5">
        <w:t>+3</w:t>
      </w:r>
      <w:r w:rsidR="00A53BE3" w:rsidRPr="00B83CEA">
        <w:rPr>
          <w:vertAlign w:val="superscript"/>
        </w:rPr>
        <w:t xml:space="preserve">2 </w:t>
      </w:r>
      <w:r w:rsidR="00A53BE3" w:rsidRPr="00CF39A5">
        <w:t>+5</w:t>
      </w:r>
      <w:r w:rsidR="00A53BE3" w:rsidRPr="00B83CEA">
        <w:rPr>
          <w:vertAlign w:val="superscript"/>
        </w:rPr>
        <w:t xml:space="preserve">2 </w:t>
      </w:r>
      <w:r w:rsidR="00A53BE3" w:rsidRPr="00CF39A5">
        <w:t>+…….+n</w:t>
      </w:r>
      <w:r w:rsidR="00A53BE3" w:rsidRPr="00B83CEA">
        <w:rPr>
          <w:vertAlign w:val="superscript"/>
        </w:rPr>
        <w:t xml:space="preserve">2 </w:t>
      </w:r>
      <w:r w:rsidR="00A53BE3" w:rsidRPr="00CF39A5">
        <w:t>(input n)</w:t>
      </w:r>
      <w:r w:rsidR="00A53BE3">
        <w:t>.</w:t>
      </w:r>
    </w:p>
    <w:p w14:paraId="3B4DD8E2" w14:textId="77777777" w:rsidR="00831298" w:rsidRDefault="00831298" w:rsidP="00316B5D">
      <w:pPr>
        <w:pStyle w:val="GraphicAnchor"/>
        <w:ind w:left="720" w:right="288"/>
        <w:rPr>
          <w:rFonts w:ascii="Calibri" w:hAnsi="Calibri" w:cs="Calibri"/>
          <w:sz w:val="28"/>
          <w:szCs w:val="28"/>
        </w:rPr>
      </w:pPr>
    </w:p>
    <w:p w14:paraId="75DDD697" w14:textId="482F5021" w:rsidR="00B545DE" w:rsidRPr="00B545DE" w:rsidRDefault="00831298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Code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2A6133F2" w14:textId="77777777" w:rsidR="00A53BE3" w:rsidRPr="00316B5D" w:rsidRDefault="00A53BE3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n=</w:t>
      </w:r>
      <w:proofErr w:type="gramStart"/>
      <w:r w:rsidRPr="00316B5D">
        <w:rPr>
          <w:rFonts w:eastAsia="Times New Roman" w:cs="Times New Roman"/>
          <w:lang w:val="en-IN" w:eastAsia="en-IN"/>
        </w:rPr>
        <w:t>int(</w:t>
      </w:r>
      <w:proofErr w:type="gramEnd"/>
      <w:r w:rsidRPr="00316B5D">
        <w:rPr>
          <w:rFonts w:eastAsia="Times New Roman" w:cs="Times New Roman"/>
          <w:lang w:val="en-IN" w:eastAsia="en-IN"/>
        </w:rPr>
        <w:t>input("Enter upper limit : "))</w:t>
      </w:r>
    </w:p>
    <w:p w14:paraId="6E128AFA" w14:textId="77777777" w:rsidR="00A53BE3" w:rsidRPr="00316B5D" w:rsidRDefault="00A53BE3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sum=0</w:t>
      </w:r>
    </w:p>
    <w:p w14:paraId="586A7E46" w14:textId="77777777" w:rsidR="00A53BE3" w:rsidRPr="00316B5D" w:rsidRDefault="00A53BE3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gramStart"/>
      <w:r w:rsidRPr="00316B5D">
        <w:rPr>
          <w:rFonts w:eastAsia="Times New Roman" w:cs="Times New Roman"/>
          <w:lang w:val="en-IN" w:eastAsia="en-IN"/>
        </w:rPr>
        <w:t>for</w:t>
      </w:r>
      <w:proofErr w:type="gramEnd"/>
      <w:r w:rsidRPr="00316B5D">
        <w:rPr>
          <w:rFonts w:eastAsia="Times New Roman" w:cs="Times New Roman"/>
          <w:lang w:val="en-IN" w:eastAsia="en-IN"/>
        </w:rPr>
        <w:t> i in range(1,n+1,2):</w:t>
      </w:r>
    </w:p>
    <w:p w14:paraId="087B1B2D" w14:textId="77777777" w:rsidR="00A53BE3" w:rsidRPr="00316B5D" w:rsidRDefault="00A53BE3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    sum+=(i**2)</w:t>
      </w:r>
    </w:p>
    <w:p w14:paraId="75CE355B" w14:textId="77777777" w:rsidR="00A53BE3" w:rsidRPr="00316B5D" w:rsidRDefault="00A53BE3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gramStart"/>
      <w:r w:rsidRPr="00316B5D">
        <w:rPr>
          <w:rFonts w:eastAsia="Times New Roman" w:cs="Times New Roman"/>
          <w:lang w:val="en-IN" w:eastAsia="en-IN"/>
        </w:rPr>
        <w:t>print(</w:t>
      </w:r>
      <w:proofErr w:type="gramEnd"/>
      <w:r w:rsidRPr="00316B5D">
        <w:rPr>
          <w:rFonts w:eastAsia="Times New Roman" w:cs="Times New Roman"/>
          <w:lang w:val="en-IN" w:eastAsia="en-IN"/>
        </w:rPr>
        <w:t>"Sum </w:t>
      </w:r>
      <w:proofErr w:type="spellStart"/>
      <w:r w:rsidRPr="00316B5D">
        <w:rPr>
          <w:rFonts w:eastAsia="Times New Roman" w:cs="Times New Roman"/>
          <w:lang w:val="en-IN" w:eastAsia="en-IN"/>
        </w:rPr>
        <w:t>is",sum</w:t>
      </w:r>
      <w:proofErr w:type="spellEnd"/>
      <w:r w:rsidRPr="00316B5D">
        <w:rPr>
          <w:rFonts w:eastAsia="Times New Roman" w:cs="Times New Roman"/>
          <w:lang w:val="en-IN" w:eastAsia="en-IN"/>
        </w:rPr>
        <w:t>)</w:t>
      </w:r>
    </w:p>
    <w:p w14:paraId="02E1E41D" w14:textId="77777777" w:rsidR="00A53BE3" w:rsidRPr="00A53BE3" w:rsidRDefault="00A53BE3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color w:val="000000"/>
          <w:lang w:val="en-IN" w:eastAsia="en-IN"/>
        </w:rPr>
      </w:pPr>
    </w:p>
    <w:p w14:paraId="0C9B4DA9" w14:textId="77777777" w:rsidR="00A53BE3" w:rsidRDefault="00A53BE3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Input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1F6B4B83" w14:textId="45EBE843" w:rsidR="00A53BE3" w:rsidRDefault="00A53BE3" w:rsidP="00316B5D">
      <w:pPr>
        <w:ind w:left="720" w:right="288"/>
      </w:pPr>
      <w:r>
        <w:t xml:space="preserve">Enter upper </w:t>
      </w:r>
      <w:proofErr w:type="gramStart"/>
      <w:r>
        <w:t>limit :</w:t>
      </w:r>
      <w:proofErr w:type="gramEnd"/>
      <w:r>
        <w:t xml:space="preserve"> 15</w:t>
      </w:r>
    </w:p>
    <w:p w14:paraId="723C9CE8" w14:textId="77777777" w:rsidR="00A53BE3" w:rsidRDefault="00A53BE3" w:rsidP="00316B5D">
      <w:pPr>
        <w:pStyle w:val="GraphicAnchor"/>
        <w:ind w:left="720" w:right="288"/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</w:pPr>
    </w:p>
    <w:p w14:paraId="1A5C5297" w14:textId="77777777" w:rsidR="00A53BE3" w:rsidRPr="00BC755F" w:rsidRDefault="00A53BE3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45249D96" w14:textId="77777777" w:rsidR="00A53BE3" w:rsidRDefault="00A53BE3" w:rsidP="00316B5D">
      <w:pPr>
        <w:ind w:left="720" w:right="288"/>
      </w:pPr>
      <w:r w:rsidRPr="00B83CEA">
        <w:t>Sum is 680</w:t>
      </w:r>
    </w:p>
    <w:p w14:paraId="69FAE14B" w14:textId="77777777" w:rsidR="00A53BE3" w:rsidRDefault="00A53BE3" w:rsidP="00316B5D">
      <w:pPr>
        <w:ind w:left="720" w:right="288"/>
      </w:pPr>
    </w:p>
    <w:p w14:paraId="58A1F74D" w14:textId="77777777" w:rsidR="00A53BE3" w:rsidRDefault="00A53BE3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Input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589924E1" w14:textId="6B2D7952" w:rsidR="00A53BE3" w:rsidRDefault="00A53BE3" w:rsidP="00316B5D">
      <w:pPr>
        <w:ind w:left="720" w:right="288"/>
      </w:pPr>
      <w:r>
        <w:t xml:space="preserve">Enter upper </w:t>
      </w:r>
      <w:proofErr w:type="gramStart"/>
      <w:r>
        <w:t>limit :</w:t>
      </w:r>
      <w:proofErr w:type="gramEnd"/>
      <w:r>
        <w:t xml:space="preserve"> 24</w:t>
      </w:r>
    </w:p>
    <w:p w14:paraId="0628B8C3" w14:textId="77777777" w:rsidR="00A53BE3" w:rsidRDefault="00A53BE3" w:rsidP="00316B5D">
      <w:pPr>
        <w:pStyle w:val="GraphicAnchor"/>
        <w:ind w:left="720" w:right="288"/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</w:pPr>
    </w:p>
    <w:p w14:paraId="6344CF54" w14:textId="77777777" w:rsidR="00A53BE3" w:rsidRPr="00BC755F" w:rsidRDefault="00A53BE3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61D2B616" w14:textId="3B599F35" w:rsidR="00A53BE3" w:rsidRDefault="00A53BE3" w:rsidP="00316B5D">
      <w:pPr>
        <w:ind w:left="720" w:right="288"/>
      </w:pPr>
      <w:r w:rsidRPr="00B83CEA">
        <w:t xml:space="preserve">Sum is </w:t>
      </w:r>
      <w:r>
        <w:t>2300</w:t>
      </w:r>
    </w:p>
    <w:p w14:paraId="0D96DB1B" w14:textId="370C3285" w:rsidR="00A53BE3" w:rsidRDefault="00A53BE3" w:rsidP="00316B5D">
      <w:pPr>
        <w:ind w:left="720" w:right="288"/>
        <w:sectPr w:rsidR="00A53BE3" w:rsidSect="00316B5D">
          <w:headerReference w:type="default" r:id="rId45"/>
          <w:footerReference w:type="even" r:id="rId46"/>
          <w:footerReference w:type="default" r:id="rId47"/>
          <w:headerReference w:type="first" r:id="rId48"/>
          <w:pgSz w:w="12240" w:h="15840" w:code="1"/>
          <w:pgMar w:top="720" w:right="720" w:bottom="720" w:left="720" w:header="567" w:footer="510" w:gutter="0"/>
          <w:cols w:space="708"/>
          <w:titlePg/>
          <w:docGrid w:linePitch="360"/>
        </w:sectPr>
      </w:pPr>
    </w:p>
    <w:p w14:paraId="02B86A8C" w14:textId="77245037" w:rsidR="009552EB" w:rsidRDefault="009552EB" w:rsidP="00316B5D">
      <w:pPr>
        <w:pStyle w:val="Heading1"/>
        <w:ind w:left="720" w:right="288"/>
        <w:rPr>
          <w:sz w:val="40"/>
          <w:szCs w:val="40"/>
        </w:rPr>
      </w:pPr>
      <w:r w:rsidRPr="006C0D15">
        <w:rPr>
          <w:sz w:val="40"/>
          <w:szCs w:val="40"/>
        </w:rPr>
        <w:lastRenderedPageBreak/>
        <w:t xml:space="preserve">Assignment </w:t>
      </w:r>
      <w:r>
        <w:rPr>
          <w:sz w:val="40"/>
          <w:szCs w:val="40"/>
        </w:rPr>
        <w:t>10</w:t>
      </w:r>
    </w:p>
    <w:p w14:paraId="77DC2671" w14:textId="77777777" w:rsidR="009552EB" w:rsidRPr="00A95E0B" w:rsidRDefault="009552EB" w:rsidP="00316B5D">
      <w:pPr>
        <w:ind w:left="720" w:right="288"/>
      </w:pPr>
    </w:p>
    <w:p w14:paraId="53BBB5FD" w14:textId="494D53AC" w:rsidR="009552EB" w:rsidRDefault="009552EB" w:rsidP="00316B5D">
      <w:pPr>
        <w:pStyle w:val="Text"/>
        <w:ind w:left="720" w:right="288"/>
        <w:rPr>
          <w:rFonts w:cs="Calibri"/>
        </w:rPr>
      </w:pPr>
      <w:r>
        <w:rPr>
          <w:rFonts w:cs="Calibri"/>
          <w:b/>
          <w:bCs/>
          <w:i/>
          <w:iCs/>
          <w:color w:val="223C56" w:themeColor="accent5" w:themeShade="40"/>
          <w:szCs w:val="56"/>
        </w:rPr>
        <w:t>Objective</w:t>
      </w:r>
      <w:r w:rsidRPr="006C0D15">
        <w:rPr>
          <w:rFonts w:cs="Calibri"/>
          <w:iCs/>
          <w:color w:val="105674" w:themeColor="accent4" w:themeShade="80"/>
        </w:rPr>
        <w:t>:</w:t>
      </w:r>
      <w:r w:rsidRPr="006C0D15">
        <w:rPr>
          <w:rFonts w:cs="Calibri"/>
          <w:color w:val="105674" w:themeColor="accent4" w:themeShade="80"/>
        </w:rPr>
        <w:t xml:space="preserve"> </w:t>
      </w:r>
      <w:r w:rsidR="007606D5" w:rsidRPr="00CF39A5">
        <w:t>Ask the user to enter a list containing numbers between 1 and 12. Then replace all the entries in the list that are greater than 10 with 10</w:t>
      </w:r>
    </w:p>
    <w:p w14:paraId="63417BE8" w14:textId="77777777" w:rsidR="009552EB" w:rsidRDefault="009552EB" w:rsidP="00316B5D">
      <w:pPr>
        <w:pStyle w:val="GraphicAnchor"/>
        <w:ind w:left="720" w:right="288"/>
        <w:rPr>
          <w:rFonts w:ascii="Calibri" w:hAnsi="Calibri" w:cs="Calibri"/>
          <w:sz w:val="28"/>
          <w:szCs w:val="28"/>
        </w:rPr>
      </w:pPr>
    </w:p>
    <w:p w14:paraId="623B5AAE" w14:textId="77777777" w:rsidR="009552EB" w:rsidRDefault="009552EB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Code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02D3C41D" w14:textId="77777777" w:rsidR="007606D5" w:rsidRPr="00316B5D" w:rsidRDefault="007606D5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gramStart"/>
      <w:r w:rsidRPr="00316B5D">
        <w:rPr>
          <w:rFonts w:eastAsia="Times New Roman" w:cs="Times New Roman"/>
          <w:lang w:val="en-IN" w:eastAsia="en-IN"/>
        </w:rPr>
        <w:t>nums=</w:t>
      </w:r>
      <w:proofErr w:type="gramEnd"/>
      <w:r w:rsidRPr="00316B5D">
        <w:rPr>
          <w:rFonts w:eastAsia="Times New Roman" w:cs="Times New Roman"/>
          <w:lang w:val="en-IN" w:eastAsia="en-IN"/>
        </w:rPr>
        <w:t>eval(input("Enter a list of numbers in the range 1 to 12 : "))</w:t>
      </w:r>
    </w:p>
    <w:p w14:paraId="11174D6D" w14:textId="77777777" w:rsidR="007606D5" w:rsidRPr="00316B5D" w:rsidRDefault="007606D5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for i in range(</w:t>
      </w:r>
      <w:proofErr w:type="spellStart"/>
      <w:r w:rsidRPr="00316B5D">
        <w:rPr>
          <w:rFonts w:eastAsia="Times New Roman" w:cs="Times New Roman"/>
          <w:lang w:val="en-IN" w:eastAsia="en-IN"/>
        </w:rPr>
        <w:t>len</w:t>
      </w:r>
      <w:proofErr w:type="spellEnd"/>
      <w:r w:rsidRPr="00316B5D">
        <w:rPr>
          <w:rFonts w:eastAsia="Times New Roman" w:cs="Times New Roman"/>
          <w:lang w:val="en-IN" w:eastAsia="en-IN"/>
        </w:rPr>
        <w:t>(</w:t>
      </w:r>
      <w:proofErr w:type="spellStart"/>
      <w:r w:rsidRPr="00316B5D">
        <w:rPr>
          <w:rFonts w:eastAsia="Times New Roman" w:cs="Times New Roman"/>
          <w:lang w:val="en-IN" w:eastAsia="en-IN"/>
        </w:rPr>
        <w:t>nums</w:t>
      </w:r>
      <w:proofErr w:type="spellEnd"/>
      <w:r w:rsidRPr="00316B5D">
        <w:rPr>
          <w:rFonts w:eastAsia="Times New Roman" w:cs="Times New Roman"/>
          <w:lang w:val="en-IN" w:eastAsia="en-IN"/>
        </w:rPr>
        <w:t>)):</w:t>
      </w:r>
    </w:p>
    <w:p w14:paraId="46020D9D" w14:textId="77777777" w:rsidR="007606D5" w:rsidRPr="00316B5D" w:rsidRDefault="007606D5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    if </w:t>
      </w:r>
      <w:proofErr w:type="spellStart"/>
      <w:r w:rsidRPr="00316B5D">
        <w:rPr>
          <w:rFonts w:eastAsia="Times New Roman" w:cs="Times New Roman"/>
          <w:lang w:val="en-IN" w:eastAsia="en-IN"/>
        </w:rPr>
        <w:t>nums</w:t>
      </w:r>
      <w:proofErr w:type="spellEnd"/>
      <w:r w:rsidRPr="00316B5D">
        <w:rPr>
          <w:rFonts w:eastAsia="Times New Roman" w:cs="Times New Roman"/>
          <w:lang w:val="en-IN" w:eastAsia="en-IN"/>
        </w:rPr>
        <w:t>[i]&gt;10:</w:t>
      </w:r>
    </w:p>
    <w:p w14:paraId="57D127A9" w14:textId="77777777" w:rsidR="007606D5" w:rsidRPr="00316B5D" w:rsidRDefault="007606D5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        </w:t>
      </w:r>
      <w:proofErr w:type="spellStart"/>
      <w:r w:rsidRPr="00316B5D">
        <w:rPr>
          <w:rFonts w:eastAsia="Times New Roman" w:cs="Times New Roman"/>
          <w:lang w:val="en-IN" w:eastAsia="en-IN"/>
        </w:rPr>
        <w:t>nums</w:t>
      </w:r>
      <w:proofErr w:type="spellEnd"/>
      <w:r w:rsidRPr="00316B5D">
        <w:rPr>
          <w:rFonts w:eastAsia="Times New Roman" w:cs="Times New Roman"/>
          <w:lang w:val="en-IN" w:eastAsia="en-IN"/>
        </w:rPr>
        <w:t>[i]=10</w:t>
      </w:r>
    </w:p>
    <w:p w14:paraId="0DEB6041" w14:textId="77777777" w:rsidR="007606D5" w:rsidRPr="00316B5D" w:rsidRDefault="007606D5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gramStart"/>
      <w:r w:rsidRPr="00316B5D">
        <w:rPr>
          <w:rFonts w:eastAsia="Times New Roman" w:cs="Times New Roman"/>
          <w:lang w:val="en-IN" w:eastAsia="en-IN"/>
        </w:rPr>
        <w:t>print(</w:t>
      </w:r>
      <w:proofErr w:type="gramEnd"/>
      <w:r w:rsidRPr="00316B5D">
        <w:rPr>
          <w:rFonts w:eastAsia="Times New Roman" w:cs="Times New Roman"/>
          <w:lang w:val="en-IN" w:eastAsia="en-IN"/>
        </w:rPr>
        <w:t>"New list is",</w:t>
      </w:r>
      <w:proofErr w:type="spellStart"/>
      <w:r w:rsidRPr="00316B5D">
        <w:rPr>
          <w:rFonts w:eastAsia="Times New Roman" w:cs="Times New Roman"/>
          <w:lang w:val="en-IN" w:eastAsia="en-IN"/>
        </w:rPr>
        <w:t>nums</w:t>
      </w:r>
      <w:proofErr w:type="spellEnd"/>
      <w:r w:rsidRPr="00316B5D">
        <w:rPr>
          <w:rFonts w:eastAsia="Times New Roman" w:cs="Times New Roman"/>
          <w:lang w:val="en-IN" w:eastAsia="en-IN"/>
        </w:rPr>
        <w:t>))</w:t>
      </w:r>
    </w:p>
    <w:p w14:paraId="19D859A2" w14:textId="77777777" w:rsidR="007606D5" w:rsidRPr="007606D5" w:rsidRDefault="007606D5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color w:val="000000"/>
          <w:lang w:val="en-IN" w:eastAsia="en-IN"/>
        </w:rPr>
      </w:pPr>
    </w:p>
    <w:p w14:paraId="5B3DDB6C" w14:textId="77777777" w:rsidR="009552EB" w:rsidRPr="00E7270A" w:rsidRDefault="009552EB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Input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0E84379D" w14:textId="7A5BA34D" w:rsidR="00540220" w:rsidRDefault="007606D5" w:rsidP="00316B5D">
      <w:pPr>
        <w:ind w:left="720" w:right="288"/>
        <w:rPr>
          <w:color w:val="auto"/>
        </w:rPr>
      </w:pPr>
      <w:r w:rsidRPr="00A8462E">
        <w:t>Enter a list of</w:t>
      </w:r>
      <w:r>
        <w:t xml:space="preserve"> numbers in the range 1 to 12 : </w:t>
      </w:r>
      <w:r w:rsidRPr="00A8462E">
        <w:rPr>
          <w:color w:val="auto"/>
        </w:rPr>
        <w:t>[1,11,12,2,5,7,10,8,6,9,3,11,10,5,12]</w:t>
      </w:r>
    </w:p>
    <w:p w14:paraId="2894C094" w14:textId="31C8DE7C" w:rsidR="007606D5" w:rsidRDefault="007606D5" w:rsidP="00316B5D">
      <w:pPr>
        <w:ind w:left="720" w:right="288"/>
        <w:rPr>
          <w:i/>
          <w:iCs/>
          <w:color w:val="auto"/>
        </w:rPr>
      </w:pPr>
    </w:p>
    <w:p w14:paraId="23E92162" w14:textId="6FE13765" w:rsidR="007606D5" w:rsidRPr="00E7270A" w:rsidRDefault="007606D5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447E92FF" w14:textId="77777777" w:rsidR="007606D5" w:rsidRDefault="007606D5" w:rsidP="00316B5D">
      <w:pPr>
        <w:ind w:left="720" w:right="288"/>
      </w:pPr>
      <w:r w:rsidRPr="00A8462E">
        <w:t>New list is [1, 10, 10, 2, 5, 7, 10, 8, 6, 9, 3, 10, 10, 5, 10]</w:t>
      </w:r>
    </w:p>
    <w:p w14:paraId="62052322" w14:textId="77777777" w:rsidR="007606D5" w:rsidRDefault="007606D5" w:rsidP="00316B5D">
      <w:pPr>
        <w:ind w:left="720" w:right="288"/>
      </w:pPr>
    </w:p>
    <w:p w14:paraId="3AD78906" w14:textId="01562CE6" w:rsidR="007606D5" w:rsidRPr="007606D5" w:rsidRDefault="007606D5" w:rsidP="00316B5D">
      <w:pPr>
        <w:ind w:left="720" w:right="288"/>
        <w:sectPr w:rsidR="007606D5" w:rsidRPr="007606D5" w:rsidSect="00316B5D">
          <w:headerReference w:type="default" r:id="rId49"/>
          <w:footerReference w:type="even" r:id="rId50"/>
          <w:footerReference w:type="default" r:id="rId51"/>
          <w:headerReference w:type="first" r:id="rId52"/>
          <w:pgSz w:w="12240" w:h="15840" w:code="1"/>
          <w:pgMar w:top="720" w:right="720" w:bottom="720" w:left="720" w:header="567" w:footer="510" w:gutter="0"/>
          <w:cols w:space="708"/>
          <w:titlePg/>
          <w:docGrid w:linePitch="360"/>
        </w:sectPr>
      </w:pPr>
    </w:p>
    <w:p w14:paraId="6FBF2003" w14:textId="64DF34A0" w:rsidR="009552EB" w:rsidRDefault="009552EB" w:rsidP="00316B5D">
      <w:pPr>
        <w:pStyle w:val="Heading1"/>
        <w:ind w:left="720" w:right="288"/>
        <w:rPr>
          <w:sz w:val="40"/>
          <w:szCs w:val="40"/>
        </w:rPr>
      </w:pPr>
      <w:r w:rsidRPr="006C0D15">
        <w:rPr>
          <w:sz w:val="40"/>
          <w:szCs w:val="40"/>
        </w:rPr>
        <w:lastRenderedPageBreak/>
        <w:t xml:space="preserve">Assignment </w:t>
      </w:r>
      <w:r>
        <w:rPr>
          <w:sz w:val="40"/>
          <w:szCs w:val="40"/>
        </w:rPr>
        <w:t>11</w:t>
      </w:r>
    </w:p>
    <w:p w14:paraId="123C0668" w14:textId="77777777" w:rsidR="009552EB" w:rsidRPr="00A95E0B" w:rsidRDefault="009552EB" w:rsidP="00316B5D">
      <w:pPr>
        <w:ind w:left="720" w:right="288"/>
      </w:pPr>
    </w:p>
    <w:p w14:paraId="23CE8C3D" w14:textId="14CDDEB8" w:rsidR="009552EB" w:rsidRDefault="009552EB" w:rsidP="00316B5D">
      <w:pPr>
        <w:pStyle w:val="Text"/>
        <w:ind w:left="720" w:right="288"/>
        <w:rPr>
          <w:rFonts w:cs="Calibri"/>
        </w:rPr>
      </w:pPr>
      <w:r>
        <w:rPr>
          <w:rFonts w:cs="Calibri"/>
          <w:b/>
          <w:bCs/>
          <w:i/>
          <w:iCs/>
          <w:color w:val="223C56" w:themeColor="accent5" w:themeShade="40"/>
          <w:szCs w:val="56"/>
        </w:rPr>
        <w:t>Objective</w:t>
      </w:r>
      <w:r w:rsidRPr="006C0D15">
        <w:rPr>
          <w:rFonts w:cs="Calibri"/>
          <w:iCs/>
          <w:color w:val="105674" w:themeColor="accent4" w:themeShade="80"/>
        </w:rPr>
        <w:t>:</w:t>
      </w:r>
      <w:r w:rsidRPr="006C0D15">
        <w:rPr>
          <w:rFonts w:cs="Calibri"/>
          <w:color w:val="105674" w:themeColor="accent4" w:themeShade="80"/>
        </w:rPr>
        <w:t xml:space="preserve"> </w:t>
      </w:r>
      <w:r w:rsidR="00CA4738" w:rsidRPr="00CF39A5">
        <w:t xml:space="preserve">Write a python program that reads a string and then prints a string that capitalizes every other letter in the string. E.g. passion becomes </w:t>
      </w:r>
      <w:proofErr w:type="spellStart"/>
      <w:r w:rsidR="00CA4738" w:rsidRPr="00CF39A5">
        <w:t>pAsSiOn</w:t>
      </w:r>
      <w:proofErr w:type="spellEnd"/>
      <w:r w:rsidR="00CA4738" w:rsidRPr="00CF39A5">
        <w:t>.</w:t>
      </w:r>
    </w:p>
    <w:p w14:paraId="45E6CC70" w14:textId="77777777" w:rsidR="009552EB" w:rsidRDefault="009552EB" w:rsidP="00316B5D">
      <w:pPr>
        <w:pStyle w:val="GraphicAnchor"/>
        <w:ind w:left="720" w:right="288"/>
        <w:rPr>
          <w:rFonts w:ascii="Calibri" w:hAnsi="Calibri" w:cs="Calibri"/>
          <w:sz w:val="28"/>
          <w:szCs w:val="28"/>
        </w:rPr>
      </w:pPr>
    </w:p>
    <w:p w14:paraId="423DBB14" w14:textId="77777777" w:rsidR="009552EB" w:rsidRDefault="009552EB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Code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6FF78CC9" w14:textId="77777777" w:rsidR="00CA4738" w:rsidRPr="00316B5D" w:rsidRDefault="00CA4738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gramStart"/>
      <w:r w:rsidRPr="00316B5D">
        <w:rPr>
          <w:rFonts w:eastAsia="Times New Roman" w:cs="Times New Roman"/>
          <w:lang w:val="en-IN" w:eastAsia="en-IN"/>
        </w:rPr>
        <w:t>str=</w:t>
      </w:r>
      <w:proofErr w:type="gramEnd"/>
      <w:r w:rsidRPr="00316B5D">
        <w:rPr>
          <w:rFonts w:eastAsia="Times New Roman" w:cs="Times New Roman"/>
          <w:lang w:val="en-IN" w:eastAsia="en-IN"/>
        </w:rPr>
        <w:t>input("Enter a string : ")</w:t>
      </w:r>
    </w:p>
    <w:p w14:paraId="06E0FD79" w14:textId="77777777" w:rsidR="00CA4738" w:rsidRPr="00316B5D" w:rsidRDefault="00CA4738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len1=</w:t>
      </w:r>
      <w:proofErr w:type="spellStart"/>
      <w:r w:rsidRPr="00316B5D">
        <w:rPr>
          <w:rFonts w:eastAsia="Times New Roman" w:cs="Times New Roman"/>
          <w:lang w:val="en-IN" w:eastAsia="en-IN"/>
        </w:rPr>
        <w:t>len</w:t>
      </w:r>
      <w:proofErr w:type="spellEnd"/>
      <w:r w:rsidRPr="00316B5D">
        <w:rPr>
          <w:rFonts w:eastAsia="Times New Roman" w:cs="Times New Roman"/>
          <w:lang w:val="en-IN" w:eastAsia="en-IN"/>
        </w:rPr>
        <w:t>(</w:t>
      </w:r>
      <w:proofErr w:type="spellStart"/>
      <w:r w:rsidRPr="00316B5D">
        <w:rPr>
          <w:rFonts w:eastAsia="Times New Roman" w:cs="Times New Roman"/>
          <w:lang w:val="en-IN" w:eastAsia="en-IN"/>
        </w:rPr>
        <w:t>str</w:t>
      </w:r>
      <w:proofErr w:type="spellEnd"/>
      <w:r w:rsidRPr="00316B5D">
        <w:rPr>
          <w:rFonts w:eastAsia="Times New Roman" w:cs="Times New Roman"/>
          <w:lang w:val="en-IN" w:eastAsia="en-IN"/>
        </w:rPr>
        <w:t>)</w:t>
      </w:r>
    </w:p>
    <w:p w14:paraId="0068C794" w14:textId="77777777" w:rsidR="00CA4738" w:rsidRPr="00316B5D" w:rsidRDefault="00CA4738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list1=list(str)</w:t>
      </w:r>
    </w:p>
    <w:p w14:paraId="4EBD2A38" w14:textId="77777777" w:rsidR="00CA4738" w:rsidRPr="00316B5D" w:rsidRDefault="00CA4738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gramStart"/>
      <w:r w:rsidRPr="00316B5D">
        <w:rPr>
          <w:rFonts w:eastAsia="Times New Roman" w:cs="Times New Roman"/>
          <w:lang w:val="en-IN" w:eastAsia="en-IN"/>
        </w:rPr>
        <w:t>for</w:t>
      </w:r>
      <w:proofErr w:type="gramEnd"/>
      <w:r w:rsidRPr="00316B5D">
        <w:rPr>
          <w:rFonts w:eastAsia="Times New Roman" w:cs="Times New Roman"/>
          <w:lang w:val="en-IN" w:eastAsia="en-IN"/>
        </w:rPr>
        <w:t> i in range(1,len1,2):</w:t>
      </w:r>
    </w:p>
    <w:p w14:paraId="4A097BB0" w14:textId="77777777" w:rsidR="00CA4738" w:rsidRPr="00316B5D" w:rsidRDefault="00CA4738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    </w:t>
      </w:r>
      <w:proofErr w:type="gramStart"/>
      <w:r w:rsidRPr="00316B5D">
        <w:rPr>
          <w:rFonts w:eastAsia="Times New Roman" w:cs="Times New Roman"/>
          <w:lang w:val="en-IN" w:eastAsia="en-IN"/>
        </w:rPr>
        <w:t>list1[</w:t>
      </w:r>
      <w:proofErr w:type="gramEnd"/>
      <w:r w:rsidRPr="00316B5D">
        <w:rPr>
          <w:rFonts w:eastAsia="Times New Roman" w:cs="Times New Roman"/>
          <w:lang w:val="en-IN" w:eastAsia="en-IN"/>
        </w:rPr>
        <w:t>i]=list1[i].upper()</w:t>
      </w:r>
    </w:p>
    <w:p w14:paraId="68DAF2E4" w14:textId="77777777" w:rsidR="00CA4738" w:rsidRPr="00316B5D" w:rsidRDefault="00CA4738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s=""</w:t>
      </w:r>
    </w:p>
    <w:p w14:paraId="32A4FA82" w14:textId="77777777" w:rsidR="00CA4738" w:rsidRPr="00316B5D" w:rsidRDefault="00CA4738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for i in list1:</w:t>
      </w:r>
    </w:p>
    <w:p w14:paraId="7E2B135B" w14:textId="77777777" w:rsidR="00CA4738" w:rsidRPr="00316B5D" w:rsidRDefault="00CA4738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    s+=i</w:t>
      </w:r>
    </w:p>
    <w:p w14:paraId="55928ADC" w14:textId="77777777" w:rsidR="00CA4738" w:rsidRPr="00316B5D" w:rsidRDefault="00CA4738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gramStart"/>
      <w:r w:rsidRPr="00316B5D">
        <w:rPr>
          <w:rFonts w:eastAsia="Times New Roman" w:cs="Times New Roman"/>
          <w:lang w:val="en-IN" w:eastAsia="en-IN"/>
        </w:rPr>
        <w:t>print(</w:t>
      </w:r>
      <w:proofErr w:type="gramEnd"/>
      <w:r w:rsidRPr="00316B5D">
        <w:rPr>
          <w:rFonts w:eastAsia="Times New Roman" w:cs="Times New Roman"/>
          <w:lang w:val="en-IN" w:eastAsia="en-IN"/>
        </w:rPr>
        <w:t>"New string </w:t>
      </w:r>
      <w:proofErr w:type="spellStart"/>
      <w:r w:rsidRPr="00316B5D">
        <w:rPr>
          <w:rFonts w:eastAsia="Times New Roman" w:cs="Times New Roman"/>
          <w:lang w:val="en-IN" w:eastAsia="en-IN"/>
        </w:rPr>
        <w:t>is",s</w:t>
      </w:r>
      <w:proofErr w:type="spellEnd"/>
      <w:r w:rsidRPr="00316B5D">
        <w:rPr>
          <w:rFonts w:eastAsia="Times New Roman" w:cs="Times New Roman"/>
          <w:lang w:val="en-IN" w:eastAsia="en-IN"/>
        </w:rPr>
        <w:t>)</w:t>
      </w:r>
    </w:p>
    <w:p w14:paraId="71E5FD0D" w14:textId="77777777" w:rsidR="00CA4738" w:rsidRPr="00CA4738" w:rsidRDefault="00CA4738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color w:val="000000"/>
          <w:lang w:val="en-IN" w:eastAsia="en-IN"/>
        </w:rPr>
      </w:pPr>
    </w:p>
    <w:p w14:paraId="670AC8E6" w14:textId="77777777" w:rsidR="009552EB" w:rsidRPr="00E7270A" w:rsidRDefault="009552EB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Input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30EAA1C1" w14:textId="77777777" w:rsidR="00CA4738" w:rsidRPr="00CA4738" w:rsidRDefault="00CA4738" w:rsidP="00316B5D">
      <w:pPr>
        <w:pStyle w:val="GraphicAnchor"/>
        <w:ind w:left="720" w:right="288"/>
        <w:rPr>
          <w:sz w:val="24"/>
        </w:rPr>
      </w:pPr>
      <w:r w:rsidRPr="00CA4738">
        <w:rPr>
          <w:sz w:val="24"/>
        </w:rPr>
        <w:t xml:space="preserve">Enter a </w:t>
      </w:r>
      <w:proofErr w:type="gramStart"/>
      <w:r w:rsidRPr="00CA4738">
        <w:rPr>
          <w:sz w:val="24"/>
        </w:rPr>
        <w:t>string :</w:t>
      </w:r>
      <w:proofErr w:type="gramEnd"/>
      <w:r w:rsidRPr="00CA4738">
        <w:rPr>
          <w:sz w:val="24"/>
        </w:rPr>
        <w:t xml:space="preserve"> passion</w:t>
      </w:r>
    </w:p>
    <w:p w14:paraId="17DE78F1" w14:textId="20D32B33" w:rsidR="009552EB" w:rsidRPr="00E7270A" w:rsidRDefault="009552EB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18DF563D" w14:textId="10F0080B" w:rsidR="002E5CFB" w:rsidRDefault="00CA4738" w:rsidP="00316B5D">
      <w:pPr>
        <w:ind w:left="720" w:right="288"/>
      </w:pPr>
      <w:r w:rsidRPr="00CA4738">
        <w:t xml:space="preserve">New string is </w:t>
      </w:r>
      <w:proofErr w:type="spellStart"/>
      <w:r w:rsidRPr="00CA4738">
        <w:t>pAsSiOn</w:t>
      </w:r>
      <w:proofErr w:type="spellEnd"/>
    </w:p>
    <w:p w14:paraId="63714118" w14:textId="77777777" w:rsidR="00CA4738" w:rsidRDefault="00CA4738" w:rsidP="00316B5D">
      <w:pPr>
        <w:ind w:left="720" w:right="288"/>
        <w:rPr>
          <w:rFonts w:ascii="Space Mono" w:hAnsi="Space Mono"/>
          <w:color w:val="0D0D0D" w:themeColor="text1" w:themeTint="F2"/>
        </w:rPr>
      </w:pPr>
    </w:p>
    <w:p w14:paraId="305AAD7A" w14:textId="77777777" w:rsidR="00CA4738" w:rsidRPr="00E7270A" w:rsidRDefault="00CA4738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Input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21BDEE33" w14:textId="0502137D" w:rsidR="00CA4738" w:rsidRPr="00CA4738" w:rsidRDefault="00CA4738" w:rsidP="00316B5D">
      <w:pPr>
        <w:pStyle w:val="GraphicAnchor"/>
        <w:ind w:left="720" w:right="288"/>
        <w:rPr>
          <w:sz w:val="24"/>
        </w:rPr>
      </w:pPr>
      <w:r w:rsidRPr="00CA4738">
        <w:rPr>
          <w:sz w:val="24"/>
        </w:rPr>
        <w:t xml:space="preserve">Enter a </w:t>
      </w:r>
      <w:proofErr w:type="gramStart"/>
      <w:r w:rsidRPr="00CA4738">
        <w:rPr>
          <w:sz w:val="24"/>
        </w:rPr>
        <w:t>string :</w:t>
      </w:r>
      <w:proofErr w:type="gramEnd"/>
      <w:r w:rsidRPr="00CA4738">
        <w:rPr>
          <w:sz w:val="24"/>
        </w:rPr>
        <w:t xml:space="preserve"> </w:t>
      </w:r>
      <w:r>
        <w:rPr>
          <w:sz w:val="24"/>
        </w:rPr>
        <w:t>python</w:t>
      </w:r>
    </w:p>
    <w:p w14:paraId="0E67DBF1" w14:textId="77777777" w:rsidR="00CA4738" w:rsidRPr="00E7270A" w:rsidRDefault="00CA4738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416D75FB" w14:textId="49E0E99A" w:rsidR="00CA4738" w:rsidRDefault="00CA4738" w:rsidP="00316B5D">
      <w:pPr>
        <w:ind w:left="720" w:right="288"/>
      </w:pPr>
      <w:r w:rsidRPr="00CA4738">
        <w:t xml:space="preserve">New string is </w:t>
      </w:r>
      <w:proofErr w:type="spellStart"/>
      <w:r w:rsidRPr="00CA4738">
        <w:t>pYtHoN</w:t>
      </w:r>
      <w:proofErr w:type="spellEnd"/>
    </w:p>
    <w:p w14:paraId="6F91ABF4" w14:textId="5678EB6F" w:rsidR="00540220" w:rsidRDefault="00540220" w:rsidP="00316B5D">
      <w:pPr>
        <w:ind w:left="720" w:right="288"/>
        <w:sectPr w:rsidR="00540220" w:rsidSect="00316B5D">
          <w:headerReference w:type="default" r:id="rId53"/>
          <w:footerReference w:type="even" r:id="rId54"/>
          <w:footerReference w:type="default" r:id="rId55"/>
          <w:headerReference w:type="first" r:id="rId56"/>
          <w:pgSz w:w="12240" w:h="15840" w:code="1"/>
          <w:pgMar w:top="720" w:right="720" w:bottom="720" w:left="720" w:header="567" w:footer="510" w:gutter="0"/>
          <w:cols w:space="708"/>
          <w:titlePg/>
          <w:docGrid w:linePitch="360"/>
        </w:sectPr>
      </w:pPr>
    </w:p>
    <w:p w14:paraId="4FA38BDE" w14:textId="5023013D" w:rsidR="00087925" w:rsidRDefault="00087925" w:rsidP="00316B5D">
      <w:pPr>
        <w:pStyle w:val="Heading1"/>
        <w:ind w:left="720" w:right="288"/>
        <w:rPr>
          <w:sz w:val="40"/>
          <w:szCs w:val="40"/>
        </w:rPr>
      </w:pPr>
      <w:r w:rsidRPr="006C0D15">
        <w:rPr>
          <w:sz w:val="40"/>
          <w:szCs w:val="40"/>
        </w:rPr>
        <w:lastRenderedPageBreak/>
        <w:t xml:space="preserve">Assignment </w:t>
      </w:r>
      <w:r>
        <w:rPr>
          <w:sz w:val="40"/>
          <w:szCs w:val="40"/>
        </w:rPr>
        <w:t>12</w:t>
      </w:r>
    </w:p>
    <w:p w14:paraId="50399BD7" w14:textId="77777777" w:rsidR="00087925" w:rsidRPr="00A95E0B" w:rsidRDefault="00087925" w:rsidP="00316B5D">
      <w:pPr>
        <w:ind w:left="720" w:right="288"/>
      </w:pPr>
    </w:p>
    <w:p w14:paraId="4D1C58ED" w14:textId="04980B3B" w:rsidR="00087925" w:rsidRDefault="00087925" w:rsidP="00316B5D">
      <w:pPr>
        <w:pStyle w:val="Text"/>
        <w:ind w:left="720" w:right="288"/>
        <w:rPr>
          <w:rFonts w:cs="Calibri"/>
        </w:rPr>
      </w:pPr>
      <w:r>
        <w:rPr>
          <w:rFonts w:cs="Calibri"/>
          <w:b/>
          <w:bCs/>
          <w:i/>
          <w:iCs/>
          <w:color w:val="223C56" w:themeColor="accent5" w:themeShade="40"/>
          <w:szCs w:val="56"/>
        </w:rPr>
        <w:t>Objective</w:t>
      </w:r>
      <w:r w:rsidRPr="006C0D15">
        <w:rPr>
          <w:rFonts w:cs="Calibri"/>
          <w:iCs/>
          <w:color w:val="105674" w:themeColor="accent4" w:themeShade="80"/>
        </w:rPr>
        <w:t>:</w:t>
      </w:r>
      <w:r w:rsidRPr="006C0D15">
        <w:rPr>
          <w:rFonts w:cs="Calibri"/>
          <w:color w:val="105674" w:themeColor="accent4" w:themeShade="80"/>
        </w:rPr>
        <w:t xml:space="preserve"> </w:t>
      </w:r>
      <w:r w:rsidR="00D41F5D" w:rsidRPr="00CF39A5">
        <w:t xml:space="preserve">Write a python program that inputs a list of numbers and shifts all the zeros to </w:t>
      </w:r>
      <w:r w:rsidR="00347EFA">
        <w:t>the left</w:t>
      </w:r>
      <w:r w:rsidR="00D41F5D" w:rsidRPr="00CF39A5">
        <w:t xml:space="preserve"> and all non-zero numbers to </w:t>
      </w:r>
      <w:r w:rsidR="00347EFA">
        <w:t>the right</w:t>
      </w:r>
      <w:r w:rsidR="00D41F5D" w:rsidRPr="00CF39A5">
        <w:t xml:space="preserve"> of the list.</w:t>
      </w:r>
    </w:p>
    <w:p w14:paraId="538C636C" w14:textId="77777777" w:rsidR="00087925" w:rsidRDefault="00087925" w:rsidP="00316B5D">
      <w:pPr>
        <w:pStyle w:val="GraphicAnchor"/>
        <w:ind w:left="720" w:right="288"/>
        <w:rPr>
          <w:rFonts w:ascii="Calibri" w:hAnsi="Calibri" w:cs="Calibri"/>
          <w:sz w:val="28"/>
          <w:szCs w:val="28"/>
        </w:rPr>
      </w:pPr>
    </w:p>
    <w:p w14:paraId="4BCF1295" w14:textId="77777777" w:rsidR="00087925" w:rsidRDefault="00087925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Code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3ACB739F" w14:textId="77777777" w:rsidR="00D41F5D" w:rsidRPr="00316B5D" w:rsidRDefault="00D41F5D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list1=</w:t>
      </w:r>
      <w:proofErr w:type="gramStart"/>
      <w:r w:rsidRPr="00316B5D">
        <w:rPr>
          <w:rFonts w:eastAsia="Times New Roman" w:cs="Times New Roman"/>
          <w:lang w:val="en-IN" w:eastAsia="en-IN"/>
        </w:rPr>
        <w:t>eval(</w:t>
      </w:r>
      <w:proofErr w:type="gramEnd"/>
      <w:r w:rsidRPr="00316B5D">
        <w:rPr>
          <w:rFonts w:eastAsia="Times New Roman" w:cs="Times New Roman"/>
          <w:lang w:val="en-IN" w:eastAsia="en-IN"/>
        </w:rPr>
        <w:t>input("Enter a list of numbers : "))   #not copied</w:t>
      </w:r>
    </w:p>
    <w:p w14:paraId="2A1F5C67" w14:textId="77777777" w:rsidR="00D41F5D" w:rsidRPr="00316B5D" w:rsidRDefault="00D41F5D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list2</w:t>
      </w:r>
      <w:proofErr w:type="gramStart"/>
      <w:r w:rsidRPr="00316B5D">
        <w:rPr>
          <w:rFonts w:eastAsia="Times New Roman" w:cs="Times New Roman"/>
          <w:lang w:val="en-IN" w:eastAsia="en-IN"/>
        </w:rPr>
        <w:t>=[]</w:t>
      </w:r>
      <w:proofErr w:type="gramEnd"/>
    </w:p>
    <w:p w14:paraId="10289365" w14:textId="77777777" w:rsidR="00D41F5D" w:rsidRPr="00316B5D" w:rsidRDefault="00D41F5D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for i in list1:</w:t>
      </w:r>
    </w:p>
    <w:p w14:paraId="7FAB311A" w14:textId="77777777" w:rsidR="00D41F5D" w:rsidRPr="00316B5D" w:rsidRDefault="00D41F5D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    if i==0:</w:t>
      </w:r>
    </w:p>
    <w:p w14:paraId="6587A11D" w14:textId="77777777" w:rsidR="00D41F5D" w:rsidRPr="00316B5D" w:rsidRDefault="00D41F5D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        list2.insert(0, i)</w:t>
      </w:r>
    </w:p>
    <w:p w14:paraId="1F3CBA51" w14:textId="77777777" w:rsidR="00D41F5D" w:rsidRPr="00316B5D" w:rsidRDefault="00D41F5D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    else:</w:t>
      </w:r>
    </w:p>
    <w:p w14:paraId="77C474AA" w14:textId="77777777" w:rsidR="00D41F5D" w:rsidRPr="00316B5D" w:rsidRDefault="00D41F5D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        list2.append(i)</w:t>
      </w:r>
    </w:p>
    <w:p w14:paraId="46BC8349" w14:textId="77777777" w:rsidR="00D41F5D" w:rsidRPr="00316B5D" w:rsidRDefault="00D41F5D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        </w:t>
      </w:r>
    </w:p>
    <w:p w14:paraId="49056627" w14:textId="77777777" w:rsidR="00D41F5D" w:rsidRPr="00316B5D" w:rsidRDefault="00D41F5D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gramStart"/>
      <w:r w:rsidRPr="00316B5D">
        <w:rPr>
          <w:rFonts w:eastAsia="Times New Roman" w:cs="Times New Roman"/>
          <w:lang w:val="en-IN" w:eastAsia="en-IN"/>
        </w:rPr>
        <w:t>print(</w:t>
      </w:r>
      <w:proofErr w:type="gramEnd"/>
      <w:r w:rsidRPr="00316B5D">
        <w:rPr>
          <w:rFonts w:eastAsia="Times New Roman" w:cs="Times New Roman"/>
          <w:lang w:val="en-IN" w:eastAsia="en-IN"/>
        </w:rPr>
        <w:t>"New list is",list2)</w:t>
      </w:r>
    </w:p>
    <w:p w14:paraId="0186CDCA" w14:textId="77777777" w:rsidR="00087925" w:rsidRDefault="00087925" w:rsidP="00316B5D">
      <w:pPr>
        <w:pStyle w:val="GraphicAnchor"/>
        <w:ind w:left="720" w:right="288"/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</w:pPr>
    </w:p>
    <w:p w14:paraId="2B91760E" w14:textId="2C727494" w:rsidR="00087925" w:rsidRPr="00E7270A" w:rsidRDefault="00D41F5D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Input</w:t>
      </w:r>
      <w:r w:rsidR="00087925"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6B89CF95" w14:textId="77777777" w:rsidR="00D41F5D" w:rsidRDefault="00D41F5D" w:rsidP="00316B5D">
      <w:pPr>
        <w:pStyle w:val="GraphicAnchor"/>
        <w:ind w:left="720" w:right="288"/>
        <w:rPr>
          <w:sz w:val="24"/>
          <w:lang w:val="en-IN" w:eastAsia="en-IN"/>
        </w:rPr>
      </w:pPr>
      <w:r w:rsidRPr="00D41F5D">
        <w:rPr>
          <w:sz w:val="24"/>
          <w:lang w:val="en-IN" w:eastAsia="en-IN"/>
        </w:rPr>
        <w:t xml:space="preserve">Enter a list of </w:t>
      </w:r>
      <w:proofErr w:type="gramStart"/>
      <w:r w:rsidRPr="00D41F5D">
        <w:rPr>
          <w:sz w:val="24"/>
          <w:lang w:val="en-IN" w:eastAsia="en-IN"/>
        </w:rPr>
        <w:t>numbers :</w:t>
      </w:r>
      <w:proofErr w:type="gramEnd"/>
      <w:r w:rsidRPr="00D41F5D">
        <w:rPr>
          <w:sz w:val="24"/>
          <w:lang w:val="en-IN" w:eastAsia="en-IN"/>
        </w:rPr>
        <w:t xml:space="preserve"> [1, 2, 3, 0, 0, 5]</w:t>
      </w:r>
    </w:p>
    <w:p w14:paraId="413414FE" w14:textId="35ADE729" w:rsidR="00D41F5D" w:rsidRPr="00E7270A" w:rsidRDefault="00D41F5D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1EAB8046" w14:textId="77777777" w:rsidR="00D41F5D" w:rsidRDefault="00D41F5D" w:rsidP="00316B5D">
      <w:pPr>
        <w:ind w:left="720" w:right="288"/>
        <w:rPr>
          <w:lang w:val="en-IN" w:eastAsia="en-IN"/>
        </w:rPr>
      </w:pPr>
      <w:r w:rsidRPr="00D41F5D">
        <w:rPr>
          <w:lang w:val="en-IN" w:eastAsia="en-IN"/>
        </w:rPr>
        <w:t>New list is [0, 0, 1, 2, 3, 5]</w:t>
      </w:r>
    </w:p>
    <w:p w14:paraId="32BA9F2D" w14:textId="77777777" w:rsidR="00D41F5D" w:rsidRDefault="00D41F5D" w:rsidP="00316B5D">
      <w:pPr>
        <w:ind w:left="720" w:right="288"/>
        <w:rPr>
          <w:lang w:val="en-IN" w:eastAsia="en-IN"/>
        </w:rPr>
      </w:pPr>
    </w:p>
    <w:p w14:paraId="3C7941B6" w14:textId="77777777" w:rsidR="00D41F5D" w:rsidRPr="00E7270A" w:rsidRDefault="00D41F5D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Input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12DABE15" w14:textId="621DBDAE" w:rsidR="00D41F5D" w:rsidRDefault="00D41F5D" w:rsidP="00316B5D">
      <w:pPr>
        <w:pStyle w:val="GraphicAnchor"/>
        <w:ind w:left="720" w:right="288"/>
        <w:rPr>
          <w:sz w:val="24"/>
          <w:lang w:val="en-IN" w:eastAsia="en-IN"/>
        </w:rPr>
      </w:pPr>
      <w:r w:rsidRPr="00D41F5D">
        <w:rPr>
          <w:sz w:val="24"/>
          <w:lang w:val="en-IN" w:eastAsia="en-IN"/>
        </w:rPr>
        <w:t xml:space="preserve">Enter a list of numbers : </w:t>
      </w:r>
      <w:r w:rsidR="00347EFA" w:rsidRPr="00347EFA">
        <w:rPr>
          <w:sz w:val="24"/>
          <w:lang w:val="en-IN" w:eastAsia="en-IN"/>
        </w:rPr>
        <w:t>[1,0,12,0,5,7,10,8,6,0,3,11,0,5,12]</w:t>
      </w:r>
    </w:p>
    <w:p w14:paraId="6CBAF2BC" w14:textId="77777777" w:rsidR="00D41F5D" w:rsidRPr="00E7270A" w:rsidRDefault="00D41F5D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066ACF5B" w14:textId="28322549" w:rsidR="00D41F5D" w:rsidRDefault="00D41F5D" w:rsidP="00316B5D">
      <w:pPr>
        <w:ind w:left="720" w:right="288"/>
        <w:rPr>
          <w:color w:val="0D0D0D" w:themeColor="text1" w:themeTint="F2"/>
        </w:rPr>
        <w:sectPr w:rsidR="00D41F5D" w:rsidSect="00316B5D">
          <w:headerReference w:type="default" r:id="rId57"/>
          <w:footerReference w:type="even" r:id="rId58"/>
          <w:footerReference w:type="default" r:id="rId59"/>
          <w:headerReference w:type="first" r:id="rId60"/>
          <w:pgSz w:w="12240" w:h="15840" w:code="1"/>
          <w:pgMar w:top="720" w:right="720" w:bottom="720" w:left="720" w:header="567" w:footer="510" w:gutter="0"/>
          <w:cols w:space="708"/>
          <w:titlePg/>
          <w:docGrid w:linePitch="360"/>
        </w:sectPr>
      </w:pPr>
      <w:r w:rsidRPr="00D41F5D">
        <w:rPr>
          <w:lang w:val="en-IN" w:eastAsia="en-IN"/>
        </w:rPr>
        <w:t xml:space="preserve">New list is </w:t>
      </w:r>
      <w:r w:rsidR="00347EFA" w:rsidRPr="00347EFA">
        <w:rPr>
          <w:lang w:val="en-IN" w:eastAsia="en-IN"/>
        </w:rPr>
        <w:t>[0, 0, 0, 0, 1, 12, 5, 7, 10, 8, 6, 3, 11, 5, 12]</w:t>
      </w:r>
    </w:p>
    <w:p w14:paraId="4AA193FD" w14:textId="69A9EC14" w:rsidR="00087925" w:rsidRDefault="00087925" w:rsidP="00316B5D">
      <w:pPr>
        <w:pStyle w:val="Heading1"/>
        <w:ind w:left="720" w:right="288"/>
        <w:rPr>
          <w:sz w:val="40"/>
          <w:szCs w:val="40"/>
        </w:rPr>
      </w:pPr>
      <w:r w:rsidRPr="006C0D15">
        <w:rPr>
          <w:sz w:val="40"/>
          <w:szCs w:val="40"/>
        </w:rPr>
        <w:lastRenderedPageBreak/>
        <w:t xml:space="preserve">Assignment </w:t>
      </w:r>
      <w:r>
        <w:rPr>
          <w:sz w:val="40"/>
          <w:szCs w:val="40"/>
        </w:rPr>
        <w:t>13</w:t>
      </w:r>
    </w:p>
    <w:p w14:paraId="33B71C67" w14:textId="77777777" w:rsidR="00087925" w:rsidRPr="00A95E0B" w:rsidRDefault="00087925" w:rsidP="00316B5D">
      <w:pPr>
        <w:ind w:left="720" w:right="288"/>
      </w:pPr>
    </w:p>
    <w:p w14:paraId="12C96227" w14:textId="43411940" w:rsidR="00087925" w:rsidRDefault="00087925" w:rsidP="00316B5D">
      <w:pPr>
        <w:pStyle w:val="Text"/>
        <w:ind w:left="720" w:right="288"/>
        <w:rPr>
          <w:rFonts w:cs="Calibri"/>
        </w:rPr>
      </w:pPr>
      <w:r>
        <w:rPr>
          <w:rFonts w:cs="Calibri"/>
          <w:b/>
          <w:bCs/>
          <w:i/>
          <w:iCs/>
          <w:color w:val="223C56" w:themeColor="accent5" w:themeShade="40"/>
          <w:szCs w:val="56"/>
        </w:rPr>
        <w:t>Objective</w:t>
      </w:r>
      <w:r w:rsidRPr="006C0D15">
        <w:rPr>
          <w:rFonts w:cs="Calibri"/>
          <w:iCs/>
          <w:color w:val="105674" w:themeColor="accent4" w:themeShade="80"/>
        </w:rPr>
        <w:t>:</w:t>
      </w:r>
      <w:r w:rsidRPr="006C0D15">
        <w:rPr>
          <w:rFonts w:cs="Calibri"/>
          <w:color w:val="105674" w:themeColor="accent4" w:themeShade="80"/>
        </w:rPr>
        <w:t xml:space="preserve"> </w:t>
      </w:r>
      <w:r w:rsidR="00AE36BC" w:rsidRPr="00CF39A5">
        <w:t xml:space="preserve">Write a </w:t>
      </w:r>
      <w:proofErr w:type="gramStart"/>
      <w:r w:rsidR="00AE36BC">
        <w:t xml:space="preserve">program </w:t>
      </w:r>
      <w:r w:rsidR="00AE36BC" w:rsidRPr="00CF39A5">
        <w:t xml:space="preserve"> inputs</w:t>
      </w:r>
      <w:proofErr w:type="gramEnd"/>
      <w:r w:rsidR="00AE36BC" w:rsidRPr="00CF39A5">
        <w:t xml:space="preserve"> two tuple and creates third, that contain all the elements of first followed by all the elements of the second</w:t>
      </w:r>
      <w:r w:rsidR="00AE36BC">
        <w:t>, which are not in the first.</w:t>
      </w:r>
    </w:p>
    <w:p w14:paraId="52C737A0" w14:textId="77777777" w:rsidR="00087925" w:rsidRDefault="00087925" w:rsidP="00316B5D">
      <w:pPr>
        <w:pStyle w:val="GraphicAnchor"/>
        <w:ind w:left="720" w:right="288"/>
        <w:rPr>
          <w:rFonts w:ascii="Calibri" w:hAnsi="Calibri" w:cs="Calibri"/>
          <w:sz w:val="28"/>
          <w:szCs w:val="28"/>
        </w:rPr>
      </w:pPr>
    </w:p>
    <w:p w14:paraId="3FADDD93" w14:textId="77A76C32" w:rsidR="00087925" w:rsidRDefault="00087925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Code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3BBD3827" w14:textId="77777777" w:rsidR="00AE36BC" w:rsidRPr="00316B5D" w:rsidRDefault="00AE36BC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a=</w:t>
      </w:r>
      <w:proofErr w:type="gramStart"/>
      <w:r w:rsidRPr="00316B5D">
        <w:rPr>
          <w:rFonts w:eastAsia="Times New Roman" w:cs="Times New Roman"/>
          <w:lang w:val="en-IN" w:eastAsia="en-IN"/>
        </w:rPr>
        <w:t>eval(</w:t>
      </w:r>
      <w:proofErr w:type="gramEnd"/>
      <w:r w:rsidRPr="00316B5D">
        <w:rPr>
          <w:rFonts w:eastAsia="Times New Roman" w:cs="Times New Roman"/>
          <w:lang w:val="en-IN" w:eastAsia="en-IN"/>
        </w:rPr>
        <w:t>input("Enter first tuple : "))</w:t>
      </w:r>
    </w:p>
    <w:p w14:paraId="652006A2" w14:textId="77777777" w:rsidR="00AE36BC" w:rsidRPr="00316B5D" w:rsidRDefault="00AE36BC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b=</w:t>
      </w:r>
      <w:proofErr w:type="gramStart"/>
      <w:r w:rsidRPr="00316B5D">
        <w:rPr>
          <w:rFonts w:eastAsia="Times New Roman" w:cs="Times New Roman"/>
          <w:lang w:val="en-IN" w:eastAsia="en-IN"/>
        </w:rPr>
        <w:t>eval(</w:t>
      </w:r>
      <w:proofErr w:type="gramEnd"/>
      <w:r w:rsidRPr="00316B5D">
        <w:rPr>
          <w:rFonts w:eastAsia="Times New Roman" w:cs="Times New Roman"/>
          <w:lang w:val="en-IN" w:eastAsia="en-IN"/>
        </w:rPr>
        <w:t>input("Enter second tuple : "))</w:t>
      </w:r>
    </w:p>
    <w:p w14:paraId="18AB6639" w14:textId="77777777" w:rsidR="00AE36BC" w:rsidRPr="00316B5D" w:rsidRDefault="00AE36BC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c = []</w:t>
      </w:r>
    </w:p>
    <w:p w14:paraId="027D455E" w14:textId="77777777" w:rsidR="00AE36BC" w:rsidRPr="00316B5D" w:rsidRDefault="00AE36BC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spellStart"/>
      <w:r w:rsidRPr="00316B5D">
        <w:rPr>
          <w:rFonts w:eastAsia="Times New Roman" w:cs="Times New Roman"/>
          <w:lang w:val="en-IN" w:eastAsia="en-IN"/>
        </w:rPr>
        <w:t>c.extend</w:t>
      </w:r>
      <w:proofErr w:type="spellEnd"/>
      <w:r w:rsidRPr="00316B5D">
        <w:rPr>
          <w:rFonts w:eastAsia="Times New Roman" w:cs="Times New Roman"/>
          <w:lang w:val="en-IN" w:eastAsia="en-IN"/>
        </w:rPr>
        <w:t>(a)</w:t>
      </w:r>
    </w:p>
    <w:p w14:paraId="1ADAE484" w14:textId="77777777" w:rsidR="00AE36BC" w:rsidRPr="00316B5D" w:rsidRDefault="00AE36BC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for i in b:</w:t>
      </w:r>
    </w:p>
    <w:p w14:paraId="5A7D6CBA" w14:textId="77777777" w:rsidR="00AE36BC" w:rsidRPr="00316B5D" w:rsidRDefault="00AE36BC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    if i not in a:</w:t>
      </w:r>
    </w:p>
    <w:p w14:paraId="18C10512" w14:textId="77777777" w:rsidR="00AE36BC" w:rsidRPr="00316B5D" w:rsidRDefault="00AE36BC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        </w:t>
      </w:r>
      <w:proofErr w:type="spellStart"/>
      <w:r w:rsidRPr="00316B5D">
        <w:rPr>
          <w:rFonts w:eastAsia="Times New Roman" w:cs="Times New Roman"/>
          <w:lang w:val="en-IN" w:eastAsia="en-IN"/>
        </w:rPr>
        <w:t>c.append</w:t>
      </w:r>
      <w:proofErr w:type="spellEnd"/>
      <w:r w:rsidRPr="00316B5D">
        <w:rPr>
          <w:rFonts w:eastAsia="Times New Roman" w:cs="Times New Roman"/>
          <w:lang w:val="en-IN" w:eastAsia="en-IN"/>
        </w:rPr>
        <w:t>(i)</w:t>
      </w:r>
    </w:p>
    <w:p w14:paraId="3FEC53CA" w14:textId="77777777" w:rsidR="00AE36BC" w:rsidRPr="00316B5D" w:rsidRDefault="00AE36BC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gramStart"/>
      <w:r w:rsidRPr="00316B5D">
        <w:rPr>
          <w:rFonts w:eastAsia="Times New Roman" w:cs="Times New Roman"/>
          <w:lang w:val="en-IN" w:eastAsia="en-IN"/>
        </w:rPr>
        <w:t>print(</w:t>
      </w:r>
      <w:proofErr w:type="gramEnd"/>
      <w:r w:rsidRPr="00316B5D">
        <w:rPr>
          <w:rFonts w:eastAsia="Times New Roman" w:cs="Times New Roman"/>
          <w:lang w:val="en-IN" w:eastAsia="en-IN"/>
        </w:rPr>
        <w:t>"New tuple is", tuple(c))</w:t>
      </w:r>
    </w:p>
    <w:p w14:paraId="68573476" w14:textId="77777777" w:rsidR="00AE36BC" w:rsidRPr="00AE36BC" w:rsidRDefault="00AE36BC" w:rsidP="00316B5D">
      <w:pPr>
        <w:shd w:val="clear" w:color="auto" w:fill="FFFFFF"/>
        <w:spacing w:after="240" w:line="330" w:lineRule="atLeast"/>
        <w:ind w:left="720" w:right="288"/>
        <w:rPr>
          <w:rFonts w:eastAsia="Times New Roman" w:cs="Times New Roman"/>
          <w:color w:val="000000"/>
          <w:lang w:val="en-IN" w:eastAsia="en-IN"/>
        </w:rPr>
      </w:pPr>
    </w:p>
    <w:p w14:paraId="17C1704F" w14:textId="6B318450" w:rsidR="00087925" w:rsidRPr="00AE36BC" w:rsidRDefault="00AE36BC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Input</w:t>
      </w:r>
      <w:r w:rsidR="00087925"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72FE482F" w14:textId="77777777" w:rsidR="00AE36BC" w:rsidRPr="00AE36BC" w:rsidRDefault="00AE36BC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color w:val="000000"/>
          <w:lang w:val="en-IN" w:eastAsia="en-IN"/>
        </w:rPr>
      </w:pPr>
      <w:r w:rsidRPr="00AE36BC">
        <w:rPr>
          <w:rFonts w:eastAsia="Times New Roman" w:cs="Times New Roman"/>
          <w:color w:val="000000"/>
          <w:lang w:val="en-IN" w:eastAsia="en-IN"/>
        </w:rPr>
        <w:t xml:space="preserve">Enter first </w:t>
      </w:r>
      <w:proofErr w:type="gramStart"/>
      <w:r w:rsidRPr="00AE36BC">
        <w:rPr>
          <w:rFonts w:eastAsia="Times New Roman" w:cs="Times New Roman"/>
          <w:color w:val="000000"/>
          <w:lang w:val="en-IN" w:eastAsia="en-IN"/>
        </w:rPr>
        <w:t>tuple :</w:t>
      </w:r>
      <w:proofErr w:type="gramEnd"/>
      <w:r w:rsidRPr="00AE36BC">
        <w:rPr>
          <w:rFonts w:eastAsia="Times New Roman" w:cs="Times New Roman"/>
          <w:color w:val="000000"/>
          <w:lang w:val="en-IN" w:eastAsia="en-IN"/>
        </w:rPr>
        <w:t xml:space="preserve"> (1, 2, 3, 4, 5, 6)</w:t>
      </w:r>
    </w:p>
    <w:p w14:paraId="202429D6" w14:textId="77777777" w:rsidR="00AE36BC" w:rsidRPr="000C6583" w:rsidRDefault="00AE36BC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color w:val="000000"/>
          <w:lang w:val="en-IN" w:eastAsia="en-IN"/>
        </w:rPr>
      </w:pPr>
      <w:r w:rsidRPr="00AE36BC">
        <w:rPr>
          <w:rFonts w:eastAsia="Times New Roman" w:cs="Times New Roman"/>
          <w:color w:val="000000"/>
          <w:lang w:val="en-IN" w:eastAsia="en-IN"/>
        </w:rPr>
        <w:t xml:space="preserve">Enter second </w:t>
      </w:r>
      <w:proofErr w:type="gramStart"/>
      <w:r w:rsidRPr="00AE36BC">
        <w:rPr>
          <w:rFonts w:eastAsia="Times New Roman" w:cs="Times New Roman"/>
          <w:color w:val="000000"/>
          <w:lang w:val="en-IN" w:eastAsia="en-IN"/>
        </w:rPr>
        <w:t>tuple :</w:t>
      </w:r>
      <w:proofErr w:type="gramEnd"/>
      <w:r w:rsidRPr="00AE36BC">
        <w:rPr>
          <w:rFonts w:eastAsia="Times New Roman" w:cs="Times New Roman"/>
          <w:color w:val="000000"/>
          <w:lang w:val="en-IN" w:eastAsia="en-IN"/>
        </w:rPr>
        <w:t xml:space="preserve"> (4, 5, 6, 7, 8, 9)</w:t>
      </w:r>
    </w:p>
    <w:p w14:paraId="7CAFF832" w14:textId="77777777" w:rsidR="00AE36BC" w:rsidRDefault="00AE36BC" w:rsidP="00316B5D">
      <w:pPr>
        <w:ind w:left="720" w:right="288"/>
        <w:rPr>
          <w:color w:val="0D0D0D" w:themeColor="text1" w:themeTint="F2"/>
        </w:rPr>
      </w:pPr>
    </w:p>
    <w:p w14:paraId="6F030837" w14:textId="77777777" w:rsidR="00AE36BC" w:rsidRDefault="00AE36BC" w:rsidP="00316B5D">
      <w:pPr>
        <w:ind w:left="720" w:right="288"/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Output:</w:t>
      </w:r>
    </w:p>
    <w:p w14:paraId="1A63B44F" w14:textId="1B0A7E7C" w:rsidR="00AB6E72" w:rsidRPr="00AE36BC" w:rsidRDefault="00AB6E72" w:rsidP="00316B5D">
      <w:pPr>
        <w:ind w:left="720" w:right="288"/>
        <w:sectPr w:rsidR="00AB6E72" w:rsidRPr="00AE36BC" w:rsidSect="00316B5D">
          <w:headerReference w:type="default" r:id="rId61"/>
          <w:footerReference w:type="even" r:id="rId62"/>
          <w:footerReference w:type="default" r:id="rId63"/>
          <w:headerReference w:type="first" r:id="rId64"/>
          <w:pgSz w:w="12240" w:h="15840" w:code="1"/>
          <w:pgMar w:top="720" w:right="720" w:bottom="720" w:left="720" w:header="567" w:footer="510" w:gutter="0"/>
          <w:cols w:space="708"/>
          <w:titlePg/>
          <w:docGrid w:linePitch="360"/>
        </w:sectPr>
      </w:pPr>
      <w:r w:rsidRPr="00AB6E72">
        <w:t xml:space="preserve">New tuple is </w:t>
      </w:r>
      <w:r>
        <w:t>(</w:t>
      </w:r>
      <w:r w:rsidRPr="00AB6E72">
        <w:t xml:space="preserve">1, 2, 3, 4, 5, 6, 7, 8, </w:t>
      </w:r>
      <w:proofErr w:type="gramStart"/>
      <w:r w:rsidRPr="00AB6E72">
        <w:t>9</w:t>
      </w:r>
      <w:proofErr w:type="gramEnd"/>
      <w:r>
        <w:t>)</w:t>
      </w:r>
    </w:p>
    <w:p w14:paraId="36D29D59" w14:textId="7E7292AC" w:rsidR="00087925" w:rsidRDefault="00087925" w:rsidP="00316B5D">
      <w:pPr>
        <w:pStyle w:val="Heading1"/>
        <w:ind w:left="720" w:right="288"/>
        <w:rPr>
          <w:sz w:val="40"/>
          <w:szCs w:val="40"/>
        </w:rPr>
      </w:pPr>
      <w:r w:rsidRPr="006C0D15">
        <w:rPr>
          <w:sz w:val="40"/>
          <w:szCs w:val="40"/>
        </w:rPr>
        <w:lastRenderedPageBreak/>
        <w:t xml:space="preserve">Assignment </w:t>
      </w:r>
      <w:r>
        <w:rPr>
          <w:sz w:val="40"/>
          <w:szCs w:val="40"/>
        </w:rPr>
        <w:t>14</w:t>
      </w:r>
    </w:p>
    <w:p w14:paraId="48EB3041" w14:textId="77777777" w:rsidR="00087925" w:rsidRPr="00A95E0B" w:rsidRDefault="00087925" w:rsidP="00316B5D">
      <w:pPr>
        <w:ind w:left="720" w:right="288"/>
      </w:pPr>
    </w:p>
    <w:p w14:paraId="01A70E0D" w14:textId="5BBD603A" w:rsidR="00087925" w:rsidRDefault="00AB6E72" w:rsidP="00316B5D">
      <w:pPr>
        <w:pStyle w:val="Text"/>
        <w:ind w:left="720" w:right="288"/>
      </w:pPr>
      <w:r>
        <w:rPr>
          <w:rFonts w:cs="Calibri"/>
          <w:b/>
          <w:bCs/>
          <w:i/>
          <w:iCs/>
          <w:color w:val="223C56" w:themeColor="accent5" w:themeShade="40"/>
          <w:szCs w:val="56"/>
        </w:rPr>
        <w:t>Objective</w:t>
      </w:r>
      <w:r w:rsidRPr="006C0D15">
        <w:rPr>
          <w:rFonts w:cs="Calibri"/>
          <w:iCs/>
          <w:color w:val="105674" w:themeColor="accent4" w:themeShade="80"/>
        </w:rPr>
        <w:t>:</w:t>
      </w:r>
      <w:r w:rsidRPr="006C0D15">
        <w:rPr>
          <w:rFonts w:cs="Calibri"/>
          <w:color w:val="105674" w:themeColor="accent4" w:themeShade="80"/>
        </w:rPr>
        <w:t xml:space="preserve"> </w:t>
      </w:r>
      <w:r w:rsidRPr="00CF39A5">
        <w:t>Write a python program that</w:t>
      </w:r>
      <w:r>
        <w:t>:</w:t>
      </w:r>
    </w:p>
    <w:p w14:paraId="0B216E82" w14:textId="3AE38229" w:rsidR="00AB6E72" w:rsidRDefault="00AB6E72" w:rsidP="00316B5D">
      <w:pPr>
        <w:pStyle w:val="Text"/>
        <w:numPr>
          <w:ilvl w:val="0"/>
          <w:numId w:val="13"/>
        </w:numPr>
        <w:ind w:right="288"/>
        <w:rPr>
          <w:rFonts w:cs="Calibri"/>
        </w:rPr>
      </w:pPr>
      <w:r>
        <w:rPr>
          <w:rFonts w:cs="Calibri"/>
        </w:rPr>
        <w:t>prompts the user for a string</w:t>
      </w:r>
    </w:p>
    <w:p w14:paraId="4505312A" w14:textId="3551EBBC" w:rsidR="00AB6E72" w:rsidRDefault="00AB6E72" w:rsidP="00316B5D">
      <w:pPr>
        <w:pStyle w:val="Text"/>
        <w:numPr>
          <w:ilvl w:val="0"/>
          <w:numId w:val="13"/>
        </w:numPr>
        <w:ind w:right="288"/>
        <w:rPr>
          <w:rFonts w:cs="Calibri"/>
        </w:rPr>
      </w:pPr>
      <w:r>
        <w:rPr>
          <w:rFonts w:cs="Calibri"/>
        </w:rPr>
        <w:t>Extract all the digits from the string</w:t>
      </w:r>
    </w:p>
    <w:p w14:paraId="22CD5D32" w14:textId="7762CF16" w:rsidR="00AB6E72" w:rsidRDefault="00AB6E72" w:rsidP="00316B5D">
      <w:pPr>
        <w:pStyle w:val="Text"/>
        <w:numPr>
          <w:ilvl w:val="0"/>
          <w:numId w:val="13"/>
        </w:numPr>
        <w:ind w:right="288"/>
        <w:rPr>
          <w:rFonts w:cs="Calibri"/>
        </w:rPr>
      </w:pPr>
      <w:r>
        <w:rPr>
          <w:rFonts w:cs="Calibri"/>
        </w:rPr>
        <w:t>If there are digits, print the digits and the sum of the digits</w:t>
      </w:r>
    </w:p>
    <w:p w14:paraId="24AF8903" w14:textId="13766BD5" w:rsidR="00AB6E72" w:rsidRDefault="00AB6E72" w:rsidP="00316B5D">
      <w:pPr>
        <w:pStyle w:val="Text"/>
        <w:numPr>
          <w:ilvl w:val="0"/>
          <w:numId w:val="13"/>
        </w:numPr>
        <w:ind w:right="288"/>
        <w:rPr>
          <w:rFonts w:cs="Calibri"/>
        </w:rPr>
      </w:pPr>
      <w:r>
        <w:rPr>
          <w:rFonts w:cs="Calibri"/>
        </w:rPr>
        <w:t>If there are no digits, show a message stating the same.</w:t>
      </w:r>
    </w:p>
    <w:p w14:paraId="00D2B370" w14:textId="77777777" w:rsidR="00087925" w:rsidRDefault="00087925" w:rsidP="00316B5D">
      <w:pPr>
        <w:pStyle w:val="GraphicAnchor"/>
        <w:ind w:left="720" w:right="288"/>
        <w:rPr>
          <w:rFonts w:ascii="Calibri" w:hAnsi="Calibri" w:cs="Calibri"/>
          <w:sz w:val="28"/>
          <w:szCs w:val="28"/>
        </w:rPr>
      </w:pPr>
    </w:p>
    <w:p w14:paraId="2E3A7155" w14:textId="77777777" w:rsidR="00087925" w:rsidRDefault="00087925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Code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79265CD7" w14:textId="77777777" w:rsidR="00675CBF" w:rsidRPr="00316B5D" w:rsidRDefault="00675CBF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str1=</w:t>
      </w:r>
      <w:proofErr w:type="gramStart"/>
      <w:r w:rsidRPr="00316B5D">
        <w:rPr>
          <w:rFonts w:eastAsia="Times New Roman" w:cs="Times New Roman"/>
          <w:lang w:val="en-IN" w:eastAsia="en-IN"/>
        </w:rPr>
        <w:t>input(</w:t>
      </w:r>
      <w:proofErr w:type="gramEnd"/>
      <w:r w:rsidRPr="00316B5D">
        <w:rPr>
          <w:rFonts w:eastAsia="Times New Roman" w:cs="Times New Roman"/>
          <w:lang w:val="en-IN" w:eastAsia="en-IN"/>
        </w:rPr>
        <w:t>"Enter a string : ")</w:t>
      </w:r>
    </w:p>
    <w:p w14:paraId="4FC4AF3F" w14:textId="77777777" w:rsidR="00675CBF" w:rsidRPr="00316B5D" w:rsidRDefault="00675CBF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list1</w:t>
      </w:r>
      <w:proofErr w:type="gramStart"/>
      <w:r w:rsidRPr="00316B5D">
        <w:rPr>
          <w:rFonts w:eastAsia="Times New Roman" w:cs="Times New Roman"/>
          <w:lang w:val="en-IN" w:eastAsia="en-IN"/>
        </w:rPr>
        <w:t>=[]</w:t>
      </w:r>
      <w:proofErr w:type="gramEnd"/>
    </w:p>
    <w:p w14:paraId="4783E990" w14:textId="77777777" w:rsidR="00675CBF" w:rsidRPr="00316B5D" w:rsidRDefault="00675CBF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total=0</w:t>
      </w:r>
    </w:p>
    <w:p w14:paraId="2AA425CF" w14:textId="77777777" w:rsidR="00675CBF" w:rsidRPr="00316B5D" w:rsidRDefault="00675CBF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</w:p>
    <w:p w14:paraId="764B50A2" w14:textId="77777777" w:rsidR="00675CBF" w:rsidRPr="00316B5D" w:rsidRDefault="00675CBF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for i in str1:</w:t>
      </w:r>
    </w:p>
    <w:p w14:paraId="42616045" w14:textId="77777777" w:rsidR="00675CBF" w:rsidRPr="00316B5D" w:rsidRDefault="00675CBF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    </w:t>
      </w:r>
      <w:proofErr w:type="gramStart"/>
      <w:r w:rsidRPr="00316B5D">
        <w:rPr>
          <w:rFonts w:eastAsia="Times New Roman" w:cs="Times New Roman"/>
          <w:lang w:val="en-IN" w:eastAsia="en-IN"/>
        </w:rPr>
        <w:t>if</w:t>
      </w:r>
      <w:proofErr w:type="gramEnd"/>
      <w:r w:rsidRPr="00316B5D">
        <w:rPr>
          <w:rFonts w:eastAsia="Times New Roman" w:cs="Times New Roman"/>
          <w:lang w:val="en-IN" w:eastAsia="en-IN"/>
        </w:rPr>
        <w:t> </w:t>
      </w:r>
      <w:proofErr w:type="spellStart"/>
      <w:r w:rsidRPr="00316B5D">
        <w:rPr>
          <w:rFonts w:eastAsia="Times New Roman" w:cs="Times New Roman"/>
          <w:lang w:val="en-IN" w:eastAsia="en-IN"/>
        </w:rPr>
        <w:t>i.isdigit</w:t>
      </w:r>
      <w:proofErr w:type="spellEnd"/>
      <w:r w:rsidRPr="00316B5D">
        <w:rPr>
          <w:rFonts w:eastAsia="Times New Roman" w:cs="Times New Roman"/>
          <w:lang w:val="en-IN" w:eastAsia="en-IN"/>
        </w:rPr>
        <w:t>():</w:t>
      </w:r>
    </w:p>
    <w:p w14:paraId="2CB71601" w14:textId="77777777" w:rsidR="00675CBF" w:rsidRPr="00316B5D" w:rsidRDefault="00675CBF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        list1.append(i)</w:t>
      </w:r>
    </w:p>
    <w:p w14:paraId="06D3DD2A" w14:textId="77777777" w:rsidR="00675CBF" w:rsidRPr="00316B5D" w:rsidRDefault="00675CBF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        total += </w:t>
      </w:r>
      <w:proofErr w:type="spellStart"/>
      <w:r w:rsidRPr="00316B5D">
        <w:rPr>
          <w:rFonts w:eastAsia="Times New Roman" w:cs="Times New Roman"/>
          <w:lang w:val="en-IN" w:eastAsia="en-IN"/>
        </w:rPr>
        <w:t>int</w:t>
      </w:r>
      <w:proofErr w:type="spellEnd"/>
      <w:r w:rsidRPr="00316B5D">
        <w:rPr>
          <w:rFonts w:eastAsia="Times New Roman" w:cs="Times New Roman"/>
          <w:lang w:val="en-IN" w:eastAsia="en-IN"/>
        </w:rPr>
        <w:t>(i)</w:t>
      </w:r>
    </w:p>
    <w:p w14:paraId="08D83B99" w14:textId="77777777" w:rsidR="00675CBF" w:rsidRPr="00316B5D" w:rsidRDefault="00675CBF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</w:p>
    <w:p w14:paraId="6A731DEB" w14:textId="77777777" w:rsidR="00675CBF" w:rsidRPr="00316B5D" w:rsidRDefault="00675CBF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if total &gt; 0:</w:t>
      </w:r>
    </w:p>
    <w:p w14:paraId="5D4FA932" w14:textId="77777777" w:rsidR="00675CBF" w:rsidRPr="00316B5D" w:rsidRDefault="00675CBF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    </w:t>
      </w:r>
      <w:proofErr w:type="gramStart"/>
      <w:r w:rsidRPr="00316B5D">
        <w:rPr>
          <w:rFonts w:eastAsia="Times New Roman" w:cs="Times New Roman"/>
          <w:lang w:val="en-IN" w:eastAsia="en-IN"/>
        </w:rPr>
        <w:t>print(</w:t>
      </w:r>
      <w:proofErr w:type="gramEnd"/>
      <w:r w:rsidRPr="00316B5D">
        <w:rPr>
          <w:rFonts w:eastAsia="Times New Roman" w:cs="Times New Roman"/>
          <w:lang w:val="en-IN" w:eastAsia="en-IN"/>
        </w:rPr>
        <w:t>'Digits in the string : ', end='')</w:t>
      </w:r>
    </w:p>
    <w:p w14:paraId="541AC16C" w14:textId="77777777" w:rsidR="00675CBF" w:rsidRPr="00316B5D" w:rsidRDefault="00675CBF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    for i in list1:</w:t>
      </w:r>
    </w:p>
    <w:p w14:paraId="217B3968" w14:textId="77777777" w:rsidR="00675CBF" w:rsidRPr="00316B5D" w:rsidRDefault="00675CBF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        </w:t>
      </w:r>
      <w:proofErr w:type="gramStart"/>
      <w:r w:rsidRPr="00316B5D">
        <w:rPr>
          <w:rFonts w:eastAsia="Times New Roman" w:cs="Times New Roman"/>
          <w:lang w:val="en-IN" w:eastAsia="en-IN"/>
        </w:rPr>
        <w:t>print(</w:t>
      </w:r>
      <w:proofErr w:type="gramEnd"/>
      <w:r w:rsidRPr="00316B5D">
        <w:rPr>
          <w:rFonts w:eastAsia="Times New Roman" w:cs="Times New Roman"/>
          <w:lang w:val="en-IN" w:eastAsia="en-IN"/>
        </w:rPr>
        <w:t>i, end=" ")</w:t>
      </w:r>
    </w:p>
    <w:p w14:paraId="0F561736" w14:textId="77777777" w:rsidR="00675CBF" w:rsidRPr="00316B5D" w:rsidRDefault="00675CBF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    </w:t>
      </w:r>
      <w:proofErr w:type="gramStart"/>
      <w:r w:rsidRPr="00316B5D">
        <w:rPr>
          <w:rFonts w:eastAsia="Times New Roman" w:cs="Times New Roman"/>
          <w:lang w:val="en-IN" w:eastAsia="en-IN"/>
        </w:rPr>
        <w:t>print(</w:t>
      </w:r>
      <w:proofErr w:type="gramEnd"/>
      <w:r w:rsidRPr="00316B5D">
        <w:rPr>
          <w:rFonts w:eastAsia="Times New Roman" w:cs="Times New Roman"/>
          <w:lang w:val="en-IN" w:eastAsia="en-IN"/>
        </w:rPr>
        <w:t>"\</w:t>
      </w:r>
      <w:proofErr w:type="spellStart"/>
      <w:r w:rsidRPr="00316B5D">
        <w:rPr>
          <w:rFonts w:eastAsia="Times New Roman" w:cs="Times New Roman"/>
          <w:lang w:val="en-IN" w:eastAsia="en-IN"/>
        </w:rPr>
        <w:t>nSum</w:t>
      </w:r>
      <w:proofErr w:type="spellEnd"/>
      <w:r w:rsidRPr="00316B5D">
        <w:rPr>
          <w:rFonts w:eastAsia="Times New Roman" w:cs="Times New Roman"/>
          <w:lang w:val="en-IN" w:eastAsia="en-IN"/>
        </w:rPr>
        <w:t> of digits is", total)</w:t>
      </w:r>
    </w:p>
    <w:p w14:paraId="74C53094" w14:textId="77777777" w:rsidR="00675CBF" w:rsidRPr="00316B5D" w:rsidRDefault="00675CBF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else:</w:t>
      </w:r>
    </w:p>
    <w:p w14:paraId="4BE5A649" w14:textId="77777777" w:rsidR="00675CBF" w:rsidRPr="00316B5D" w:rsidRDefault="00675CBF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    </w:t>
      </w:r>
      <w:proofErr w:type="gramStart"/>
      <w:r w:rsidRPr="00316B5D">
        <w:rPr>
          <w:rFonts w:eastAsia="Times New Roman" w:cs="Times New Roman"/>
          <w:lang w:val="en-IN" w:eastAsia="en-IN"/>
        </w:rPr>
        <w:t>print(</w:t>
      </w:r>
      <w:proofErr w:type="gramEnd"/>
      <w:r w:rsidRPr="00316B5D">
        <w:rPr>
          <w:rFonts w:eastAsia="Times New Roman" w:cs="Times New Roman"/>
          <w:lang w:val="en-IN" w:eastAsia="en-IN"/>
        </w:rPr>
        <w:t>"Given string has no digits")</w:t>
      </w:r>
    </w:p>
    <w:p w14:paraId="4429168F" w14:textId="77777777" w:rsidR="00675CBF" w:rsidRPr="00675CBF" w:rsidRDefault="00675CBF" w:rsidP="00316B5D">
      <w:pPr>
        <w:shd w:val="clear" w:color="auto" w:fill="FFFFFF"/>
        <w:spacing w:after="240" w:line="330" w:lineRule="atLeast"/>
        <w:ind w:left="720" w:right="288"/>
        <w:rPr>
          <w:rFonts w:eastAsia="Times New Roman" w:cs="Times New Roman"/>
          <w:color w:val="000000"/>
          <w:lang w:val="en-IN" w:eastAsia="en-IN"/>
        </w:rPr>
      </w:pPr>
    </w:p>
    <w:p w14:paraId="2C7CF159" w14:textId="77777777" w:rsidR="00675CBF" w:rsidRPr="00AE36BC" w:rsidRDefault="00675CBF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Input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50306481" w14:textId="06AE75E7" w:rsidR="00675CBF" w:rsidRPr="000C6583" w:rsidRDefault="00675CBF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color w:val="000000"/>
          <w:lang w:val="en-IN" w:eastAsia="en-IN"/>
        </w:rPr>
      </w:pPr>
      <w:r w:rsidRPr="00675CBF">
        <w:rPr>
          <w:rFonts w:eastAsia="Times New Roman" w:cs="Times New Roman"/>
          <w:color w:val="000000"/>
          <w:lang w:val="en-IN" w:eastAsia="en-IN"/>
        </w:rPr>
        <w:t xml:space="preserve">Enter a </w:t>
      </w:r>
      <w:proofErr w:type="gramStart"/>
      <w:r w:rsidRPr="00675CBF">
        <w:rPr>
          <w:rFonts w:eastAsia="Times New Roman" w:cs="Times New Roman"/>
          <w:color w:val="000000"/>
          <w:lang w:val="en-IN" w:eastAsia="en-IN"/>
        </w:rPr>
        <w:t>string :</w:t>
      </w:r>
      <w:proofErr w:type="gramEnd"/>
      <w:r w:rsidRPr="00675CBF">
        <w:rPr>
          <w:rFonts w:eastAsia="Times New Roman" w:cs="Times New Roman"/>
          <w:color w:val="000000"/>
          <w:lang w:val="en-IN" w:eastAsia="en-IN"/>
        </w:rPr>
        <w:t xml:space="preserve"> 1.7wh1ter0se.m4v</w:t>
      </w:r>
    </w:p>
    <w:p w14:paraId="6B8C7B82" w14:textId="77777777" w:rsidR="00675CBF" w:rsidRDefault="00675CBF" w:rsidP="00316B5D">
      <w:pPr>
        <w:ind w:left="720" w:right="288"/>
        <w:rPr>
          <w:color w:val="0D0D0D" w:themeColor="text1" w:themeTint="F2"/>
        </w:rPr>
      </w:pPr>
    </w:p>
    <w:p w14:paraId="076B117B" w14:textId="77777777" w:rsidR="00675CBF" w:rsidRDefault="00675CBF" w:rsidP="00316B5D">
      <w:pPr>
        <w:ind w:left="720" w:right="288"/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Output:</w:t>
      </w:r>
    </w:p>
    <w:p w14:paraId="55FFA699" w14:textId="77777777" w:rsidR="00675CBF" w:rsidRDefault="00675CBF" w:rsidP="00316B5D">
      <w:pPr>
        <w:ind w:left="720" w:right="288"/>
      </w:pPr>
      <w:r>
        <w:t xml:space="preserve">Digits in the </w:t>
      </w:r>
      <w:proofErr w:type="gramStart"/>
      <w:r>
        <w:t>string :</w:t>
      </w:r>
      <w:proofErr w:type="gramEnd"/>
      <w:r>
        <w:t xml:space="preserve"> 1 7 1 0 4</w:t>
      </w:r>
    </w:p>
    <w:p w14:paraId="1B602A31" w14:textId="739E4A25" w:rsidR="00087925" w:rsidRDefault="00675CBF" w:rsidP="00316B5D">
      <w:pPr>
        <w:ind w:left="720" w:right="288"/>
      </w:pPr>
      <w:r>
        <w:t>Sum of digits is 13</w:t>
      </w:r>
    </w:p>
    <w:p w14:paraId="1A8F6208" w14:textId="77777777" w:rsidR="00B96F29" w:rsidRDefault="00B96F29" w:rsidP="00316B5D">
      <w:pPr>
        <w:ind w:left="720" w:right="288"/>
      </w:pPr>
    </w:p>
    <w:p w14:paraId="7929E2B7" w14:textId="77777777" w:rsidR="00B96F29" w:rsidRPr="00AE36BC" w:rsidRDefault="00B96F29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Input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56EB77D9" w14:textId="30A8257F" w:rsidR="00B96F29" w:rsidRPr="000C6583" w:rsidRDefault="00B96F29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color w:val="000000"/>
          <w:lang w:val="en-IN" w:eastAsia="en-IN"/>
        </w:rPr>
      </w:pPr>
      <w:r w:rsidRPr="00675CBF">
        <w:rPr>
          <w:rFonts w:eastAsia="Times New Roman" w:cs="Times New Roman"/>
          <w:color w:val="000000"/>
          <w:lang w:val="en-IN" w:eastAsia="en-IN"/>
        </w:rPr>
        <w:t xml:space="preserve">Enter a </w:t>
      </w:r>
      <w:proofErr w:type="gramStart"/>
      <w:r w:rsidRPr="00675CBF">
        <w:rPr>
          <w:rFonts w:eastAsia="Times New Roman" w:cs="Times New Roman"/>
          <w:color w:val="000000"/>
          <w:lang w:val="en-IN" w:eastAsia="en-IN"/>
        </w:rPr>
        <w:t>string :</w:t>
      </w:r>
      <w:proofErr w:type="gramEnd"/>
      <w:r w:rsidRPr="00675CBF">
        <w:rPr>
          <w:rFonts w:eastAsia="Times New Roman" w:cs="Times New Roman"/>
          <w:color w:val="000000"/>
          <w:lang w:val="en-IN" w:eastAsia="en-IN"/>
        </w:rPr>
        <w:t xml:space="preserve"> </w:t>
      </w:r>
      <w:proofErr w:type="spellStart"/>
      <w:r>
        <w:rPr>
          <w:rFonts w:eastAsia="Times New Roman" w:cs="Times New Roman"/>
          <w:color w:val="000000"/>
          <w:lang w:val="en-IN" w:eastAsia="en-IN"/>
        </w:rPr>
        <w:t>whiterose</w:t>
      </w:r>
      <w:proofErr w:type="spellEnd"/>
    </w:p>
    <w:p w14:paraId="226192EE" w14:textId="77777777" w:rsidR="00B96F29" w:rsidRDefault="00B96F29" w:rsidP="00316B5D">
      <w:pPr>
        <w:ind w:left="720" w:right="288"/>
        <w:rPr>
          <w:color w:val="0D0D0D" w:themeColor="text1" w:themeTint="F2"/>
        </w:rPr>
      </w:pPr>
    </w:p>
    <w:p w14:paraId="144E78CC" w14:textId="77777777" w:rsidR="00B96F29" w:rsidRDefault="00B96F29" w:rsidP="00316B5D">
      <w:pPr>
        <w:ind w:left="720" w:right="288"/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Output:</w:t>
      </w:r>
    </w:p>
    <w:p w14:paraId="25682AF9" w14:textId="75EB0EDE" w:rsidR="00B96F29" w:rsidRDefault="00B96F29" w:rsidP="00316B5D">
      <w:pPr>
        <w:ind w:left="720" w:right="288"/>
        <w:rPr>
          <w:color w:val="0D0D0D" w:themeColor="text1" w:themeTint="F2"/>
        </w:rPr>
        <w:sectPr w:rsidR="00B96F29" w:rsidSect="00316B5D">
          <w:headerReference w:type="default" r:id="rId65"/>
          <w:footerReference w:type="even" r:id="rId66"/>
          <w:footerReference w:type="default" r:id="rId67"/>
          <w:headerReference w:type="first" r:id="rId68"/>
          <w:pgSz w:w="12240" w:h="15840" w:code="1"/>
          <w:pgMar w:top="720" w:right="720" w:bottom="720" w:left="720" w:header="567" w:footer="510" w:gutter="0"/>
          <w:cols w:space="708"/>
          <w:titlePg/>
          <w:docGrid w:linePitch="360"/>
        </w:sectPr>
      </w:pPr>
      <w:r w:rsidRPr="00B96F29">
        <w:t>Given string has no digits</w:t>
      </w:r>
    </w:p>
    <w:p w14:paraId="28454BDB" w14:textId="12ED8EAA" w:rsidR="00087925" w:rsidRDefault="00087925" w:rsidP="00316B5D">
      <w:pPr>
        <w:pStyle w:val="Heading1"/>
        <w:ind w:left="720" w:right="288"/>
        <w:rPr>
          <w:sz w:val="40"/>
          <w:szCs w:val="40"/>
        </w:rPr>
      </w:pPr>
      <w:r w:rsidRPr="006C0D15">
        <w:rPr>
          <w:sz w:val="40"/>
          <w:szCs w:val="40"/>
        </w:rPr>
        <w:lastRenderedPageBreak/>
        <w:t xml:space="preserve">Assignment </w:t>
      </w:r>
      <w:r>
        <w:rPr>
          <w:sz w:val="40"/>
          <w:szCs w:val="40"/>
        </w:rPr>
        <w:t>15</w:t>
      </w:r>
    </w:p>
    <w:p w14:paraId="057BC949" w14:textId="77777777" w:rsidR="00087925" w:rsidRPr="00A95E0B" w:rsidRDefault="00087925" w:rsidP="00316B5D">
      <w:pPr>
        <w:ind w:left="720" w:right="288"/>
      </w:pPr>
    </w:p>
    <w:p w14:paraId="78E595E3" w14:textId="0186F46B" w:rsidR="00087925" w:rsidRDefault="00087925" w:rsidP="00316B5D">
      <w:pPr>
        <w:pStyle w:val="Text"/>
        <w:ind w:left="720" w:right="288"/>
        <w:rPr>
          <w:rFonts w:cs="Calibri"/>
        </w:rPr>
      </w:pPr>
      <w:r>
        <w:rPr>
          <w:rFonts w:cs="Calibri"/>
          <w:b/>
          <w:bCs/>
          <w:i/>
          <w:iCs/>
          <w:color w:val="223C56" w:themeColor="accent5" w:themeShade="40"/>
          <w:szCs w:val="56"/>
        </w:rPr>
        <w:t>Objective</w:t>
      </w:r>
      <w:r w:rsidRPr="006C0D15">
        <w:rPr>
          <w:rFonts w:cs="Calibri"/>
          <w:iCs/>
          <w:color w:val="105674" w:themeColor="accent4" w:themeShade="80"/>
        </w:rPr>
        <w:t>:</w:t>
      </w:r>
      <w:r w:rsidRPr="006C0D15">
        <w:rPr>
          <w:rFonts w:cs="Calibri"/>
          <w:color w:val="105674" w:themeColor="accent4" w:themeShade="80"/>
        </w:rPr>
        <w:t xml:space="preserve"> </w:t>
      </w:r>
      <w:r w:rsidR="00B96F29" w:rsidRPr="00CF39A5">
        <w:t>Given a tuple pairs=((2,5),(4,2),(9,8),(12,10)), count the numbers of pair (a, b) such that both a and b are even.</w:t>
      </w:r>
    </w:p>
    <w:p w14:paraId="1AB4114A" w14:textId="77777777" w:rsidR="00087925" w:rsidRDefault="00087925" w:rsidP="00316B5D">
      <w:pPr>
        <w:pStyle w:val="GraphicAnchor"/>
        <w:ind w:left="720" w:right="288"/>
        <w:rPr>
          <w:rFonts w:ascii="Calibri" w:hAnsi="Calibri" w:cs="Calibri"/>
          <w:sz w:val="28"/>
          <w:szCs w:val="28"/>
        </w:rPr>
      </w:pPr>
    </w:p>
    <w:p w14:paraId="0908060C" w14:textId="77777777" w:rsidR="00087925" w:rsidRDefault="00087925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Code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22C7600A" w14:textId="77777777" w:rsidR="00B96F29" w:rsidRPr="00316B5D" w:rsidRDefault="00B96F29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count=0</w:t>
      </w:r>
    </w:p>
    <w:p w14:paraId="55BC1EB9" w14:textId="4831060F" w:rsidR="00B96F29" w:rsidRPr="00316B5D" w:rsidRDefault="00B96F29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gramStart"/>
      <w:r w:rsidRPr="00316B5D">
        <w:rPr>
          <w:rFonts w:eastAsia="Times New Roman" w:cs="Times New Roman"/>
          <w:lang w:val="en-IN" w:eastAsia="en-IN"/>
        </w:rPr>
        <w:t>pairs=</w:t>
      </w:r>
      <w:proofErr w:type="gramEnd"/>
      <w:r w:rsidRPr="00316B5D">
        <w:rPr>
          <w:rFonts w:eastAsia="Times New Roman" w:cs="Times New Roman"/>
          <w:lang w:val="en-IN" w:eastAsia="en-IN"/>
        </w:rPr>
        <w:t>eval(input("Enter a tuple which contains a tuple of 2 numbers: "))</w:t>
      </w:r>
    </w:p>
    <w:p w14:paraId="2CF376CD" w14:textId="77777777" w:rsidR="00B96F29" w:rsidRPr="00316B5D" w:rsidRDefault="00B96F29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for i in pairs:</w:t>
      </w:r>
    </w:p>
    <w:p w14:paraId="132156EA" w14:textId="77777777" w:rsidR="00B96F29" w:rsidRPr="00316B5D" w:rsidRDefault="00B96F29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    a=list(i)</w:t>
      </w:r>
    </w:p>
    <w:p w14:paraId="01100A94" w14:textId="77777777" w:rsidR="00B96F29" w:rsidRPr="00316B5D" w:rsidRDefault="00B96F29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    if a[0]%2==0 and a[1]%2==0:</w:t>
      </w:r>
    </w:p>
    <w:p w14:paraId="5F7292C0" w14:textId="77777777" w:rsidR="00B96F29" w:rsidRPr="00316B5D" w:rsidRDefault="00B96F29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        count+=1</w:t>
      </w:r>
    </w:p>
    <w:p w14:paraId="4974B86D" w14:textId="77777777" w:rsidR="00B96F29" w:rsidRPr="00316B5D" w:rsidRDefault="00B96F29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print(count)</w:t>
      </w:r>
    </w:p>
    <w:p w14:paraId="1641C2AE" w14:textId="77777777" w:rsidR="00087925" w:rsidRDefault="00087925" w:rsidP="00316B5D">
      <w:pPr>
        <w:pStyle w:val="GraphicAnchor"/>
        <w:ind w:left="720" w:right="288"/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</w:pPr>
    </w:p>
    <w:p w14:paraId="0FA2117E" w14:textId="77777777" w:rsidR="00B96F29" w:rsidRPr="00AE36BC" w:rsidRDefault="00B96F29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Input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437C6BC6" w14:textId="438F42E2" w:rsidR="00B96F29" w:rsidRDefault="00B96F29" w:rsidP="00316B5D">
      <w:pPr>
        <w:ind w:left="720" w:right="288"/>
        <w:rPr>
          <w:rFonts w:eastAsia="Times New Roman" w:cs="Times New Roman"/>
          <w:color w:val="000000"/>
          <w:lang w:val="en-IN" w:eastAsia="en-IN"/>
        </w:rPr>
      </w:pPr>
      <w:r w:rsidRPr="00B96F29">
        <w:rPr>
          <w:rFonts w:eastAsia="Times New Roman" w:cs="Times New Roman"/>
          <w:color w:val="000000"/>
          <w:lang w:val="en-IN" w:eastAsia="en-IN"/>
        </w:rPr>
        <w:t>Enter a tuple which contains a tuple of 2 numbers</w:t>
      </w:r>
      <w:r>
        <w:rPr>
          <w:rFonts w:eastAsia="Times New Roman" w:cs="Times New Roman"/>
          <w:color w:val="000000"/>
          <w:lang w:val="en-IN" w:eastAsia="en-IN"/>
        </w:rPr>
        <w:t xml:space="preserve">: </w:t>
      </w:r>
      <w:r w:rsidRPr="00B96F29">
        <w:rPr>
          <w:rFonts w:eastAsia="Times New Roman" w:cs="Times New Roman"/>
          <w:color w:val="000000"/>
          <w:lang w:val="en-IN" w:eastAsia="en-IN"/>
        </w:rPr>
        <w:t>((1,2),(4,5),(2,4),(6,8))</w:t>
      </w:r>
    </w:p>
    <w:p w14:paraId="74E88E2C" w14:textId="77777777" w:rsidR="00B96F29" w:rsidRDefault="00B96F29" w:rsidP="00316B5D">
      <w:pPr>
        <w:ind w:left="720" w:right="288"/>
        <w:rPr>
          <w:color w:val="0D0D0D" w:themeColor="text1" w:themeTint="F2"/>
        </w:rPr>
      </w:pPr>
    </w:p>
    <w:p w14:paraId="173F5B8E" w14:textId="77777777" w:rsidR="00B96F29" w:rsidRDefault="00B96F29" w:rsidP="00316B5D">
      <w:pPr>
        <w:ind w:left="720" w:right="288"/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Output:</w:t>
      </w:r>
    </w:p>
    <w:p w14:paraId="01002922" w14:textId="663297B3" w:rsidR="00087925" w:rsidRDefault="00B96F29" w:rsidP="00316B5D">
      <w:pPr>
        <w:ind w:left="720" w:right="288"/>
        <w:rPr>
          <w:color w:val="0D0D0D" w:themeColor="text1" w:themeTint="F2"/>
        </w:rPr>
        <w:sectPr w:rsidR="00087925" w:rsidSect="00316B5D">
          <w:headerReference w:type="default" r:id="rId69"/>
          <w:footerReference w:type="even" r:id="rId70"/>
          <w:footerReference w:type="default" r:id="rId71"/>
          <w:headerReference w:type="first" r:id="rId72"/>
          <w:pgSz w:w="12240" w:h="15840" w:code="1"/>
          <w:pgMar w:top="720" w:right="720" w:bottom="720" w:left="720" w:header="567" w:footer="510" w:gutter="0"/>
          <w:cols w:space="708"/>
          <w:titlePg/>
          <w:docGrid w:linePitch="360"/>
        </w:sectPr>
      </w:pPr>
      <w:r w:rsidRPr="00B96F29">
        <w:t>2</w:t>
      </w:r>
    </w:p>
    <w:p w14:paraId="0C71BB30" w14:textId="4E72CC77" w:rsidR="00087925" w:rsidRDefault="00087925" w:rsidP="00316B5D">
      <w:pPr>
        <w:pStyle w:val="Heading1"/>
        <w:ind w:left="720" w:right="288"/>
        <w:rPr>
          <w:sz w:val="40"/>
          <w:szCs w:val="40"/>
        </w:rPr>
      </w:pPr>
      <w:r w:rsidRPr="006C0D15">
        <w:rPr>
          <w:sz w:val="40"/>
          <w:szCs w:val="40"/>
        </w:rPr>
        <w:lastRenderedPageBreak/>
        <w:t xml:space="preserve">Assignment </w:t>
      </w:r>
      <w:r>
        <w:rPr>
          <w:sz w:val="40"/>
          <w:szCs w:val="40"/>
        </w:rPr>
        <w:t>16</w:t>
      </w:r>
    </w:p>
    <w:p w14:paraId="0226C6BB" w14:textId="77777777" w:rsidR="00087925" w:rsidRPr="00A95E0B" w:rsidRDefault="00087925" w:rsidP="00316B5D">
      <w:pPr>
        <w:ind w:left="720" w:right="288"/>
      </w:pPr>
    </w:p>
    <w:p w14:paraId="24A2A071" w14:textId="73091391" w:rsidR="00087925" w:rsidRDefault="00087925" w:rsidP="00316B5D">
      <w:pPr>
        <w:pStyle w:val="Text"/>
        <w:ind w:left="720" w:right="288"/>
        <w:rPr>
          <w:rFonts w:cs="Calibri"/>
        </w:rPr>
      </w:pPr>
      <w:r>
        <w:rPr>
          <w:rFonts w:cs="Calibri"/>
          <w:b/>
          <w:bCs/>
          <w:i/>
          <w:iCs/>
          <w:color w:val="223C56" w:themeColor="accent5" w:themeShade="40"/>
          <w:szCs w:val="56"/>
        </w:rPr>
        <w:t>Objective</w:t>
      </w:r>
      <w:r w:rsidRPr="006C0D15">
        <w:rPr>
          <w:rFonts w:cs="Calibri"/>
          <w:iCs/>
          <w:color w:val="105674" w:themeColor="accent4" w:themeShade="80"/>
        </w:rPr>
        <w:t>:</w:t>
      </w:r>
      <w:r w:rsidRPr="006C0D15">
        <w:rPr>
          <w:rFonts w:cs="Calibri"/>
          <w:color w:val="105674" w:themeColor="accent4" w:themeShade="80"/>
        </w:rPr>
        <w:t xml:space="preserve"> </w:t>
      </w:r>
      <w:r w:rsidR="00B96F29">
        <w:t>Find the sum of the sequence</w:t>
      </w:r>
      <w:r w:rsidR="00B96F29" w:rsidRPr="000E6995">
        <w:t>.</w:t>
      </w:r>
      <w:r w:rsidR="00B96F29">
        <w:t xml:space="preserve">   </w:t>
      </w:r>
      <m:oMath>
        <m:r>
          <w:rPr>
            <w:rFonts w:ascii="Cambria Math" w:hAnsi="Cambria Math"/>
          </w:rPr>
          <m:t>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….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0DF1E4D9" w14:textId="77777777" w:rsidR="00087925" w:rsidRDefault="00087925" w:rsidP="00316B5D">
      <w:pPr>
        <w:pStyle w:val="GraphicAnchor"/>
        <w:ind w:left="720" w:right="288"/>
        <w:rPr>
          <w:rFonts w:ascii="Calibri" w:hAnsi="Calibri" w:cs="Calibri"/>
          <w:sz w:val="28"/>
          <w:szCs w:val="28"/>
        </w:rPr>
      </w:pPr>
    </w:p>
    <w:p w14:paraId="13E5227D" w14:textId="77777777" w:rsidR="00087925" w:rsidRDefault="00087925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Code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7F76A906" w14:textId="77777777" w:rsidR="00B96F29" w:rsidRPr="00316B5D" w:rsidRDefault="00B96F29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x=</w:t>
      </w:r>
      <w:proofErr w:type="gramStart"/>
      <w:r w:rsidRPr="00316B5D">
        <w:rPr>
          <w:rFonts w:eastAsia="Times New Roman" w:cs="Times New Roman"/>
          <w:lang w:val="en-IN" w:eastAsia="en-IN"/>
        </w:rPr>
        <w:t>int(</w:t>
      </w:r>
      <w:proofErr w:type="gramEnd"/>
      <w:r w:rsidRPr="00316B5D">
        <w:rPr>
          <w:rFonts w:eastAsia="Times New Roman" w:cs="Times New Roman"/>
          <w:lang w:val="en-IN" w:eastAsia="en-IN"/>
        </w:rPr>
        <w:t>input("Enter value of x : "))</w:t>
      </w:r>
    </w:p>
    <w:p w14:paraId="063F350F" w14:textId="77777777" w:rsidR="00B96F29" w:rsidRPr="00316B5D" w:rsidRDefault="00B96F29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n=</w:t>
      </w:r>
      <w:proofErr w:type="gramStart"/>
      <w:r w:rsidRPr="00316B5D">
        <w:rPr>
          <w:rFonts w:eastAsia="Times New Roman" w:cs="Times New Roman"/>
          <w:lang w:val="en-IN" w:eastAsia="en-IN"/>
        </w:rPr>
        <w:t>int(</w:t>
      </w:r>
      <w:proofErr w:type="gramEnd"/>
      <w:r w:rsidRPr="00316B5D">
        <w:rPr>
          <w:rFonts w:eastAsia="Times New Roman" w:cs="Times New Roman"/>
          <w:lang w:val="en-IN" w:eastAsia="en-IN"/>
        </w:rPr>
        <w:t>input("Enter upper limit : "))</w:t>
      </w:r>
    </w:p>
    <w:p w14:paraId="41E326E3" w14:textId="77777777" w:rsidR="00B96F29" w:rsidRPr="00316B5D" w:rsidRDefault="00B96F29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sum=0</w:t>
      </w:r>
    </w:p>
    <w:p w14:paraId="4257B346" w14:textId="77777777" w:rsidR="00B96F29" w:rsidRPr="00316B5D" w:rsidRDefault="00B96F29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gramStart"/>
      <w:r w:rsidRPr="00316B5D">
        <w:rPr>
          <w:rFonts w:eastAsia="Times New Roman" w:cs="Times New Roman"/>
          <w:lang w:val="en-IN" w:eastAsia="en-IN"/>
        </w:rPr>
        <w:t>for</w:t>
      </w:r>
      <w:proofErr w:type="gramEnd"/>
      <w:r w:rsidRPr="00316B5D">
        <w:rPr>
          <w:rFonts w:eastAsia="Times New Roman" w:cs="Times New Roman"/>
          <w:lang w:val="en-IN" w:eastAsia="en-IN"/>
        </w:rPr>
        <w:t> i in range(1,n+1):</w:t>
      </w:r>
    </w:p>
    <w:p w14:paraId="398551FB" w14:textId="77777777" w:rsidR="00B96F29" w:rsidRPr="00316B5D" w:rsidRDefault="00B96F29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    sum+=((x**i)/i)</w:t>
      </w:r>
    </w:p>
    <w:p w14:paraId="4AA6E3F3" w14:textId="77777777" w:rsidR="00B96F29" w:rsidRPr="00316B5D" w:rsidRDefault="00B96F29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gramStart"/>
      <w:r w:rsidRPr="00316B5D">
        <w:rPr>
          <w:rFonts w:eastAsia="Times New Roman" w:cs="Times New Roman"/>
          <w:lang w:val="en-IN" w:eastAsia="en-IN"/>
        </w:rPr>
        <w:t>print(</w:t>
      </w:r>
      <w:proofErr w:type="gramEnd"/>
      <w:r w:rsidRPr="00316B5D">
        <w:rPr>
          <w:rFonts w:eastAsia="Times New Roman" w:cs="Times New Roman"/>
          <w:lang w:val="en-IN" w:eastAsia="en-IN"/>
        </w:rPr>
        <w:t>"Sum </w:t>
      </w:r>
      <w:proofErr w:type="spellStart"/>
      <w:r w:rsidRPr="00316B5D">
        <w:rPr>
          <w:rFonts w:eastAsia="Times New Roman" w:cs="Times New Roman"/>
          <w:lang w:val="en-IN" w:eastAsia="en-IN"/>
        </w:rPr>
        <w:t>is",sum</w:t>
      </w:r>
      <w:proofErr w:type="spellEnd"/>
      <w:r w:rsidRPr="00316B5D">
        <w:rPr>
          <w:rFonts w:eastAsia="Times New Roman" w:cs="Times New Roman"/>
          <w:lang w:val="en-IN" w:eastAsia="en-IN"/>
        </w:rPr>
        <w:t>)</w:t>
      </w:r>
    </w:p>
    <w:p w14:paraId="4A1CF98A" w14:textId="77777777" w:rsidR="00087925" w:rsidRDefault="00087925" w:rsidP="00316B5D">
      <w:pPr>
        <w:pStyle w:val="GraphicAnchor"/>
        <w:ind w:left="720" w:right="288"/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</w:pPr>
    </w:p>
    <w:p w14:paraId="044BB20A" w14:textId="77777777" w:rsidR="00B96F29" w:rsidRPr="00AE36BC" w:rsidRDefault="00B96F29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Input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1A61234C" w14:textId="77777777" w:rsidR="00B96F29" w:rsidRPr="00B96F29" w:rsidRDefault="00B96F29" w:rsidP="00316B5D">
      <w:pPr>
        <w:ind w:left="720" w:right="288"/>
        <w:rPr>
          <w:rFonts w:eastAsia="Times New Roman" w:cs="Times New Roman"/>
          <w:color w:val="000000"/>
          <w:lang w:val="en-IN" w:eastAsia="en-IN"/>
        </w:rPr>
      </w:pPr>
      <w:r w:rsidRPr="00B96F29">
        <w:rPr>
          <w:rFonts w:eastAsia="Times New Roman" w:cs="Times New Roman"/>
          <w:color w:val="000000"/>
          <w:lang w:val="en-IN" w:eastAsia="en-IN"/>
        </w:rPr>
        <w:t xml:space="preserve">Enter value of </w:t>
      </w:r>
      <w:proofErr w:type="gramStart"/>
      <w:r w:rsidRPr="00B96F29">
        <w:rPr>
          <w:rFonts w:eastAsia="Times New Roman" w:cs="Times New Roman"/>
          <w:color w:val="000000"/>
          <w:lang w:val="en-IN" w:eastAsia="en-IN"/>
        </w:rPr>
        <w:t>x :</w:t>
      </w:r>
      <w:proofErr w:type="gramEnd"/>
      <w:r w:rsidRPr="00B96F29">
        <w:rPr>
          <w:rFonts w:eastAsia="Times New Roman" w:cs="Times New Roman"/>
          <w:color w:val="000000"/>
          <w:lang w:val="en-IN" w:eastAsia="en-IN"/>
        </w:rPr>
        <w:t xml:space="preserve"> 2</w:t>
      </w:r>
    </w:p>
    <w:p w14:paraId="255E03DB" w14:textId="30136FAD" w:rsidR="00B96F29" w:rsidRDefault="00B96F29" w:rsidP="00316B5D">
      <w:pPr>
        <w:ind w:left="720" w:right="288"/>
        <w:rPr>
          <w:rFonts w:eastAsia="Times New Roman" w:cs="Times New Roman"/>
          <w:color w:val="000000"/>
          <w:lang w:val="en-IN" w:eastAsia="en-IN"/>
        </w:rPr>
      </w:pPr>
      <w:r w:rsidRPr="00B96F29">
        <w:rPr>
          <w:rFonts w:eastAsia="Times New Roman" w:cs="Times New Roman"/>
          <w:color w:val="000000"/>
          <w:lang w:val="en-IN" w:eastAsia="en-IN"/>
        </w:rPr>
        <w:t xml:space="preserve">Enter upper </w:t>
      </w:r>
      <w:proofErr w:type="gramStart"/>
      <w:r w:rsidRPr="00B96F29">
        <w:rPr>
          <w:rFonts w:eastAsia="Times New Roman" w:cs="Times New Roman"/>
          <w:color w:val="000000"/>
          <w:lang w:val="en-IN" w:eastAsia="en-IN"/>
        </w:rPr>
        <w:t>limit :</w:t>
      </w:r>
      <w:proofErr w:type="gramEnd"/>
      <w:r w:rsidRPr="00B96F29">
        <w:rPr>
          <w:rFonts w:eastAsia="Times New Roman" w:cs="Times New Roman"/>
          <w:color w:val="000000"/>
          <w:lang w:val="en-IN" w:eastAsia="en-IN"/>
        </w:rPr>
        <w:t xml:space="preserve"> 2</w:t>
      </w:r>
    </w:p>
    <w:p w14:paraId="591A7465" w14:textId="6E2BE786" w:rsidR="00B96F29" w:rsidRDefault="00B96F29" w:rsidP="00316B5D">
      <w:pPr>
        <w:ind w:left="720" w:right="288"/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Output:</w:t>
      </w:r>
    </w:p>
    <w:p w14:paraId="7092BAC2" w14:textId="77777777" w:rsidR="00B96F29" w:rsidRDefault="00B96F29" w:rsidP="00316B5D">
      <w:pPr>
        <w:ind w:left="720" w:right="288"/>
        <w:rPr>
          <w:rFonts w:eastAsia="Times New Roman" w:cs="Times New Roman"/>
          <w:color w:val="000000"/>
          <w:lang w:val="en-IN" w:eastAsia="en-IN"/>
        </w:rPr>
      </w:pPr>
      <w:r w:rsidRPr="00B96F29">
        <w:rPr>
          <w:rFonts w:eastAsia="Times New Roman" w:cs="Times New Roman"/>
          <w:color w:val="000000"/>
          <w:lang w:val="en-IN" w:eastAsia="en-IN"/>
        </w:rPr>
        <w:t>Sum is 4.0</w:t>
      </w:r>
    </w:p>
    <w:p w14:paraId="49651D24" w14:textId="77777777" w:rsidR="00087925" w:rsidRDefault="00087925" w:rsidP="00316B5D">
      <w:pPr>
        <w:ind w:left="720" w:right="288"/>
        <w:rPr>
          <w:color w:val="0D0D0D" w:themeColor="text1" w:themeTint="F2"/>
        </w:rPr>
      </w:pPr>
    </w:p>
    <w:p w14:paraId="52A2D5FA" w14:textId="77777777" w:rsidR="00B96F29" w:rsidRPr="00AE36BC" w:rsidRDefault="00B96F29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Input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4BF7B4A8" w14:textId="6E07F91D" w:rsidR="00B96F29" w:rsidRPr="00B96F29" w:rsidRDefault="00B96F29" w:rsidP="00316B5D">
      <w:pPr>
        <w:ind w:left="720" w:right="288"/>
        <w:rPr>
          <w:rFonts w:eastAsia="Times New Roman" w:cs="Times New Roman"/>
          <w:color w:val="000000"/>
          <w:lang w:val="en-IN" w:eastAsia="en-IN"/>
        </w:rPr>
      </w:pPr>
      <w:r w:rsidRPr="00B96F29">
        <w:rPr>
          <w:rFonts w:eastAsia="Times New Roman" w:cs="Times New Roman"/>
          <w:color w:val="000000"/>
          <w:lang w:val="en-IN" w:eastAsia="en-IN"/>
        </w:rPr>
        <w:t xml:space="preserve">Enter value of </w:t>
      </w:r>
      <w:proofErr w:type="gramStart"/>
      <w:r w:rsidRPr="00B96F29">
        <w:rPr>
          <w:rFonts w:eastAsia="Times New Roman" w:cs="Times New Roman"/>
          <w:color w:val="000000"/>
          <w:lang w:val="en-IN" w:eastAsia="en-IN"/>
        </w:rPr>
        <w:t>x :</w:t>
      </w:r>
      <w:proofErr w:type="gramEnd"/>
      <w:r w:rsidRPr="00B96F29">
        <w:rPr>
          <w:rFonts w:eastAsia="Times New Roman" w:cs="Times New Roman"/>
          <w:color w:val="000000"/>
          <w:lang w:val="en-IN" w:eastAsia="en-IN"/>
        </w:rPr>
        <w:t xml:space="preserve"> </w:t>
      </w:r>
      <w:r>
        <w:rPr>
          <w:rFonts w:eastAsia="Times New Roman" w:cs="Times New Roman"/>
          <w:color w:val="000000"/>
          <w:lang w:val="en-IN" w:eastAsia="en-IN"/>
        </w:rPr>
        <w:t>1</w:t>
      </w:r>
    </w:p>
    <w:p w14:paraId="6E905B30" w14:textId="0DC0C9E6" w:rsidR="00B96F29" w:rsidRDefault="00B96F29" w:rsidP="00316B5D">
      <w:pPr>
        <w:ind w:left="720" w:right="288"/>
        <w:rPr>
          <w:rFonts w:eastAsia="Times New Roman" w:cs="Times New Roman"/>
          <w:color w:val="000000"/>
          <w:lang w:val="en-IN" w:eastAsia="en-IN"/>
        </w:rPr>
      </w:pPr>
      <w:r w:rsidRPr="00B96F29">
        <w:rPr>
          <w:rFonts w:eastAsia="Times New Roman" w:cs="Times New Roman"/>
          <w:color w:val="000000"/>
          <w:lang w:val="en-IN" w:eastAsia="en-IN"/>
        </w:rPr>
        <w:t xml:space="preserve">Enter upper </w:t>
      </w:r>
      <w:proofErr w:type="gramStart"/>
      <w:r w:rsidRPr="00B96F29">
        <w:rPr>
          <w:rFonts w:eastAsia="Times New Roman" w:cs="Times New Roman"/>
          <w:color w:val="000000"/>
          <w:lang w:val="en-IN" w:eastAsia="en-IN"/>
        </w:rPr>
        <w:t>limit :</w:t>
      </w:r>
      <w:proofErr w:type="gramEnd"/>
      <w:r w:rsidRPr="00B96F29">
        <w:rPr>
          <w:rFonts w:eastAsia="Times New Roman" w:cs="Times New Roman"/>
          <w:color w:val="000000"/>
          <w:lang w:val="en-IN" w:eastAsia="en-IN"/>
        </w:rPr>
        <w:t xml:space="preserve"> </w:t>
      </w:r>
      <w:r>
        <w:rPr>
          <w:rFonts w:eastAsia="Times New Roman" w:cs="Times New Roman"/>
          <w:color w:val="000000"/>
          <w:lang w:val="en-IN" w:eastAsia="en-IN"/>
        </w:rPr>
        <w:t>3</w:t>
      </w:r>
    </w:p>
    <w:p w14:paraId="33074416" w14:textId="77777777" w:rsidR="00B96F29" w:rsidRDefault="00B96F29" w:rsidP="00316B5D">
      <w:pPr>
        <w:ind w:left="720" w:right="288"/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Output:</w:t>
      </w:r>
    </w:p>
    <w:p w14:paraId="38CBDF60" w14:textId="7FD1BD8C" w:rsidR="00B96F29" w:rsidRDefault="00B96F29" w:rsidP="00316B5D">
      <w:pPr>
        <w:ind w:left="720" w:right="288"/>
        <w:rPr>
          <w:rFonts w:eastAsia="Times New Roman" w:cs="Times New Roman"/>
          <w:color w:val="000000"/>
          <w:lang w:val="en-IN" w:eastAsia="en-IN"/>
        </w:rPr>
      </w:pPr>
      <w:r w:rsidRPr="00B96F29">
        <w:rPr>
          <w:rFonts w:eastAsia="Times New Roman" w:cs="Times New Roman"/>
          <w:color w:val="000000"/>
          <w:lang w:val="en-IN" w:eastAsia="en-IN"/>
        </w:rPr>
        <w:t>Sum is 1.8333333333333333</w:t>
      </w:r>
    </w:p>
    <w:p w14:paraId="49A0296B" w14:textId="52D4D10F" w:rsidR="00B96F29" w:rsidRDefault="00B96F29" w:rsidP="00316B5D">
      <w:pPr>
        <w:ind w:left="720" w:right="288"/>
        <w:rPr>
          <w:color w:val="0D0D0D" w:themeColor="text1" w:themeTint="F2"/>
        </w:rPr>
        <w:sectPr w:rsidR="00B96F29" w:rsidSect="00316B5D">
          <w:headerReference w:type="default" r:id="rId73"/>
          <w:footerReference w:type="even" r:id="rId74"/>
          <w:footerReference w:type="default" r:id="rId75"/>
          <w:headerReference w:type="first" r:id="rId76"/>
          <w:pgSz w:w="12240" w:h="15840" w:code="1"/>
          <w:pgMar w:top="720" w:right="720" w:bottom="720" w:left="720" w:header="567" w:footer="510" w:gutter="0"/>
          <w:cols w:space="708"/>
          <w:titlePg/>
          <w:docGrid w:linePitch="360"/>
        </w:sectPr>
      </w:pPr>
    </w:p>
    <w:p w14:paraId="2061BA73" w14:textId="28C4E5D9" w:rsidR="00087925" w:rsidRDefault="00087925" w:rsidP="00316B5D">
      <w:pPr>
        <w:pStyle w:val="Heading1"/>
        <w:ind w:left="720" w:right="288"/>
        <w:rPr>
          <w:sz w:val="40"/>
          <w:szCs w:val="40"/>
        </w:rPr>
      </w:pPr>
      <w:r w:rsidRPr="006C0D15">
        <w:rPr>
          <w:sz w:val="40"/>
          <w:szCs w:val="40"/>
        </w:rPr>
        <w:lastRenderedPageBreak/>
        <w:t xml:space="preserve">Assignment </w:t>
      </w:r>
      <w:r>
        <w:rPr>
          <w:sz w:val="40"/>
          <w:szCs w:val="40"/>
        </w:rPr>
        <w:t>17</w:t>
      </w:r>
    </w:p>
    <w:p w14:paraId="603A99AE" w14:textId="77777777" w:rsidR="00087925" w:rsidRPr="00A95E0B" w:rsidRDefault="00087925" w:rsidP="00316B5D">
      <w:pPr>
        <w:ind w:left="720" w:right="288"/>
      </w:pPr>
    </w:p>
    <w:p w14:paraId="43268220" w14:textId="2AE4B1A4" w:rsidR="00087925" w:rsidRDefault="00087925" w:rsidP="00316B5D">
      <w:pPr>
        <w:pStyle w:val="Text"/>
        <w:ind w:left="720" w:right="288"/>
        <w:rPr>
          <w:rFonts w:cs="Calibri"/>
        </w:rPr>
      </w:pPr>
      <w:r>
        <w:rPr>
          <w:rFonts w:cs="Calibri"/>
          <w:b/>
          <w:bCs/>
          <w:i/>
          <w:iCs/>
          <w:color w:val="223C56" w:themeColor="accent5" w:themeShade="40"/>
          <w:szCs w:val="56"/>
        </w:rPr>
        <w:t>Objective</w:t>
      </w:r>
      <w:r w:rsidRPr="006C0D15">
        <w:rPr>
          <w:rFonts w:cs="Calibri"/>
          <w:iCs/>
          <w:color w:val="105674" w:themeColor="accent4" w:themeShade="80"/>
        </w:rPr>
        <w:t>:</w:t>
      </w:r>
      <w:r w:rsidRPr="006C0D15">
        <w:rPr>
          <w:rFonts w:cs="Calibri"/>
          <w:color w:val="105674" w:themeColor="accent4" w:themeShade="80"/>
        </w:rPr>
        <w:t xml:space="preserve"> </w:t>
      </w:r>
      <w:r w:rsidR="003D61FC" w:rsidRPr="00CF39A5">
        <w:t>Write a python program that has a list containing the squares of the integers 1 through 50.</w:t>
      </w:r>
    </w:p>
    <w:p w14:paraId="375ADE44" w14:textId="77777777" w:rsidR="00087925" w:rsidRDefault="00087925" w:rsidP="00316B5D">
      <w:pPr>
        <w:pStyle w:val="GraphicAnchor"/>
        <w:ind w:left="720" w:right="288"/>
        <w:rPr>
          <w:rFonts w:ascii="Calibri" w:hAnsi="Calibri" w:cs="Calibri"/>
          <w:sz w:val="28"/>
          <w:szCs w:val="28"/>
        </w:rPr>
      </w:pPr>
    </w:p>
    <w:p w14:paraId="340DABF9" w14:textId="77777777" w:rsidR="00087925" w:rsidRDefault="00087925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Code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2ABB71CE" w14:textId="77777777" w:rsidR="003D61FC" w:rsidRPr="00316B5D" w:rsidRDefault="003D61FC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list1</w:t>
      </w:r>
      <w:proofErr w:type="gramStart"/>
      <w:r w:rsidRPr="00316B5D">
        <w:rPr>
          <w:rFonts w:eastAsia="Times New Roman" w:cs="Times New Roman"/>
          <w:lang w:val="en-IN" w:eastAsia="en-IN"/>
        </w:rPr>
        <w:t>=[</w:t>
      </w:r>
      <w:proofErr w:type="gramEnd"/>
      <w:r w:rsidRPr="00316B5D">
        <w:rPr>
          <w:rFonts w:eastAsia="Times New Roman" w:cs="Times New Roman"/>
          <w:lang w:val="en-IN" w:eastAsia="en-IN"/>
        </w:rPr>
        <w:t>i**2 for i in range(1, 51)]</w:t>
      </w:r>
    </w:p>
    <w:p w14:paraId="7409C4C6" w14:textId="77777777" w:rsidR="003D61FC" w:rsidRPr="00316B5D" w:rsidRDefault="003D61FC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print(list1)</w:t>
      </w:r>
    </w:p>
    <w:p w14:paraId="77D88DAD" w14:textId="77777777" w:rsidR="00087925" w:rsidRDefault="00087925" w:rsidP="00316B5D">
      <w:pPr>
        <w:pStyle w:val="GraphicAnchor"/>
        <w:ind w:left="720" w:right="288"/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</w:pPr>
    </w:p>
    <w:p w14:paraId="49C029F2" w14:textId="77777777" w:rsidR="00087925" w:rsidRPr="00E7270A" w:rsidRDefault="00087925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488D9306" w14:textId="77777777" w:rsidR="003D61FC" w:rsidRPr="003D61FC" w:rsidRDefault="003D61FC" w:rsidP="00316B5D">
      <w:pPr>
        <w:ind w:left="720" w:right="288"/>
        <w:rPr>
          <w:lang w:val="en-IN" w:eastAsia="en-IN"/>
        </w:rPr>
      </w:pPr>
      <w:r w:rsidRPr="003D61FC">
        <w:rPr>
          <w:lang w:val="en-IN" w:eastAsia="en-IN"/>
        </w:rPr>
        <w:t xml:space="preserve">[1, 4, 9, 16, 25, 36, 49, 64, 81, 100, 121, 144, 169, 196, 225, 256, 289, 324, 361, 400, 441, 484, 529, 576, 625, 676, 729, 784, 841, 900, 961, 1024, 1089, 1156, 1225, 1296, 1369, 1444, 1521, 1600, 1681, 1764, 1849, 1936, 2025, 2116, </w:t>
      </w:r>
    </w:p>
    <w:p w14:paraId="6C160BBE" w14:textId="7A4E3254" w:rsidR="00087925" w:rsidRDefault="003D61FC" w:rsidP="00316B5D">
      <w:pPr>
        <w:ind w:left="720" w:right="288"/>
        <w:rPr>
          <w:color w:val="0D0D0D" w:themeColor="text1" w:themeTint="F2"/>
        </w:rPr>
        <w:sectPr w:rsidR="00087925" w:rsidSect="00316B5D">
          <w:headerReference w:type="default" r:id="rId77"/>
          <w:footerReference w:type="even" r:id="rId78"/>
          <w:footerReference w:type="default" r:id="rId79"/>
          <w:headerReference w:type="first" r:id="rId80"/>
          <w:pgSz w:w="12240" w:h="15840" w:code="1"/>
          <w:pgMar w:top="720" w:right="720" w:bottom="720" w:left="720" w:header="567" w:footer="510" w:gutter="0"/>
          <w:cols w:space="708"/>
          <w:titlePg/>
          <w:docGrid w:linePitch="360"/>
        </w:sectPr>
      </w:pPr>
      <w:r w:rsidRPr="003D61FC">
        <w:rPr>
          <w:lang w:val="en-IN" w:eastAsia="en-IN"/>
        </w:rPr>
        <w:t>2209, 2304, 2401, 2500]</w:t>
      </w:r>
    </w:p>
    <w:p w14:paraId="53F51446" w14:textId="0CDF45A8" w:rsidR="009552EB" w:rsidRDefault="009552EB" w:rsidP="00316B5D">
      <w:pPr>
        <w:pStyle w:val="Heading1"/>
        <w:ind w:left="720" w:right="288"/>
        <w:rPr>
          <w:sz w:val="40"/>
          <w:szCs w:val="40"/>
        </w:rPr>
      </w:pPr>
      <w:r w:rsidRPr="006C0D15">
        <w:rPr>
          <w:sz w:val="40"/>
          <w:szCs w:val="40"/>
        </w:rPr>
        <w:lastRenderedPageBreak/>
        <w:t xml:space="preserve">Assignment </w:t>
      </w:r>
      <w:r>
        <w:rPr>
          <w:sz w:val="40"/>
          <w:szCs w:val="40"/>
        </w:rPr>
        <w:t>1</w:t>
      </w:r>
      <w:r w:rsidR="001A6235">
        <w:rPr>
          <w:sz w:val="40"/>
          <w:szCs w:val="40"/>
        </w:rPr>
        <w:t>8</w:t>
      </w:r>
    </w:p>
    <w:p w14:paraId="7C17B3FE" w14:textId="77777777" w:rsidR="009552EB" w:rsidRPr="00A95E0B" w:rsidRDefault="009552EB" w:rsidP="00316B5D">
      <w:pPr>
        <w:ind w:left="720" w:right="288"/>
      </w:pPr>
    </w:p>
    <w:p w14:paraId="0A3EE6F9" w14:textId="0363B705" w:rsidR="009552EB" w:rsidRDefault="009552EB" w:rsidP="00316B5D">
      <w:pPr>
        <w:pStyle w:val="Text"/>
        <w:ind w:left="720" w:right="288"/>
      </w:pPr>
      <w:r>
        <w:rPr>
          <w:rFonts w:cs="Calibri"/>
          <w:b/>
          <w:bCs/>
          <w:i/>
          <w:iCs/>
          <w:color w:val="223C56" w:themeColor="accent5" w:themeShade="40"/>
          <w:szCs w:val="56"/>
        </w:rPr>
        <w:t>Objective</w:t>
      </w:r>
      <w:r w:rsidRPr="006C0D15">
        <w:rPr>
          <w:rFonts w:cs="Calibri"/>
          <w:iCs/>
          <w:color w:val="105674" w:themeColor="accent4" w:themeShade="80"/>
        </w:rPr>
        <w:t>:</w:t>
      </w:r>
      <w:r w:rsidRPr="006C0D15">
        <w:rPr>
          <w:rFonts w:cs="Calibri"/>
          <w:color w:val="105674" w:themeColor="accent4" w:themeShade="80"/>
        </w:rPr>
        <w:t xml:space="preserve"> </w:t>
      </w:r>
      <w:r w:rsidR="00F553FA" w:rsidRPr="00CF39A5">
        <w:t>Write a python program to compute simple interest and compound interest.</w:t>
      </w:r>
    </w:p>
    <w:p w14:paraId="2370DB56" w14:textId="77777777" w:rsidR="00F553FA" w:rsidRDefault="00F553FA" w:rsidP="00316B5D">
      <w:pPr>
        <w:pStyle w:val="Text"/>
        <w:ind w:left="720" w:right="288"/>
        <w:rPr>
          <w:rFonts w:cs="Calibri"/>
        </w:rPr>
      </w:pPr>
    </w:p>
    <w:p w14:paraId="2A2F8EDD" w14:textId="77777777" w:rsidR="009552EB" w:rsidRDefault="009552EB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Code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6CEC338D" w14:textId="77777777" w:rsidR="00F553FA" w:rsidRPr="00316B5D" w:rsidRDefault="00F553F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p=</w:t>
      </w:r>
      <w:proofErr w:type="gramStart"/>
      <w:r w:rsidRPr="00316B5D">
        <w:rPr>
          <w:rFonts w:eastAsia="Times New Roman" w:cs="Times New Roman"/>
          <w:lang w:val="en-IN" w:eastAsia="en-IN"/>
        </w:rPr>
        <w:t>int(</w:t>
      </w:r>
      <w:proofErr w:type="gramEnd"/>
      <w:r w:rsidRPr="00316B5D">
        <w:rPr>
          <w:rFonts w:eastAsia="Times New Roman" w:cs="Times New Roman"/>
          <w:lang w:val="en-IN" w:eastAsia="en-IN"/>
        </w:rPr>
        <w:t>input("Enter Principal Amount : "))</w:t>
      </w:r>
    </w:p>
    <w:p w14:paraId="3C828C7A" w14:textId="77777777" w:rsidR="00F553FA" w:rsidRPr="00316B5D" w:rsidRDefault="00F553F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r=</w:t>
      </w:r>
      <w:proofErr w:type="gramStart"/>
      <w:r w:rsidRPr="00316B5D">
        <w:rPr>
          <w:rFonts w:eastAsia="Times New Roman" w:cs="Times New Roman"/>
          <w:lang w:val="en-IN" w:eastAsia="en-IN"/>
        </w:rPr>
        <w:t>int(</w:t>
      </w:r>
      <w:proofErr w:type="gramEnd"/>
      <w:r w:rsidRPr="00316B5D">
        <w:rPr>
          <w:rFonts w:eastAsia="Times New Roman" w:cs="Times New Roman"/>
          <w:lang w:val="en-IN" w:eastAsia="en-IN"/>
        </w:rPr>
        <w:t>input("Enter Rate of Interest (in %) : "))</w:t>
      </w:r>
    </w:p>
    <w:p w14:paraId="7753FFA8" w14:textId="77777777" w:rsidR="00F553FA" w:rsidRPr="00316B5D" w:rsidRDefault="00F553F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t=</w:t>
      </w:r>
      <w:proofErr w:type="gramStart"/>
      <w:r w:rsidRPr="00316B5D">
        <w:rPr>
          <w:rFonts w:eastAsia="Times New Roman" w:cs="Times New Roman"/>
          <w:lang w:val="en-IN" w:eastAsia="en-IN"/>
        </w:rPr>
        <w:t>int(</w:t>
      </w:r>
      <w:proofErr w:type="gramEnd"/>
      <w:r w:rsidRPr="00316B5D">
        <w:rPr>
          <w:rFonts w:eastAsia="Times New Roman" w:cs="Times New Roman"/>
          <w:lang w:val="en-IN" w:eastAsia="en-IN"/>
        </w:rPr>
        <w:t>input("Enter Time period (in years) : "))</w:t>
      </w:r>
    </w:p>
    <w:p w14:paraId="6C83B9FA" w14:textId="77777777" w:rsidR="00F553FA" w:rsidRPr="00316B5D" w:rsidRDefault="00F553F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spellStart"/>
      <w:r w:rsidRPr="00316B5D">
        <w:rPr>
          <w:rFonts w:eastAsia="Times New Roman" w:cs="Times New Roman"/>
          <w:lang w:val="en-IN" w:eastAsia="en-IN"/>
        </w:rPr>
        <w:t>simple_interest</w:t>
      </w:r>
      <w:proofErr w:type="spellEnd"/>
      <w:r w:rsidRPr="00316B5D">
        <w:rPr>
          <w:rFonts w:eastAsia="Times New Roman" w:cs="Times New Roman"/>
          <w:lang w:val="en-IN" w:eastAsia="en-IN"/>
        </w:rPr>
        <w:t>=(p*r*t)/100</w:t>
      </w:r>
    </w:p>
    <w:p w14:paraId="1482A608" w14:textId="77777777" w:rsidR="00F553FA" w:rsidRPr="00316B5D" w:rsidRDefault="00F553F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gramStart"/>
      <w:r w:rsidRPr="00316B5D">
        <w:rPr>
          <w:rFonts w:eastAsia="Times New Roman" w:cs="Times New Roman"/>
          <w:lang w:val="en-IN" w:eastAsia="en-IN"/>
        </w:rPr>
        <w:t>print(</w:t>
      </w:r>
      <w:proofErr w:type="gramEnd"/>
      <w:r w:rsidRPr="00316B5D">
        <w:rPr>
          <w:rFonts w:eastAsia="Times New Roman" w:cs="Times New Roman"/>
          <w:lang w:val="en-IN" w:eastAsia="en-IN"/>
        </w:rPr>
        <w:t>"Simple Interest for the given data is", </w:t>
      </w:r>
      <w:proofErr w:type="spellStart"/>
      <w:r w:rsidRPr="00316B5D">
        <w:rPr>
          <w:rFonts w:eastAsia="Times New Roman" w:cs="Times New Roman"/>
          <w:lang w:val="en-IN" w:eastAsia="en-IN"/>
        </w:rPr>
        <w:t>simple_interest</w:t>
      </w:r>
      <w:proofErr w:type="spellEnd"/>
      <w:r w:rsidRPr="00316B5D">
        <w:rPr>
          <w:rFonts w:eastAsia="Times New Roman" w:cs="Times New Roman"/>
          <w:lang w:val="en-IN" w:eastAsia="en-IN"/>
        </w:rPr>
        <w:t>) </w:t>
      </w:r>
    </w:p>
    <w:p w14:paraId="73283E45" w14:textId="77777777" w:rsidR="00F553FA" w:rsidRPr="00316B5D" w:rsidRDefault="00F553F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gramStart"/>
      <w:r w:rsidRPr="00316B5D">
        <w:rPr>
          <w:rFonts w:eastAsia="Times New Roman" w:cs="Times New Roman"/>
          <w:lang w:val="en-IN" w:eastAsia="en-IN"/>
        </w:rPr>
        <w:t>amt=</w:t>
      </w:r>
      <w:proofErr w:type="gramEnd"/>
      <w:r w:rsidRPr="00316B5D">
        <w:rPr>
          <w:rFonts w:eastAsia="Times New Roman" w:cs="Times New Roman"/>
          <w:lang w:val="en-IN" w:eastAsia="en-IN"/>
        </w:rPr>
        <w:t>p*((1+(r/100))**t)</w:t>
      </w:r>
    </w:p>
    <w:p w14:paraId="69E9D433" w14:textId="77777777" w:rsidR="00F553FA" w:rsidRPr="00316B5D" w:rsidRDefault="00F553F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spellStart"/>
      <w:r w:rsidRPr="00316B5D">
        <w:rPr>
          <w:rFonts w:eastAsia="Times New Roman" w:cs="Times New Roman"/>
          <w:lang w:val="en-IN" w:eastAsia="en-IN"/>
        </w:rPr>
        <w:t>compund_interest</w:t>
      </w:r>
      <w:proofErr w:type="spellEnd"/>
      <w:r w:rsidRPr="00316B5D">
        <w:rPr>
          <w:rFonts w:eastAsia="Times New Roman" w:cs="Times New Roman"/>
          <w:lang w:val="en-IN" w:eastAsia="en-IN"/>
        </w:rPr>
        <w:t>= </w:t>
      </w:r>
      <w:proofErr w:type="gramStart"/>
      <w:r w:rsidRPr="00316B5D">
        <w:rPr>
          <w:rFonts w:eastAsia="Times New Roman" w:cs="Times New Roman"/>
          <w:lang w:val="en-IN" w:eastAsia="en-IN"/>
        </w:rPr>
        <w:t>round(</w:t>
      </w:r>
      <w:proofErr w:type="spellStart"/>
      <w:proofErr w:type="gramEnd"/>
      <w:r w:rsidRPr="00316B5D">
        <w:rPr>
          <w:rFonts w:eastAsia="Times New Roman" w:cs="Times New Roman"/>
          <w:lang w:val="en-IN" w:eastAsia="en-IN"/>
        </w:rPr>
        <w:t>amt</w:t>
      </w:r>
      <w:proofErr w:type="spellEnd"/>
      <w:r w:rsidRPr="00316B5D">
        <w:rPr>
          <w:rFonts w:eastAsia="Times New Roman" w:cs="Times New Roman"/>
          <w:lang w:val="en-IN" w:eastAsia="en-IN"/>
        </w:rPr>
        <w:t>-p, 2)</w:t>
      </w:r>
    </w:p>
    <w:p w14:paraId="4A7EA189" w14:textId="77777777" w:rsidR="00F553FA" w:rsidRPr="00316B5D" w:rsidRDefault="00F553F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gramStart"/>
      <w:r w:rsidRPr="00316B5D">
        <w:rPr>
          <w:rFonts w:eastAsia="Times New Roman" w:cs="Times New Roman"/>
          <w:lang w:val="en-IN" w:eastAsia="en-IN"/>
        </w:rPr>
        <w:t>print(</w:t>
      </w:r>
      <w:proofErr w:type="gramEnd"/>
      <w:r w:rsidRPr="00316B5D">
        <w:rPr>
          <w:rFonts w:eastAsia="Times New Roman" w:cs="Times New Roman"/>
          <w:lang w:val="en-IN" w:eastAsia="en-IN"/>
        </w:rPr>
        <w:t>"Compound Interest for the given data is", compund_interest)</w:t>
      </w:r>
    </w:p>
    <w:p w14:paraId="7707EC05" w14:textId="77777777" w:rsidR="00F553FA" w:rsidRPr="00F553FA" w:rsidRDefault="00F553F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color w:val="000000"/>
          <w:lang w:val="en-IN" w:eastAsia="en-IN"/>
        </w:rPr>
      </w:pPr>
    </w:p>
    <w:p w14:paraId="76F59F02" w14:textId="60B7E299" w:rsidR="009552EB" w:rsidRPr="00E7270A" w:rsidRDefault="00F553FA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Input</w:t>
      </w:r>
      <w:r w:rsidR="009552EB"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13D6BBCC" w14:textId="77777777" w:rsidR="00F553FA" w:rsidRPr="00F553FA" w:rsidRDefault="00F553FA" w:rsidP="00316B5D">
      <w:pPr>
        <w:ind w:left="720" w:right="288"/>
        <w:rPr>
          <w:lang w:val="en-IN" w:eastAsia="en-IN"/>
        </w:rPr>
      </w:pPr>
      <w:r w:rsidRPr="00F553FA">
        <w:rPr>
          <w:lang w:val="en-IN" w:eastAsia="en-IN"/>
        </w:rPr>
        <w:t xml:space="preserve">Enter Principal </w:t>
      </w:r>
      <w:proofErr w:type="gramStart"/>
      <w:r w:rsidRPr="00F553FA">
        <w:rPr>
          <w:lang w:val="en-IN" w:eastAsia="en-IN"/>
        </w:rPr>
        <w:t>Amount :</w:t>
      </w:r>
      <w:proofErr w:type="gramEnd"/>
      <w:r w:rsidRPr="00F553FA">
        <w:rPr>
          <w:lang w:val="en-IN" w:eastAsia="en-IN"/>
        </w:rPr>
        <w:t xml:space="preserve"> 1000</w:t>
      </w:r>
    </w:p>
    <w:p w14:paraId="2FEF2D3E" w14:textId="77777777" w:rsidR="00F553FA" w:rsidRPr="00F553FA" w:rsidRDefault="00F553FA" w:rsidP="00316B5D">
      <w:pPr>
        <w:ind w:left="720" w:right="288"/>
        <w:rPr>
          <w:lang w:val="en-IN" w:eastAsia="en-IN"/>
        </w:rPr>
      </w:pPr>
      <w:r w:rsidRPr="00F553FA">
        <w:rPr>
          <w:lang w:val="en-IN" w:eastAsia="en-IN"/>
        </w:rPr>
        <w:t>Enter Rate of Interest (in %</w:t>
      </w:r>
      <w:proofErr w:type="gramStart"/>
      <w:r w:rsidRPr="00F553FA">
        <w:rPr>
          <w:lang w:val="en-IN" w:eastAsia="en-IN"/>
        </w:rPr>
        <w:t>) :</w:t>
      </w:r>
      <w:proofErr w:type="gramEnd"/>
      <w:r w:rsidRPr="00F553FA">
        <w:rPr>
          <w:lang w:val="en-IN" w:eastAsia="en-IN"/>
        </w:rPr>
        <w:t xml:space="preserve"> 10</w:t>
      </w:r>
    </w:p>
    <w:p w14:paraId="05A77CD8" w14:textId="77777777" w:rsidR="00F553FA" w:rsidRPr="00F553FA" w:rsidRDefault="00F553FA" w:rsidP="00316B5D">
      <w:pPr>
        <w:ind w:left="720" w:right="288"/>
        <w:rPr>
          <w:lang w:val="en-IN" w:eastAsia="en-IN"/>
        </w:rPr>
      </w:pPr>
      <w:r w:rsidRPr="00F553FA">
        <w:rPr>
          <w:lang w:val="en-IN" w:eastAsia="en-IN"/>
        </w:rPr>
        <w:t>Enter Time period (in years</w:t>
      </w:r>
      <w:proofErr w:type="gramStart"/>
      <w:r w:rsidRPr="00F553FA">
        <w:rPr>
          <w:lang w:val="en-IN" w:eastAsia="en-IN"/>
        </w:rPr>
        <w:t>) :</w:t>
      </w:r>
      <w:proofErr w:type="gramEnd"/>
      <w:r w:rsidRPr="00F553FA">
        <w:rPr>
          <w:lang w:val="en-IN" w:eastAsia="en-IN"/>
        </w:rPr>
        <w:t xml:space="preserve"> 2</w:t>
      </w:r>
    </w:p>
    <w:p w14:paraId="053C2F0B" w14:textId="77777777" w:rsidR="00F553FA" w:rsidRPr="00075EF5" w:rsidRDefault="00F553FA" w:rsidP="00316B5D">
      <w:pPr>
        <w:ind w:left="720" w:right="288"/>
        <w:rPr>
          <w:lang w:val="en-IN" w:eastAsia="en-IN"/>
        </w:rPr>
      </w:pPr>
    </w:p>
    <w:p w14:paraId="427F1DC4" w14:textId="77777777" w:rsidR="009552EB" w:rsidRPr="00E7270A" w:rsidRDefault="009552EB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629EFF8A" w14:textId="77777777" w:rsidR="00F553FA" w:rsidRPr="00F553FA" w:rsidRDefault="00F553FA" w:rsidP="00316B5D">
      <w:pPr>
        <w:ind w:left="720" w:right="288"/>
        <w:rPr>
          <w:lang w:val="en-IN" w:eastAsia="en-IN"/>
        </w:rPr>
      </w:pPr>
      <w:r w:rsidRPr="00F553FA">
        <w:rPr>
          <w:lang w:val="en-IN" w:eastAsia="en-IN"/>
        </w:rPr>
        <w:t>Simple Interest for the given data is 200.0</w:t>
      </w:r>
    </w:p>
    <w:p w14:paraId="6EA95437" w14:textId="2B665CF6" w:rsidR="00075EF5" w:rsidRPr="00F553FA" w:rsidRDefault="00F553FA" w:rsidP="00316B5D">
      <w:pPr>
        <w:ind w:left="720" w:right="288"/>
        <w:rPr>
          <w:lang w:val="en-IN" w:eastAsia="en-IN"/>
        </w:rPr>
      </w:pPr>
      <w:r w:rsidRPr="00F553FA">
        <w:rPr>
          <w:lang w:val="en-IN" w:eastAsia="en-IN"/>
        </w:rPr>
        <w:t>Compound Interest for the given data is 210.0</w:t>
      </w:r>
    </w:p>
    <w:p w14:paraId="6627E5CD" w14:textId="77777777" w:rsidR="00540220" w:rsidRDefault="00540220" w:rsidP="00316B5D">
      <w:pPr>
        <w:ind w:left="720" w:right="288"/>
        <w:rPr>
          <w:color w:val="0D0D0D" w:themeColor="text1" w:themeTint="F2"/>
        </w:rPr>
        <w:sectPr w:rsidR="00540220" w:rsidSect="00316B5D">
          <w:headerReference w:type="default" r:id="rId81"/>
          <w:footerReference w:type="even" r:id="rId82"/>
          <w:footerReference w:type="default" r:id="rId83"/>
          <w:headerReference w:type="first" r:id="rId84"/>
          <w:pgSz w:w="12240" w:h="15840" w:code="1"/>
          <w:pgMar w:top="720" w:right="720" w:bottom="720" w:left="720" w:header="567" w:footer="510" w:gutter="0"/>
          <w:cols w:space="708"/>
          <w:titlePg/>
          <w:docGrid w:linePitch="360"/>
        </w:sectPr>
      </w:pPr>
    </w:p>
    <w:p w14:paraId="695B910B" w14:textId="038ED7D5" w:rsidR="009552EB" w:rsidRDefault="009552EB" w:rsidP="00316B5D">
      <w:pPr>
        <w:pStyle w:val="Heading1"/>
        <w:ind w:left="720" w:right="288"/>
        <w:rPr>
          <w:sz w:val="40"/>
          <w:szCs w:val="40"/>
        </w:rPr>
      </w:pPr>
      <w:r w:rsidRPr="006C0D15">
        <w:rPr>
          <w:sz w:val="40"/>
          <w:szCs w:val="40"/>
        </w:rPr>
        <w:lastRenderedPageBreak/>
        <w:t xml:space="preserve">Assignment </w:t>
      </w:r>
      <w:r>
        <w:rPr>
          <w:sz w:val="40"/>
          <w:szCs w:val="40"/>
        </w:rPr>
        <w:t>1</w:t>
      </w:r>
      <w:r w:rsidR="001A6235">
        <w:rPr>
          <w:sz w:val="40"/>
          <w:szCs w:val="40"/>
        </w:rPr>
        <w:t>9</w:t>
      </w:r>
    </w:p>
    <w:p w14:paraId="78D84FD3" w14:textId="77777777" w:rsidR="009552EB" w:rsidRPr="00A95E0B" w:rsidRDefault="009552EB" w:rsidP="00316B5D">
      <w:pPr>
        <w:ind w:left="720" w:right="288"/>
      </w:pPr>
    </w:p>
    <w:p w14:paraId="1D7B4305" w14:textId="7B38C6E8" w:rsidR="009552EB" w:rsidRDefault="009552EB" w:rsidP="00316B5D">
      <w:pPr>
        <w:pStyle w:val="Text"/>
        <w:ind w:left="720" w:right="288"/>
        <w:rPr>
          <w:rFonts w:cs="Calibri"/>
        </w:rPr>
      </w:pPr>
      <w:r>
        <w:rPr>
          <w:rFonts w:cs="Calibri"/>
          <w:b/>
          <w:bCs/>
          <w:i/>
          <w:iCs/>
          <w:color w:val="223C56" w:themeColor="accent5" w:themeShade="40"/>
          <w:szCs w:val="56"/>
        </w:rPr>
        <w:t>Objective</w:t>
      </w:r>
      <w:r w:rsidRPr="006C0D15">
        <w:rPr>
          <w:rFonts w:cs="Calibri"/>
          <w:iCs/>
          <w:color w:val="105674" w:themeColor="accent4" w:themeShade="80"/>
        </w:rPr>
        <w:t>:</w:t>
      </w:r>
      <w:r w:rsidRPr="006C0D15">
        <w:rPr>
          <w:rFonts w:cs="Calibri"/>
          <w:color w:val="105674" w:themeColor="accent4" w:themeShade="80"/>
        </w:rPr>
        <w:t xml:space="preserve"> </w:t>
      </w:r>
      <w:r w:rsidR="00251D8D" w:rsidRPr="00CF39A5">
        <w:t>Write a python program that has a list [‘a’,’bb’,’ccc’,</w:t>
      </w:r>
      <w:proofErr w:type="gramStart"/>
      <w:r w:rsidR="00251D8D" w:rsidRPr="00CF39A5">
        <w:t>’</w:t>
      </w:r>
      <w:proofErr w:type="spellStart"/>
      <w:r w:rsidR="00251D8D" w:rsidRPr="00CF39A5">
        <w:t>dddd</w:t>
      </w:r>
      <w:proofErr w:type="spellEnd"/>
      <w:r w:rsidR="00251D8D" w:rsidRPr="00CF39A5">
        <w:t>’,…</w:t>
      </w:r>
      <w:proofErr w:type="gramEnd"/>
      <w:r w:rsidR="00251D8D" w:rsidRPr="00CF39A5">
        <w:t>] that ends</w:t>
      </w:r>
      <w:r w:rsidR="00251D8D">
        <w:t xml:space="preserve"> with 26 copies of the letter z</w:t>
      </w:r>
      <w:r w:rsidR="00251D8D" w:rsidRPr="000E6995">
        <w:t>.</w:t>
      </w:r>
    </w:p>
    <w:p w14:paraId="1CC6E9EA" w14:textId="77777777" w:rsidR="009552EB" w:rsidRDefault="009552EB" w:rsidP="00316B5D">
      <w:pPr>
        <w:pStyle w:val="GraphicAnchor"/>
        <w:ind w:left="720" w:right="288"/>
        <w:rPr>
          <w:rFonts w:ascii="Calibri" w:hAnsi="Calibri" w:cs="Calibri"/>
          <w:sz w:val="28"/>
          <w:szCs w:val="28"/>
        </w:rPr>
      </w:pPr>
    </w:p>
    <w:p w14:paraId="16087A58" w14:textId="77777777" w:rsidR="009552EB" w:rsidRDefault="009552EB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Code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6532E3F6" w14:textId="77777777" w:rsidR="00251D8D" w:rsidRPr="00316B5D" w:rsidRDefault="00251D8D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list1 = [</w:t>
      </w:r>
      <w:proofErr w:type="spellStart"/>
      <w:r w:rsidRPr="00316B5D">
        <w:rPr>
          <w:rFonts w:eastAsia="Times New Roman" w:cs="Times New Roman"/>
          <w:lang w:val="en-IN" w:eastAsia="en-IN"/>
        </w:rPr>
        <w:t>chr</w:t>
      </w:r>
      <w:proofErr w:type="spellEnd"/>
      <w:r w:rsidRPr="00316B5D">
        <w:rPr>
          <w:rFonts w:eastAsia="Times New Roman" w:cs="Times New Roman"/>
          <w:lang w:val="en-IN" w:eastAsia="en-IN"/>
        </w:rPr>
        <w:t>(x)*(x-96) for x in </w:t>
      </w:r>
      <w:proofErr w:type="gramStart"/>
      <w:r w:rsidRPr="00316B5D">
        <w:rPr>
          <w:rFonts w:eastAsia="Times New Roman" w:cs="Times New Roman"/>
          <w:lang w:val="en-IN" w:eastAsia="en-IN"/>
        </w:rPr>
        <w:t>range(</w:t>
      </w:r>
      <w:proofErr w:type="gramEnd"/>
      <w:r w:rsidRPr="00316B5D">
        <w:rPr>
          <w:rFonts w:eastAsia="Times New Roman" w:cs="Times New Roman"/>
          <w:lang w:val="en-IN" w:eastAsia="en-IN"/>
        </w:rPr>
        <w:t>97, 123)]</w:t>
      </w:r>
    </w:p>
    <w:p w14:paraId="6C604608" w14:textId="77777777" w:rsidR="00251D8D" w:rsidRPr="00316B5D" w:rsidRDefault="00251D8D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print(list1)</w:t>
      </w:r>
    </w:p>
    <w:p w14:paraId="45300718" w14:textId="77777777" w:rsidR="00742BCA" w:rsidRDefault="00742BCA" w:rsidP="00316B5D">
      <w:pPr>
        <w:ind w:left="720" w:right="288"/>
        <w:rPr>
          <w:lang w:val="en-IN" w:eastAsia="en-IN"/>
        </w:rPr>
      </w:pPr>
    </w:p>
    <w:p w14:paraId="60809AF4" w14:textId="77777777" w:rsidR="009552EB" w:rsidRPr="00E7270A" w:rsidRDefault="009552EB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7C46FA81" w14:textId="20688410" w:rsidR="00454930" w:rsidRDefault="00251D8D" w:rsidP="00316B5D">
      <w:pPr>
        <w:ind w:left="720" w:right="288"/>
        <w:rPr>
          <w:color w:val="0D0D0D" w:themeColor="text1" w:themeTint="F2"/>
        </w:rPr>
        <w:sectPr w:rsidR="00454930" w:rsidSect="00316B5D">
          <w:headerReference w:type="default" r:id="rId85"/>
          <w:footerReference w:type="even" r:id="rId86"/>
          <w:footerReference w:type="default" r:id="rId87"/>
          <w:headerReference w:type="first" r:id="rId88"/>
          <w:pgSz w:w="12240" w:h="15840" w:code="1"/>
          <w:pgMar w:top="720" w:right="720" w:bottom="720" w:left="720" w:header="567" w:footer="510" w:gutter="0"/>
          <w:cols w:space="708"/>
          <w:titlePg/>
          <w:docGrid w:linePitch="360"/>
        </w:sectPr>
      </w:pPr>
      <w:r w:rsidRPr="00251D8D">
        <w:t>['a', 'bb', 'ccc', '</w:t>
      </w:r>
      <w:proofErr w:type="spellStart"/>
      <w:r w:rsidRPr="00251D8D">
        <w:t>dddd</w:t>
      </w:r>
      <w:proofErr w:type="spellEnd"/>
      <w:r w:rsidRPr="00251D8D">
        <w:t>', '</w:t>
      </w:r>
      <w:proofErr w:type="spellStart"/>
      <w:r w:rsidRPr="00251D8D">
        <w:t>eeeee</w:t>
      </w:r>
      <w:proofErr w:type="spellEnd"/>
      <w:r w:rsidRPr="00251D8D">
        <w:t>', '</w:t>
      </w:r>
      <w:proofErr w:type="spellStart"/>
      <w:r w:rsidRPr="00251D8D">
        <w:t>ffffff</w:t>
      </w:r>
      <w:proofErr w:type="spellEnd"/>
      <w:r w:rsidRPr="00251D8D">
        <w:t>', '</w:t>
      </w:r>
      <w:proofErr w:type="spellStart"/>
      <w:r w:rsidRPr="00251D8D">
        <w:t>ggggggg</w:t>
      </w:r>
      <w:proofErr w:type="spellEnd"/>
      <w:r w:rsidRPr="00251D8D">
        <w:t>', '</w:t>
      </w:r>
      <w:proofErr w:type="spellStart"/>
      <w:r w:rsidRPr="00251D8D">
        <w:t>hhhhhhhh</w:t>
      </w:r>
      <w:proofErr w:type="spellEnd"/>
      <w:r w:rsidRPr="00251D8D">
        <w:t>', '</w:t>
      </w:r>
      <w:proofErr w:type="spellStart"/>
      <w:r w:rsidRPr="00251D8D">
        <w:t>iiiiiiiii</w:t>
      </w:r>
      <w:proofErr w:type="spellEnd"/>
      <w:r w:rsidRPr="00251D8D">
        <w:t>', '</w:t>
      </w:r>
      <w:proofErr w:type="spellStart"/>
      <w:r w:rsidRPr="00251D8D">
        <w:t>jjjjjjjjjj</w:t>
      </w:r>
      <w:proofErr w:type="spellEnd"/>
      <w:r w:rsidRPr="00251D8D">
        <w:t>', '</w:t>
      </w:r>
      <w:proofErr w:type="spellStart"/>
      <w:r w:rsidRPr="00251D8D">
        <w:t>kkkkkkkkkkk</w:t>
      </w:r>
      <w:proofErr w:type="spellEnd"/>
      <w:r w:rsidRPr="00251D8D">
        <w:t>', '</w:t>
      </w:r>
      <w:proofErr w:type="spellStart"/>
      <w:r w:rsidRPr="00251D8D">
        <w:t>llllllllllll</w:t>
      </w:r>
      <w:proofErr w:type="spellEnd"/>
      <w:r w:rsidRPr="00251D8D">
        <w:t>', '</w:t>
      </w:r>
      <w:proofErr w:type="spellStart"/>
      <w:r w:rsidRPr="00251D8D">
        <w:t>mmmmmmmmmmmmm</w:t>
      </w:r>
      <w:proofErr w:type="spellEnd"/>
      <w:r w:rsidRPr="00251D8D">
        <w:t>', '</w:t>
      </w:r>
      <w:proofErr w:type="spellStart"/>
      <w:r w:rsidRPr="00251D8D">
        <w:t>nnnnnnnnnnnnnn</w:t>
      </w:r>
      <w:proofErr w:type="spellEnd"/>
      <w:r w:rsidRPr="00251D8D">
        <w:t>', '</w:t>
      </w:r>
      <w:proofErr w:type="spellStart"/>
      <w:r w:rsidRPr="00251D8D">
        <w:t>ooooooooooooooo</w:t>
      </w:r>
      <w:proofErr w:type="spellEnd"/>
      <w:r w:rsidRPr="00251D8D">
        <w:t>', '</w:t>
      </w:r>
      <w:proofErr w:type="spellStart"/>
      <w:r w:rsidRPr="00251D8D">
        <w:t>pppppppppppppppp</w:t>
      </w:r>
      <w:proofErr w:type="spellEnd"/>
      <w:r w:rsidRPr="00251D8D">
        <w:t>', '</w:t>
      </w:r>
      <w:proofErr w:type="spellStart"/>
      <w:r w:rsidRPr="00251D8D">
        <w:t>qqqqqqqqqqqqqqqqq</w:t>
      </w:r>
      <w:proofErr w:type="spellEnd"/>
      <w:r w:rsidRPr="00251D8D">
        <w:t>', '</w:t>
      </w:r>
      <w:proofErr w:type="spellStart"/>
      <w:r w:rsidRPr="00251D8D">
        <w:t>rrrrrrrrrrrrrrrrrr</w:t>
      </w:r>
      <w:proofErr w:type="spellEnd"/>
      <w:r w:rsidRPr="00251D8D">
        <w:t>', '</w:t>
      </w:r>
      <w:proofErr w:type="spellStart"/>
      <w:r w:rsidRPr="00251D8D">
        <w:t>sssssssssssssssssss</w:t>
      </w:r>
      <w:proofErr w:type="spellEnd"/>
      <w:r w:rsidRPr="00251D8D">
        <w:t>', '</w:t>
      </w:r>
      <w:proofErr w:type="spellStart"/>
      <w:r w:rsidRPr="00251D8D">
        <w:t>tttttttttttttttttttt</w:t>
      </w:r>
      <w:proofErr w:type="spellEnd"/>
      <w:r w:rsidRPr="00251D8D">
        <w:t>', '</w:t>
      </w:r>
      <w:proofErr w:type="spellStart"/>
      <w:r w:rsidRPr="00251D8D">
        <w:t>uuuuuuuuuuuuuuuuuuuuu</w:t>
      </w:r>
      <w:proofErr w:type="spellEnd"/>
      <w:r w:rsidRPr="00251D8D">
        <w:t>', '</w:t>
      </w:r>
      <w:proofErr w:type="spellStart"/>
      <w:r w:rsidRPr="00251D8D">
        <w:t>vvvvvvvvvvvvvvvvvvvvvv</w:t>
      </w:r>
      <w:proofErr w:type="spellEnd"/>
      <w:r w:rsidRPr="00251D8D">
        <w:t>', '</w:t>
      </w:r>
      <w:proofErr w:type="spellStart"/>
      <w:r w:rsidRPr="00251D8D">
        <w:t>wwwwwwwwwwwwwwwwwwwwwww</w:t>
      </w:r>
      <w:proofErr w:type="spellEnd"/>
      <w:r w:rsidRPr="00251D8D">
        <w:t>', '</w:t>
      </w:r>
      <w:proofErr w:type="spellStart"/>
      <w:r w:rsidRPr="00251D8D">
        <w:t>xxxxxxxxxxxxxxxxxxxxxxxx</w:t>
      </w:r>
      <w:proofErr w:type="spellEnd"/>
      <w:r w:rsidRPr="00251D8D">
        <w:t>', '</w:t>
      </w:r>
      <w:proofErr w:type="spellStart"/>
      <w:r w:rsidRPr="00251D8D">
        <w:t>yyyyyyyyyyyyyyyyyyyyyyyyy</w:t>
      </w:r>
      <w:proofErr w:type="spellEnd"/>
      <w:r w:rsidRPr="00251D8D">
        <w:t>', '</w:t>
      </w:r>
      <w:proofErr w:type="spellStart"/>
      <w:r w:rsidRPr="00251D8D">
        <w:t>zzzzzzzzzzzzzzzzzzzzzzzzzz</w:t>
      </w:r>
      <w:proofErr w:type="spellEnd"/>
      <w:r w:rsidRPr="00251D8D">
        <w:t>']</w:t>
      </w:r>
    </w:p>
    <w:p w14:paraId="4BF7A668" w14:textId="16CE1185" w:rsidR="009552EB" w:rsidRDefault="009552EB" w:rsidP="00316B5D">
      <w:pPr>
        <w:pStyle w:val="Heading1"/>
        <w:ind w:left="720" w:right="288"/>
        <w:rPr>
          <w:sz w:val="40"/>
          <w:szCs w:val="40"/>
        </w:rPr>
      </w:pPr>
      <w:r w:rsidRPr="006C0D15">
        <w:rPr>
          <w:sz w:val="40"/>
          <w:szCs w:val="40"/>
        </w:rPr>
        <w:lastRenderedPageBreak/>
        <w:t xml:space="preserve">Assignment </w:t>
      </w:r>
      <w:r w:rsidR="001A6235">
        <w:rPr>
          <w:sz w:val="40"/>
          <w:szCs w:val="40"/>
        </w:rPr>
        <w:t>20</w:t>
      </w:r>
    </w:p>
    <w:p w14:paraId="76B7C99B" w14:textId="77777777" w:rsidR="009552EB" w:rsidRPr="00A95E0B" w:rsidRDefault="009552EB" w:rsidP="00316B5D">
      <w:pPr>
        <w:ind w:left="720" w:right="288"/>
      </w:pPr>
    </w:p>
    <w:p w14:paraId="33BA005F" w14:textId="148B92EE" w:rsidR="009552EB" w:rsidRDefault="009552EB" w:rsidP="00316B5D">
      <w:pPr>
        <w:pStyle w:val="Text"/>
        <w:ind w:left="720" w:right="288"/>
      </w:pPr>
      <w:r>
        <w:rPr>
          <w:rFonts w:cs="Calibri"/>
          <w:b/>
          <w:bCs/>
          <w:i/>
          <w:iCs/>
          <w:color w:val="223C56" w:themeColor="accent5" w:themeShade="40"/>
          <w:szCs w:val="56"/>
        </w:rPr>
        <w:t>Objective</w:t>
      </w:r>
      <w:r w:rsidRPr="006C0D15">
        <w:rPr>
          <w:rFonts w:cs="Calibri"/>
          <w:iCs/>
          <w:color w:val="105674" w:themeColor="accent4" w:themeShade="80"/>
        </w:rPr>
        <w:t>:</w:t>
      </w:r>
      <w:r w:rsidRPr="006C0D15">
        <w:rPr>
          <w:rFonts w:cs="Calibri"/>
          <w:color w:val="105674" w:themeColor="accent4" w:themeShade="80"/>
        </w:rPr>
        <w:t xml:space="preserve"> </w:t>
      </w:r>
      <w:r w:rsidR="00F553FA" w:rsidRPr="00CF39A5">
        <w:t xml:space="preserve">Given a nested tuple </w:t>
      </w:r>
      <w:r w:rsidR="00F553FA">
        <w:t>[</w:t>
      </w:r>
      <w:proofErr w:type="spellStart"/>
      <w:r w:rsidR="00F553FA">
        <w:t>eg</w:t>
      </w:r>
      <w:proofErr w:type="spellEnd"/>
      <w:r w:rsidR="00F553FA">
        <w:t>. t</w:t>
      </w:r>
      <w:r w:rsidR="00F553FA" w:rsidRPr="00CF39A5">
        <w:t>=((1,2),(3,4.15,5.15),(7,8,12,15))</w:t>
      </w:r>
      <w:r w:rsidR="00F553FA">
        <w:t>],</w:t>
      </w:r>
      <w:r w:rsidR="00F553FA" w:rsidRPr="00CF39A5">
        <w:t xml:space="preserve"> </w:t>
      </w:r>
      <w:r w:rsidR="00F553FA">
        <w:t>w</w:t>
      </w:r>
      <w:r w:rsidR="00F553FA" w:rsidRPr="00CF39A5">
        <w:t>rite a program that displays the mean of individual elements of tuple tup1 and then displays the mean of the com</w:t>
      </w:r>
      <w:r w:rsidR="00F553FA">
        <w:t>puted means</w:t>
      </w:r>
      <w:r w:rsidR="00F553FA" w:rsidRPr="000E6995">
        <w:t>.</w:t>
      </w:r>
    </w:p>
    <w:p w14:paraId="606A2E5F" w14:textId="77777777" w:rsidR="00F553FA" w:rsidRDefault="00F553FA" w:rsidP="00316B5D">
      <w:pPr>
        <w:pStyle w:val="Text"/>
        <w:ind w:left="720" w:right="288"/>
        <w:rPr>
          <w:rFonts w:cs="Calibri"/>
        </w:rPr>
      </w:pPr>
    </w:p>
    <w:p w14:paraId="01AD07E5" w14:textId="77777777" w:rsidR="009552EB" w:rsidRDefault="009552EB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Code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6467DF0D" w14:textId="77777777" w:rsidR="00F553FA" w:rsidRPr="00316B5D" w:rsidRDefault="00F553F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gramStart"/>
      <w:r w:rsidRPr="00316B5D">
        <w:rPr>
          <w:rFonts w:eastAsia="Times New Roman" w:cs="Times New Roman"/>
          <w:lang w:val="en-IN" w:eastAsia="en-IN"/>
        </w:rPr>
        <w:t>pairs=</w:t>
      </w:r>
      <w:proofErr w:type="gramEnd"/>
      <w:r w:rsidRPr="00316B5D">
        <w:rPr>
          <w:rFonts w:eastAsia="Times New Roman" w:cs="Times New Roman"/>
          <w:lang w:val="en-IN" w:eastAsia="en-IN"/>
        </w:rPr>
        <w:t>eval(input("Enter a tuple which contains a tuple of numbers : "))</w:t>
      </w:r>
    </w:p>
    <w:p w14:paraId="7FE4D75A" w14:textId="77777777" w:rsidR="00F553FA" w:rsidRPr="00316B5D" w:rsidRDefault="00F553F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gramStart"/>
      <w:r w:rsidRPr="00316B5D">
        <w:rPr>
          <w:rFonts w:eastAsia="Times New Roman" w:cs="Times New Roman"/>
          <w:lang w:val="en-IN" w:eastAsia="en-IN"/>
        </w:rPr>
        <w:t>means</w:t>
      </w:r>
      <w:proofErr w:type="gramEnd"/>
      <w:r w:rsidRPr="00316B5D">
        <w:rPr>
          <w:rFonts w:eastAsia="Times New Roman" w:cs="Times New Roman"/>
          <w:lang w:val="en-IN" w:eastAsia="en-IN"/>
        </w:rPr>
        <w:t>=[]</w:t>
      </w:r>
    </w:p>
    <w:p w14:paraId="09268B8A" w14:textId="79C91B55" w:rsidR="00F553FA" w:rsidRPr="00316B5D" w:rsidRDefault="00F553F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total=0</w:t>
      </w:r>
    </w:p>
    <w:p w14:paraId="332A75D4" w14:textId="77777777" w:rsidR="00F553FA" w:rsidRPr="00316B5D" w:rsidRDefault="00F553F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</w:p>
    <w:p w14:paraId="26C3D9B8" w14:textId="77777777" w:rsidR="00F553FA" w:rsidRPr="00316B5D" w:rsidRDefault="00F553F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for </w:t>
      </w:r>
      <w:proofErr w:type="spellStart"/>
      <w:r w:rsidRPr="00316B5D">
        <w:rPr>
          <w:rFonts w:eastAsia="Times New Roman" w:cs="Times New Roman"/>
          <w:lang w:val="en-IN" w:eastAsia="en-IN"/>
        </w:rPr>
        <w:t>tup</w:t>
      </w:r>
      <w:proofErr w:type="spellEnd"/>
      <w:r w:rsidRPr="00316B5D">
        <w:rPr>
          <w:rFonts w:eastAsia="Times New Roman" w:cs="Times New Roman"/>
          <w:lang w:val="en-IN" w:eastAsia="en-IN"/>
        </w:rPr>
        <w:t> in pairs:</w:t>
      </w:r>
    </w:p>
    <w:p w14:paraId="42841E3E" w14:textId="77777777" w:rsidR="00F553FA" w:rsidRPr="00316B5D" w:rsidRDefault="00F553F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    sum=0</w:t>
      </w:r>
    </w:p>
    <w:p w14:paraId="6189056A" w14:textId="77777777" w:rsidR="00F553FA" w:rsidRPr="00316B5D" w:rsidRDefault="00F553F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    for i in </w:t>
      </w:r>
      <w:proofErr w:type="spellStart"/>
      <w:r w:rsidRPr="00316B5D">
        <w:rPr>
          <w:rFonts w:eastAsia="Times New Roman" w:cs="Times New Roman"/>
          <w:lang w:val="en-IN" w:eastAsia="en-IN"/>
        </w:rPr>
        <w:t>tup</w:t>
      </w:r>
      <w:proofErr w:type="spellEnd"/>
      <w:r w:rsidRPr="00316B5D">
        <w:rPr>
          <w:rFonts w:eastAsia="Times New Roman" w:cs="Times New Roman"/>
          <w:lang w:val="en-IN" w:eastAsia="en-IN"/>
        </w:rPr>
        <w:t>:</w:t>
      </w:r>
    </w:p>
    <w:p w14:paraId="60A1ABFE" w14:textId="77777777" w:rsidR="00F553FA" w:rsidRPr="00316B5D" w:rsidRDefault="00F553F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        sum+=i</w:t>
      </w:r>
    </w:p>
    <w:p w14:paraId="35500C1C" w14:textId="77777777" w:rsidR="00F553FA" w:rsidRPr="00316B5D" w:rsidRDefault="00F553F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    mean=(sum/(</w:t>
      </w:r>
      <w:proofErr w:type="spellStart"/>
      <w:r w:rsidRPr="00316B5D">
        <w:rPr>
          <w:rFonts w:eastAsia="Times New Roman" w:cs="Times New Roman"/>
          <w:lang w:val="en-IN" w:eastAsia="en-IN"/>
        </w:rPr>
        <w:t>len</w:t>
      </w:r>
      <w:proofErr w:type="spellEnd"/>
      <w:r w:rsidRPr="00316B5D">
        <w:rPr>
          <w:rFonts w:eastAsia="Times New Roman" w:cs="Times New Roman"/>
          <w:lang w:val="en-IN" w:eastAsia="en-IN"/>
        </w:rPr>
        <w:t>(</w:t>
      </w:r>
      <w:proofErr w:type="spellStart"/>
      <w:r w:rsidRPr="00316B5D">
        <w:rPr>
          <w:rFonts w:eastAsia="Times New Roman" w:cs="Times New Roman"/>
          <w:lang w:val="en-IN" w:eastAsia="en-IN"/>
        </w:rPr>
        <w:t>tup</w:t>
      </w:r>
      <w:proofErr w:type="spellEnd"/>
      <w:r w:rsidRPr="00316B5D">
        <w:rPr>
          <w:rFonts w:eastAsia="Times New Roman" w:cs="Times New Roman"/>
          <w:lang w:val="en-IN" w:eastAsia="en-IN"/>
        </w:rPr>
        <w:t>)))</w:t>
      </w:r>
    </w:p>
    <w:p w14:paraId="5AED6A08" w14:textId="77777777" w:rsidR="00F553FA" w:rsidRPr="00316B5D" w:rsidRDefault="00F553F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    </w:t>
      </w:r>
      <w:proofErr w:type="gramStart"/>
      <w:r w:rsidRPr="00316B5D">
        <w:rPr>
          <w:rFonts w:eastAsia="Times New Roman" w:cs="Times New Roman"/>
          <w:lang w:val="en-IN" w:eastAsia="en-IN"/>
        </w:rPr>
        <w:t>print(</w:t>
      </w:r>
      <w:proofErr w:type="gramEnd"/>
      <w:r w:rsidRPr="00316B5D">
        <w:rPr>
          <w:rFonts w:eastAsia="Times New Roman" w:cs="Times New Roman"/>
          <w:lang w:val="en-IN" w:eastAsia="en-IN"/>
        </w:rPr>
        <w:t>"Mean of", </w:t>
      </w:r>
      <w:proofErr w:type="spellStart"/>
      <w:r w:rsidRPr="00316B5D">
        <w:rPr>
          <w:rFonts w:eastAsia="Times New Roman" w:cs="Times New Roman"/>
          <w:lang w:val="en-IN" w:eastAsia="en-IN"/>
        </w:rPr>
        <w:t>tup</w:t>
      </w:r>
      <w:proofErr w:type="spellEnd"/>
      <w:r w:rsidRPr="00316B5D">
        <w:rPr>
          <w:rFonts w:eastAsia="Times New Roman" w:cs="Times New Roman"/>
          <w:lang w:val="en-IN" w:eastAsia="en-IN"/>
        </w:rPr>
        <w:t>, "is", mean)</w:t>
      </w:r>
    </w:p>
    <w:p w14:paraId="6109A945" w14:textId="77777777" w:rsidR="00F553FA" w:rsidRPr="00316B5D" w:rsidRDefault="00F553F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    </w:t>
      </w:r>
      <w:proofErr w:type="spellStart"/>
      <w:proofErr w:type="gramStart"/>
      <w:r w:rsidRPr="00316B5D">
        <w:rPr>
          <w:rFonts w:eastAsia="Times New Roman" w:cs="Times New Roman"/>
          <w:lang w:val="en-IN" w:eastAsia="en-IN"/>
        </w:rPr>
        <w:t>means.append</w:t>
      </w:r>
      <w:proofErr w:type="spellEnd"/>
      <w:r w:rsidRPr="00316B5D">
        <w:rPr>
          <w:rFonts w:eastAsia="Times New Roman" w:cs="Times New Roman"/>
          <w:lang w:val="en-IN" w:eastAsia="en-IN"/>
        </w:rPr>
        <w:t>(</w:t>
      </w:r>
      <w:proofErr w:type="gramEnd"/>
      <w:r w:rsidRPr="00316B5D">
        <w:rPr>
          <w:rFonts w:eastAsia="Times New Roman" w:cs="Times New Roman"/>
          <w:lang w:val="en-IN" w:eastAsia="en-IN"/>
        </w:rPr>
        <w:t>mean)</w:t>
      </w:r>
    </w:p>
    <w:p w14:paraId="4AAF9947" w14:textId="77777777" w:rsidR="00F553FA" w:rsidRPr="00316B5D" w:rsidRDefault="00F553F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</w:p>
    <w:p w14:paraId="4D981122" w14:textId="77777777" w:rsidR="00F553FA" w:rsidRPr="00316B5D" w:rsidRDefault="00F553F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for mean in means:</w:t>
      </w:r>
    </w:p>
    <w:p w14:paraId="5DD6251C" w14:textId="77777777" w:rsidR="00F553FA" w:rsidRPr="00316B5D" w:rsidRDefault="00F553F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    total+=mean</w:t>
      </w:r>
    </w:p>
    <w:p w14:paraId="7B5A8241" w14:textId="77777777" w:rsidR="00F553FA" w:rsidRPr="00316B5D" w:rsidRDefault="00F553F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mean=(total/(</w:t>
      </w:r>
      <w:proofErr w:type="spellStart"/>
      <w:r w:rsidRPr="00316B5D">
        <w:rPr>
          <w:rFonts w:eastAsia="Times New Roman" w:cs="Times New Roman"/>
          <w:lang w:val="en-IN" w:eastAsia="en-IN"/>
        </w:rPr>
        <w:t>len</w:t>
      </w:r>
      <w:proofErr w:type="spellEnd"/>
      <w:r w:rsidRPr="00316B5D">
        <w:rPr>
          <w:rFonts w:eastAsia="Times New Roman" w:cs="Times New Roman"/>
          <w:lang w:val="en-IN" w:eastAsia="en-IN"/>
        </w:rPr>
        <w:t>(means)))</w:t>
      </w:r>
    </w:p>
    <w:p w14:paraId="5A43E4B5" w14:textId="77777777" w:rsidR="00F553FA" w:rsidRPr="00316B5D" w:rsidRDefault="00F553F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gramStart"/>
      <w:r w:rsidRPr="00316B5D">
        <w:rPr>
          <w:rFonts w:eastAsia="Times New Roman" w:cs="Times New Roman"/>
          <w:lang w:val="en-IN" w:eastAsia="en-IN"/>
        </w:rPr>
        <w:t>print(</w:t>
      </w:r>
      <w:proofErr w:type="gramEnd"/>
      <w:r w:rsidRPr="00316B5D">
        <w:rPr>
          <w:rFonts w:eastAsia="Times New Roman" w:cs="Times New Roman"/>
          <w:lang w:val="en-IN" w:eastAsia="en-IN"/>
        </w:rPr>
        <w:t>"\</w:t>
      </w:r>
      <w:proofErr w:type="spellStart"/>
      <w:r w:rsidRPr="00316B5D">
        <w:rPr>
          <w:rFonts w:eastAsia="Times New Roman" w:cs="Times New Roman"/>
          <w:lang w:val="en-IN" w:eastAsia="en-IN"/>
        </w:rPr>
        <w:t>nMean</w:t>
      </w:r>
      <w:proofErr w:type="spellEnd"/>
      <w:r w:rsidRPr="00316B5D">
        <w:rPr>
          <w:rFonts w:eastAsia="Times New Roman" w:cs="Times New Roman"/>
          <w:lang w:val="en-IN" w:eastAsia="en-IN"/>
        </w:rPr>
        <w:t> of means </w:t>
      </w:r>
      <w:proofErr w:type="spellStart"/>
      <w:r w:rsidRPr="00316B5D">
        <w:rPr>
          <w:rFonts w:eastAsia="Times New Roman" w:cs="Times New Roman"/>
          <w:lang w:val="en-IN" w:eastAsia="en-IN"/>
        </w:rPr>
        <w:t>is",mean</w:t>
      </w:r>
      <w:proofErr w:type="spellEnd"/>
      <w:r w:rsidRPr="00316B5D">
        <w:rPr>
          <w:rFonts w:eastAsia="Times New Roman" w:cs="Times New Roman"/>
          <w:lang w:val="en-IN" w:eastAsia="en-IN"/>
        </w:rPr>
        <w:t>)</w:t>
      </w:r>
    </w:p>
    <w:p w14:paraId="79A9DF93" w14:textId="77777777" w:rsidR="00F553FA" w:rsidRPr="00F553FA" w:rsidRDefault="00F553F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color w:val="000000"/>
          <w:lang w:val="en-IN" w:eastAsia="en-IN"/>
        </w:rPr>
      </w:pPr>
    </w:p>
    <w:p w14:paraId="73AACF69" w14:textId="77777777" w:rsidR="00F553FA" w:rsidRPr="00AE36BC" w:rsidRDefault="00F553FA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Input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20429318" w14:textId="782DEA67" w:rsidR="00F553FA" w:rsidRDefault="00F553FA" w:rsidP="00316B5D">
      <w:pPr>
        <w:ind w:left="720" w:right="288"/>
        <w:rPr>
          <w:rFonts w:eastAsia="Times New Roman" w:cs="Times New Roman"/>
          <w:color w:val="000000"/>
          <w:lang w:val="en-IN" w:eastAsia="en-IN"/>
        </w:rPr>
      </w:pPr>
      <w:r w:rsidRPr="00F553FA">
        <w:rPr>
          <w:rFonts w:eastAsia="Times New Roman" w:cs="Times New Roman"/>
          <w:color w:val="000000"/>
          <w:lang w:val="en-IN" w:eastAsia="en-IN"/>
        </w:rPr>
        <w:t>Enter a tuple which contains a tuple of numbers : ((1,2,3),(4,5,9),(2,4,16,24),(60,80,76))</w:t>
      </w:r>
    </w:p>
    <w:p w14:paraId="14866962" w14:textId="77777777" w:rsidR="00F553FA" w:rsidRDefault="00F553FA" w:rsidP="00316B5D">
      <w:pPr>
        <w:ind w:left="720" w:right="288"/>
        <w:rPr>
          <w:rFonts w:eastAsia="Times New Roman" w:cs="Times New Roman"/>
          <w:color w:val="000000"/>
          <w:lang w:val="en-IN" w:eastAsia="en-IN"/>
        </w:rPr>
      </w:pPr>
    </w:p>
    <w:p w14:paraId="0A513894" w14:textId="77777777" w:rsidR="00F553FA" w:rsidRDefault="00F553FA" w:rsidP="00316B5D">
      <w:pPr>
        <w:ind w:left="720" w:right="288"/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Output:</w:t>
      </w:r>
    </w:p>
    <w:p w14:paraId="5AE25095" w14:textId="77777777" w:rsidR="00F553FA" w:rsidRPr="00F553FA" w:rsidRDefault="00F553FA" w:rsidP="00316B5D">
      <w:pPr>
        <w:ind w:left="720" w:right="288"/>
        <w:rPr>
          <w:rFonts w:eastAsia="Times New Roman" w:cs="Times New Roman"/>
          <w:color w:val="000000"/>
          <w:lang w:val="en-IN" w:eastAsia="en-IN"/>
        </w:rPr>
      </w:pPr>
      <w:r w:rsidRPr="00F553FA">
        <w:rPr>
          <w:rFonts w:eastAsia="Times New Roman" w:cs="Times New Roman"/>
          <w:color w:val="000000"/>
          <w:lang w:val="en-IN" w:eastAsia="en-IN"/>
        </w:rPr>
        <w:t>Mean of (1, 2, 3) is 2.0</w:t>
      </w:r>
    </w:p>
    <w:p w14:paraId="373A40D1" w14:textId="77777777" w:rsidR="00F553FA" w:rsidRPr="00F553FA" w:rsidRDefault="00F553FA" w:rsidP="00316B5D">
      <w:pPr>
        <w:ind w:left="720" w:right="288"/>
        <w:rPr>
          <w:rFonts w:eastAsia="Times New Roman" w:cs="Times New Roman"/>
          <w:color w:val="000000"/>
          <w:lang w:val="en-IN" w:eastAsia="en-IN"/>
        </w:rPr>
      </w:pPr>
      <w:r w:rsidRPr="00F553FA">
        <w:rPr>
          <w:rFonts w:eastAsia="Times New Roman" w:cs="Times New Roman"/>
          <w:color w:val="000000"/>
          <w:lang w:val="en-IN" w:eastAsia="en-IN"/>
        </w:rPr>
        <w:t>Mean of (4, 5, 9) is 6.0</w:t>
      </w:r>
    </w:p>
    <w:p w14:paraId="50D55FDA" w14:textId="77777777" w:rsidR="00F553FA" w:rsidRPr="00F553FA" w:rsidRDefault="00F553FA" w:rsidP="00316B5D">
      <w:pPr>
        <w:ind w:left="720" w:right="288"/>
        <w:rPr>
          <w:rFonts w:eastAsia="Times New Roman" w:cs="Times New Roman"/>
          <w:color w:val="000000"/>
          <w:lang w:val="en-IN" w:eastAsia="en-IN"/>
        </w:rPr>
      </w:pPr>
      <w:r w:rsidRPr="00F553FA">
        <w:rPr>
          <w:rFonts w:eastAsia="Times New Roman" w:cs="Times New Roman"/>
          <w:color w:val="000000"/>
          <w:lang w:val="en-IN" w:eastAsia="en-IN"/>
        </w:rPr>
        <w:t>Mean of (2, 4, 16, 24) is 11.5</w:t>
      </w:r>
    </w:p>
    <w:p w14:paraId="24CB0471" w14:textId="77777777" w:rsidR="00F553FA" w:rsidRPr="00F553FA" w:rsidRDefault="00F553FA" w:rsidP="00316B5D">
      <w:pPr>
        <w:ind w:left="720" w:right="288"/>
        <w:rPr>
          <w:rFonts w:eastAsia="Times New Roman" w:cs="Times New Roman"/>
          <w:color w:val="000000"/>
          <w:lang w:val="en-IN" w:eastAsia="en-IN"/>
        </w:rPr>
      </w:pPr>
      <w:r w:rsidRPr="00F553FA">
        <w:rPr>
          <w:rFonts w:eastAsia="Times New Roman" w:cs="Times New Roman"/>
          <w:color w:val="000000"/>
          <w:lang w:val="en-IN" w:eastAsia="en-IN"/>
        </w:rPr>
        <w:t>Mean of (60, 80, 76) is 72.0</w:t>
      </w:r>
    </w:p>
    <w:p w14:paraId="1B761927" w14:textId="77777777" w:rsidR="00F553FA" w:rsidRPr="00F553FA" w:rsidRDefault="00F553FA" w:rsidP="00316B5D">
      <w:pPr>
        <w:ind w:left="720" w:right="288"/>
        <w:rPr>
          <w:rFonts w:eastAsia="Times New Roman" w:cs="Times New Roman"/>
          <w:color w:val="000000"/>
          <w:lang w:val="en-IN" w:eastAsia="en-IN"/>
        </w:rPr>
      </w:pPr>
    </w:p>
    <w:p w14:paraId="0F0DE747" w14:textId="1987620C" w:rsidR="00454930" w:rsidRDefault="00F553FA" w:rsidP="00316B5D">
      <w:pPr>
        <w:ind w:left="720" w:right="288"/>
        <w:rPr>
          <w:color w:val="0D0D0D" w:themeColor="text1" w:themeTint="F2"/>
        </w:rPr>
        <w:sectPr w:rsidR="00454930" w:rsidSect="00316B5D">
          <w:headerReference w:type="default" r:id="rId89"/>
          <w:footerReference w:type="even" r:id="rId90"/>
          <w:footerReference w:type="default" r:id="rId91"/>
          <w:headerReference w:type="first" r:id="rId92"/>
          <w:pgSz w:w="12240" w:h="15840" w:code="1"/>
          <w:pgMar w:top="720" w:right="720" w:bottom="720" w:left="720" w:header="567" w:footer="510" w:gutter="0"/>
          <w:cols w:space="708"/>
          <w:titlePg/>
          <w:docGrid w:linePitch="360"/>
        </w:sectPr>
      </w:pPr>
      <w:r w:rsidRPr="00F553FA">
        <w:rPr>
          <w:rFonts w:eastAsia="Times New Roman" w:cs="Times New Roman"/>
          <w:color w:val="000000"/>
          <w:lang w:val="en-IN" w:eastAsia="en-IN"/>
        </w:rPr>
        <w:t>Mean of means is 22.87</w:t>
      </w:r>
      <w:r>
        <w:rPr>
          <w:rFonts w:eastAsia="Times New Roman" w:cs="Times New Roman"/>
          <w:color w:val="000000"/>
          <w:lang w:val="en-IN" w:eastAsia="en-IN"/>
        </w:rPr>
        <w:t>5</w:t>
      </w:r>
    </w:p>
    <w:p w14:paraId="1978B607" w14:textId="10BD6FBB" w:rsidR="009552EB" w:rsidRDefault="009552EB" w:rsidP="00316B5D">
      <w:pPr>
        <w:pStyle w:val="Heading1"/>
        <w:ind w:left="720" w:right="288"/>
        <w:rPr>
          <w:sz w:val="40"/>
          <w:szCs w:val="40"/>
        </w:rPr>
      </w:pPr>
      <w:r w:rsidRPr="006C0D15">
        <w:rPr>
          <w:sz w:val="40"/>
          <w:szCs w:val="40"/>
        </w:rPr>
        <w:lastRenderedPageBreak/>
        <w:t xml:space="preserve">Assignment </w:t>
      </w:r>
      <w:r w:rsidR="001A6235">
        <w:rPr>
          <w:sz w:val="40"/>
          <w:szCs w:val="40"/>
        </w:rPr>
        <w:t>21</w:t>
      </w:r>
    </w:p>
    <w:p w14:paraId="46EBFCBD" w14:textId="77777777" w:rsidR="009552EB" w:rsidRPr="00A95E0B" w:rsidRDefault="009552EB" w:rsidP="00316B5D">
      <w:pPr>
        <w:ind w:left="720" w:right="288"/>
      </w:pPr>
    </w:p>
    <w:p w14:paraId="664BC276" w14:textId="786A89A4" w:rsidR="009552EB" w:rsidRDefault="009552EB" w:rsidP="00316B5D">
      <w:pPr>
        <w:pStyle w:val="Text"/>
        <w:ind w:left="720" w:right="288"/>
      </w:pPr>
      <w:r>
        <w:rPr>
          <w:rFonts w:cs="Calibri"/>
          <w:b/>
          <w:bCs/>
          <w:i/>
          <w:iCs/>
          <w:color w:val="223C56" w:themeColor="accent5" w:themeShade="40"/>
          <w:szCs w:val="56"/>
        </w:rPr>
        <w:t>Objective</w:t>
      </w:r>
      <w:r w:rsidRPr="006C0D15">
        <w:rPr>
          <w:rFonts w:cs="Calibri"/>
          <w:iCs/>
          <w:color w:val="105674" w:themeColor="accent4" w:themeShade="80"/>
        </w:rPr>
        <w:t>:</w:t>
      </w:r>
      <w:r w:rsidRPr="006C0D15">
        <w:rPr>
          <w:rFonts w:cs="Calibri"/>
          <w:color w:val="105674" w:themeColor="accent4" w:themeShade="80"/>
        </w:rPr>
        <w:t xml:space="preserve"> </w:t>
      </w:r>
      <w:r w:rsidR="00F553FA">
        <w:t>Write a python program to print the structure</w:t>
      </w:r>
      <w:r w:rsidR="00F553FA" w:rsidRPr="000E6995">
        <w:t>.</w:t>
      </w:r>
    </w:p>
    <w:p w14:paraId="2B1238D2" w14:textId="77777777" w:rsidR="00F553FA" w:rsidRPr="00F553FA" w:rsidRDefault="00F553FA" w:rsidP="00316B5D">
      <w:pPr>
        <w:ind w:left="720" w:right="288"/>
      </w:pPr>
      <w:r w:rsidRPr="00F553FA">
        <w:t>*</w:t>
      </w:r>
    </w:p>
    <w:p w14:paraId="751A98EE" w14:textId="77777777" w:rsidR="00F553FA" w:rsidRPr="00F553FA" w:rsidRDefault="00F553FA" w:rsidP="00316B5D">
      <w:pPr>
        <w:ind w:left="720" w:right="288"/>
      </w:pPr>
      <w:r w:rsidRPr="00F553FA">
        <w:t>* *</w:t>
      </w:r>
    </w:p>
    <w:p w14:paraId="1869D358" w14:textId="77777777" w:rsidR="00F553FA" w:rsidRPr="00F553FA" w:rsidRDefault="00F553FA" w:rsidP="00316B5D">
      <w:pPr>
        <w:ind w:left="720" w:right="288"/>
      </w:pPr>
      <w:r w:rsidRPr="00F553FA">
        <w:t>* * *</w:t>
      </w:r>
    </w:p>
    <w:p w14:paraId="2EDD8FFE" w14:textId="77777777" w:rsidR="00F553FA" w:rsidRPr="00F553FA" w:rsidRDefault="00F553FA" w:rsidP="00316B5D">
      <w:pPr>
        <w:ind w:left="720" w:right="288"/>
      </w:pPr>
      <w:r w:rsidRPr="00F553FA">
        <w:t>* * * *</w:t>
      </w:r>
    </w:p>
    <w:p w14:paraId="04E9BF85" w14:textId="77777777" w:rsidR="00F553FA" w:rsidRPr="00F553FA" w:rsidRDefault="00F553FA" w:rsidP="00316B5D">
      <w:pPr>
        <w:ind w:left="720" w:right="288"/>
      </w:pPr>
      <w:r w:rsidRPr="00F553FA">
        <w:t>* * *</w:t>
      </w:r>
    </w:p>
    <w:p w14:paraId="1665064B" w14:textId="77777777" w:rsidR="00F553FA" w:rsidRPr="00F553FA" w:rsidRDefault="00F553FA" w:rsidP="00316B5D">
      <w:pPr>
        <w:ind w:left="720" w:right="288"/>
      </w:pPr>
      <w:r w:rsidRPr="00F553FA">
        <w:t>* *</w:t>
      </w:r>
    </w:p>
    <w:p w14:paraId="037026FA" w14:textId="27A47513" w:rsidR="009552EB" w:rsidRDefault="00F553FA" w:rsidP="00316B5D">
      <w:pPr>
        <w:ind w:left="720" w:right="288"/>
      </w:pPr>
      <w:r w:rsidRPr="00F553FA">
        <w:t>*</w:t>
      </w:r>
    </w:p>
    <w:p w14:paraId="6B2C2F9E" w14:textId="77777777" w:rsidR="00F553FA" w:rsidRDefault="00F553FA" w:rsidP="00316B5D">
      <w:pPr>
        <w:pStyle w:val="GraphicAnchor"/>
        <w:ind w:left="720" w:right="288"/>
        <w:rPr>
          <w:rFonts w:ascii="Calibri" w:hAnsi="Calibri" w:cs="Calibri"/>
          <w:sz w:val="28"/>
          <w:szCs w:val="28"/>
        </w:rPr>
      </w:pPr>
    </w:p>
    <w:p w14:paraId="0093ECD6" w14:textId="77777777" w:rsidR="009552EB" w:rsidRDefault="009552EB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Code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760DCA56" w14:textId="77777777" w:rsidR="00F553FA" w:rsidRPr="00316B5D" w:rsidRDefault="00F553F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rows = 7</w:t>
      </w:r>
    </w:p>
    <w:p w14:paraId="0A184E24" w14:textId="77777777" w:rsidR="00F553FA" w:rsidRPr="00316B5D" w:rsidRDefault="00F553F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gramStart"/>
      <w:r w:rsidRPr="00316B5D">
        <w:rPr>
          <w:rFonts w:eastAsia="Times New Roman" w:cs="Times New Roman"/>
          <w:lang w:val="en-IN" w:eastAsia="en-IN"/>
        </w:rPr>
        <w:t>mid</w:t>
      </w:r>
      <w:proofErr w:type="gramEnd"/>
      <w:r w:rsidRPr="00316B5D">
        <w:rPr>
          <w:rFonts w:eastAsia="Times New Roman" w:cs="Times New Roman"/>
          <w:lang w:val="en-IN" w:eastAsia="en-IN"/>
        </w:rPr>
        <w:t> = int(rows/2)+1</w:t>
      </w:r>
    </w:p>
    <w:p w14:paraId="617A6928" w14:textId="77777777" w:rsidR="00F553FA" w:rsidRPr="00316B5D" w:rsidRDefault="00F553F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gramStart"/>
      <w:r w:rsidRPr="00316B5D">
        <w:rPr>
          <w:rFonts w:eastAsia="Times New Roman" w:cs="Times New Roman"/>
          <w:lang w:val="en-IN" w:eastAsia="en-IN"/>
        </w:rPr>
        <w:t>for</w:t>
      </w:r>
      <w:proofErr w:type="gramEnd"/>
      <w:r w:rsidRPr="00316B5D">
        <w:rPr>
          <w:rFonts w:eastAsia="Times New Roman" w:cs="Times New Roman"/>
          <w:lang w:val="en-IN" w:eastAsia="en-IN"/>
        </w:rPr>
        <w:t> i in range(1, mid+1):</w:t>
      </w:r>
    </w:p>
    <w:p w14:paraId="30211892" w14:textId="77777777" w:rsidR="00F553FA" w:rsidRPr="00316B5D" w:rsidRDefault="00F553F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    </w:t>
      </w:r>
      <w:proofErr w:type="gramStart"/>
      <w:r w:rsidRPr="00316B5D">
        <w:rPr>
          <w:rFonts w:eastAsia="Times New Roman" w:cs="Times New Roman"/>
          <w:lang w:val="en-IN" w:eastAsia="en-IN"/>
        </w:rPr>
        <w:t>for</w:t>
      </w:r>
      <w:proofErr w:type="gramEnd"/>
      <w:r w:rsidRPr="00316B5D">
        <w:rPr>
          <w:rFonts w:eastAsia="Times New Roman" w:cs="Times New Roman"/>
          <w:lang w:val="en-IN" w:eastAsia="en-IN"/>
        </w:rPr>
        <w:t> j in range(1, i+1):</w:t>
      </w:r>
    </w:p>
    <w:p w14:paraId="00B8683E" w14:textId="77777777" w:rsidR="00F553FA" w:rsidRPr="00316B5D" w:rsidRDefault="00F553F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        </w:t>
      </w:r>
      <w:proofErr w:type="gramStart"/>
      <w:r w:rsidRPr="00316B5D">
        <w:rPr>
          <w:rFonts w:eastAsia="Times New Roman" w:cs="Times New Roman"/>
          <w:lang w:val="en-IN" w:eastAsia="en-IN"/>
        </w:rPr>
        <w:t>print(</w:t>
      </w:r>
      <w:proofErr w:type="gramEnd"/>
      <w:r w:rsidRPr="00316B5D">
        <w:rPr>
          <w:rFonts w:eastAsia="Times New Roman" w:cs="Times New Roman"/>
          <w:lang w:val="en-IN" w:eastAsia="en-IN"/>
        </w:rPr>
        <w:t>'*', end=' ')</w:t>
      </w:r>
    </w:p>
    <w:p w14:paraId="3D83C5C6" w14:textId="77777777" w:rsidR="00F553FA" w:rsidRPr="00316B5D" w:rsidRDefault="00F553F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    </w:t>
      </w:r>
      <w:proofErr w:type="gramStart"/>
      <w:r w:rsidRPr="00316B5D">
        <w:rPr>
          <w:rFonts w:eastAsia="Times New Roman" w:cs="Times New Roman"/>
          <w:lang w:val="en-IN" w:eastAsia="en-IN"/>
        </w:rPr>
        <w:t>print()</w:t>
      </w:r>
      <w:proofErr w:type="gramEnd"/>
    </w:p>
    <w:p w14:paraId="03472011" w14:textId="77777777" w:rsidR="00F553FA" w:rsidRPr="00316B5D" w:rsidRDefault="00F553F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for i in range(mid+1):</w:t>
      </w:r>
    </w:p>
    <w:p w14:paraId="5AA5D0AA" w14:textId="77777777" w:rsidR="00F553FA" w:rsidRPr="00316B5D" w:rsidRDefault="00F553F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    </w:t>
      </w:r>
      <w:proofErr w:type="gramStart"/>
      <w:r w:rsidRPr="00316B5D">
        <w:rPr>
          <w:rFonts w:eastAsia="Times New Roman" w:cs="Times New Roman"/>
          <w:lang w:val="en-IN" w:eastAsia="en-IN"/>
        </w:rPr>
        <w:t>for</w:t>
      </w:r>
      <w:proofErr w:type="gramEnd"/>
      <w:r w:rsidRPr="00316B5D">
        <w:rPr>
          <w:rFonts w:eastAsia="Times New Roman" w:cs="Times New Roman"/>
          <w:lang w:val="en-IN" w:eastAsia="en-IN"/>
        </w:rPr>
        <w:t> j in range(0, mid-i-1):</w:t>
      </w:r>
    </w:p>
    <w:p w14:paraId="2642F536" w14:textId="77777777" w:rsidR="00F553FA" w:rsidRPr="00316B5D" w:rsidRDefault="00F553F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        </w:t>
      </w:r>
      <w:proofErr w:type="gramStart"/>
      <w:r w:rsidRPr="00316B5D">
        <w:rPr>
          <w:rFonts w:eastAsia="Times New Roman" w:cs="Times New Roman"/>
          <w:lang w:val="en-IN" w:eastAsia="en-IN"/>
        </w:rPr>
        <w:t>print(</w:t>
      </w:r>
      <w:proofErr w:type="gramEnd"/>
      <w:r w:rsidRPr="00316B5D">
        <w:rPr>
          <w:rFonts w:eastAsia="Times New Roman" w:cs="Times New Roman"/>
          <w:lang w:val="en-IN" w:eastAsia="en-IN"/>
        </w:rPr>
        <w:t>'*', end=' ')</w:t>
      </w:r>
    </w:p>
    <w:p w14:paraId="71C5CEDD" w14:textId="77777777" w:rsidR="00F553FA" w:rsidRPr="00316B5D" w:rsidRDefault="00F553F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    </w:t>
      </w:r>
      <w:proofErr w:type="gramStart"/>
      <w:r w:rsidRPr="00316B5D">
        <w:rPr>
          <w:rFonts w:eastAsia="Times New Roman" w:cs="Times New Roman"/>
          <w:lang w:val="en-IN" w:eastAsia="en-IN"/>
        </w:rPr>
        <w:t>print()</w:t>
      </w:r>
      <w:proofErr w:type="gramEnd"/>
    </w:p>
    <w:p w14:paraId="45F18111" w14:textId="77777777" w:rsidR="009552EB" w:rsidRDefault="009552EB" w:rsidP="00316B5D">
      <w:pPr>
        <w:pStyle w:val="GraphicAnchor"/>
        <w:ind w:left="720" w:right="288"/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</w:pPr>
    </w:p>
    <w:p w14:paraId="5CF15346" w14:textId="55C336A6" w:rsidR="009552EB" w:rsidRPr="00E7270A" w:rsidRDefault="00F553FA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</w:t>
      </w:r>
      <w:r w:rsidR="009552EB"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7737CB61" w14:textId="77777777" w:rsidR="00F553FA" w:rsidRPr="00F553FA" w:rsidRDefault="00F553F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color w:val="000000"/>
          <w:lang w:val="en-IN" w:eastAsia="en-IN"/>
        </w:rPr>
      </w:pPr>
      <w:r w:rsidRPr="00F553FA">
        <w:rPr>
          <w:rFonts w:eastAsia="Times New Roman" w:cs="Times New Roman"/>
          <w:color w:val="000000"/>
          <w:lang w:val="en-IN" w:eastAsia="en-IN"/>
        </w:rPr>
        <w:t>*</w:t>
      </w:r>
    </w:p>
    <w:p w14:paraId="328240CD" w14:textId="77777777" w:rsidR="00F553FA" w:rsidRPr="00F553FA" w:rsidRDefault="00F553F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color w:val="000000"/>
          <w:lang w:val="en-IN" w:eastAsia="en-IN"/>
        </w:rPr>
      </w:pPr>
      <w:r w:rsidRPr="00F553FA">
        <w:rPr>
          <w:rFonts w:eastAsia="Times New Roman" w:cs="Times New Roman"/>
          <w:color w:val="000000"/>
          <w:lang w:val="en-IN" w:eastAsia="en-IN"/>
        </w:rPr>
        <w:t>* *</w:t>
      </w:r>
    </w:p>
    <w:p w14:paraId="49FCB5FD" w14:textId="77777777" w:rsidR="00F553FA" w:rsidRPr="00F553FA" w:rsidRDefault="00F553F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color w:val="000000"/>
          <w:lang w:val="en-IN" w:eastAsia="en-IN"/>
        </w:rPr>
      </w:pPr>
      <w:r w:rsidRPr="00F553FA">
        <w:rPr>
          <w:rFonts w:eastAsia="Times New Roman" w:cs="Times New Roman"/>
          <w:color w:val="000000"/>
          <w:lang w:val="en-IN" w:eastAsia="en-IN"/>
        </w:rPr>
        <w:t>* * *</w:t>
      </w:r>
    </w:p>
    <w:p w14:paraId="7EDE899E" w14:textId="77777777" w:rsidR="00F553FA" w:rsidRPr="00F553FA" w:rsidRDefault="00F553F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color w:val="000000"/>
          <w:lang w:val="en-IN" w:eastAsia="en-IN"/>
        </w:rPr>
      </w:pPr>
      <w:r w:rsidRPr="00F553FA">
        <w:rPr>
          <w:rFonts w:eastAsia="Times New Roman" w:cs="Times New Roman"/>
          <w:color w:val="000000"/>
          <w:lang w:val="en-IN" w:eastAsia="en-IN"/>
        </w:rPr>
        <w:t>* * * *</w:t>
      </w:r>
    </w:p>
    <w:p w14:paraId="3A526304" w14:textId="77777777" w:rsidR="00F553FA" w:rsidRPr="00F553FA" w:rsidRDefault="00F553F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color w:val="000000"/>
          <w:lang w:val="en-IN" w:eastAsia="en-IN"/>
        </w:rPr>
      </w:pPr>
      <w:r w:rsidRPr="00F553FA">
        <w:rPr>
          <w:rFonts w:eastAsia="Times New Roman" w:cs="Times New Roman"/>
          <w:color w:val="000000"/>
          <w:lang w:val="en-IN" w:eastAsia="en-IN"/>
        </w:rPr>
        <w:t>* * *</w:t>
      </w:r>
    </w:p>
    <w:p w14:paraId="05AD6A99" w14:textId="77777777" w:rsidR="00F553FA" w:rsidRPr="00F553FA" w:rsidRDefault="00F553F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color w:val="000000"/>
          <w:lang w:val="en-IN" w:eastAsia="en-IN"/>
        </w:rPr>
      </w:pPr>
      <w:r w:rsidRPr="00F553FA">
        <w:rPr>
          <w:rFonts w:eastAsia="Times New Roman" w:cs="Times New Roman"/>
          <w:color w:val="000000"/>
          <w:lang w:val="en-IN" w:eastAsia="en-IN"/>
        </w:rPr>
        <w:t>* *</w:t>
      </w:r>
    </w:p>
    <w:p w14:paraId="5F27E77B" w14:textId="09695A31" w:rsidR="00454930" w:rsidRPr="00F553FA" w:rsidRDefault="00F553F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color w:val="000000"/>
          <w:lang w:val="en-IN" w:eastAsia="en-IN"/>
        </w:rPr>
        <w:sectPr w:rsidR="00454930" w:rsidRPr="00F553FA" w:rsidSect="00316B5D">
          <w:headerReference w:type="default" r:id="rId93"/>
          <w:footerReference w:type="even" r:id="rId94"/>
          <w:footerReference w:type="default" r:id="rId95"/>
          <w:headerReference w:type="first" r:id="rId96"/>
          <w:pgSz w:w="12240" w:h="15840" w:code="1"/>
          <w:pgMar w:top="720" w:right="720" w:bottom="720" w:left="720" w:header="567" w:footer="510" w:gutter="0"/>
          <w:cols w:space="708"/>
          <w:titlePg/>
          <w:docGrid w:linePitch="360"/>
        </w:sectPr>
      </w:pPr>
      <w:r w:rsidRPr="00F553FA">
        <w:rPr>
          <w:rFonts w:eastAsia="Times New Roman" w:cs="Times New Roman"/>
          <w:color w:val="000000"/>
          <w:lang w:val="en-IN" w:eastAsia="en-IN"/>
        </w:rPr>
        <w:t>*</w:t>
      </w:r>
    </w:p>
    <w:p w14:paraId="49B7B4E7" w14:textId="49C76B0E" w:rsidR="009552EB" w:rsidRDefault="009552EB" w:rsidP="00316B5D">
      <w:pPr>
        <w:pStyle w:val="Heading1"/>
        <w:ind w:left="720" w:right="288"/>
        <w:rPr>
          <w:sz w:val="40"/>
          <w:szCs w:val="40"/>
        </w:rPr>
      </w:pPr>
      <w:r w:rsidRPr="006C0D15">
        <w:rPr>
          <w:sz w:val="40"/>
          <w:szCs w:val="40"/>
        </w:rPr>
        <w:lastRenderedPageBreak/>
        <w:t xml:space="preserve">Assignment </w:t>
      </w:r>
      <w:r w:rsidR="001A6235">
        <w:rPr>
          <w:sz w:val="40"/>
          <w:szCs w:val="40"/>
        </w:rPr>
        <w:t>22</w:t>
      </w:r>
    </w:p>
    <w:p w14:paraId="27A3CFB2" w14:textId="77777777" w:rsidR="009552EB" w:rsidRPr="00A95E0B" w:rsidRDefault="009552EB" w:rsidP="00316B5D">
      <w:pPr>
        <w:ind w:left="720" w:right="288"/>
      </w:pPr>
    </w:p>
    <w:p w14:paraId="132BF52E" w14:textId="77777777" w:rsidR="00B56C53" w:rsidRDefault="009552EB" w:rsidP="00316B5D">
      <w:pPr>
        <w:tabs>
          <w:tab w:val="left" w:pos="0"/>
        </w:tabs>
        <w:ind w:left="720" w:right="288"/>
      </w:pPr>
      <w:r>
        <w:rPr>
          <w:rFonts w:cs="Calibri"/>
          <w:b/>
          <w:bCs/>
          <w:i/>
          <w:iCs/>
          <w:color w:val="223C56" w:themeColor="accent5" w:themeShade="40"/>
          <w:szCs w:val="56"/>
        </w:rPr>
        <w:t>Objective</w:t>
      </w:r>
      <w:r w:rsidRPr="006C0D15">
        <w:rPr>
          <w:rFonts w:cs="Calibri"/>
          <w:iCs/>
          <w:color w:val="105674" w:themeColor="accent4" w:themeShade="80"/>
        </w:rPr>
        <w:t>:</w:t>
      </w:r>
      <w:r w:rsidRPr="006C0D15">
        <w:rPr>
          <w:rFonts w:cs="Calibri"/>
          <w:color w:val="105674" w:themeColor="accent4" w:themeShade="80"/>
        </w:rPr>
        <w:t xml:space="preserve"> </w:t>
      </w:r>
      <w:r w:rsidR="00B56C53">
        <w:t>Write a python program to print the structure</w:t>
      </w:r>
      <w:r w:rsidR="00B56C53" w:rsidRPr="000E6995">
        <w:t>.</w:t>
      </w:r>
    </w:p>
    <w:p w14:paraId="18699EBC" w14:textId="77777777" w:rsidR="00B56C53" w:rsidRPr="00B86FDE" w:rsidRDefault="00B56C53" w:rsidP="00316B5D">
      <w:pPr>
        <w:ind w:left="720" w:right="288"/>
      </w:pPr>
      <w:r w:rsidRPr="00B86FDE">
        <w:t>*</w:t>
      </w:r>
    </w:p>
    <w:p w14:paraId="26FB4E8B" w14:textId="77777777" w:rsidR="00B56C53" w:rsidRPr="00B86FDE" w:rsidRDefault="00B56C53" w:rsidP="00316B5D">
      <w:pPr>
        <w:ind w:left="720" w:right="288"/>
      </w:pPr>
      <w:r w:rsidRPr="00B86FDE">
        <w:t>*  *</w:t>
      </w:r>
    </w:p>
    <w:p w14:paraId="1200DF79" w14:textId="77777777" w:rsidR="00B56C53" w:rsidRPr="00B86FDE" w:rsidRDefault="00B56C53" w:rsidP="00316B5D">
      <w:pPr>
        <w:ind w:left="720" w:right="288"/>
      </w:pPr>
      <w:r w:rsidRPr="00B86FDE">
        <w:t>*    *</w:t>
      </w:r>
    </w:p>
    <w:p w14:paraId="4689E88B" w14:textId="77777777" w:rsidR="00B56C53" w:rsidRPr="00B86FDE" w:rsidRDefault="00B56C53" w:rsidP="00316B5D">
      <w:pPr>
        <w:ind w:left="720" w:right="288"/>
      </w:pPr>
      <w:r w:rsidRPr="00B86FDE">
        <w:t>*      *</w:t>
      </w:r>
    </w:p>
    <w:p w14:paraId="33AAF031" w14:textId="77777777" w:rsidR="00B56C53" w:rsidRPr="00B86FDE" w:rsidRDefault="00B56C53" w:rsidP="00316B5D">
      <w:pPr>
        <w:ind w:left="720" w:right="288"/>
      </w:pPr>
      <w:r w:rsidRPr="00B86FDE">
        <w:t>*    *</w:t>
      </w:r>
    </w:p>
    <w:p w14:paraId="3FCD5D85" w14:textId="77777777" w:rsidR="00B56C53" w:rsidRPr="00B86FDE" w:rsidRDefault="00B56C53" w:rsidP="00316B5D">
      <w:pPr>
        <w:ind w:left="720" w:right="288"/>
      </w:pPr>
      <w:r w:rsidRPr="00B86FDE">
        <w:t>*  *</w:t>
      </w:r>
    </w:p>
    <w:p w14:paraId="5263A7F8" w14:textId="35B649ED" w:rsidR="009552EB" w:rsidRPr="00B56C53" w:rsidRDefault="00B56C53" w:rsidP="00316B5D">
      <w:pPr>
        <w:ind w:left="720" w:right="288"/>
      </w:pPr>
      <w:r w:rsidRPr="00B86FDE">
        <w:t>*</w:t>
      </w:r>
    </w:p>
    <w:p w14:paraId="542FB9CC" w14:textId="77777777" w:rsidR="009552EB" w:rsidRDefault="009552EB" w:rsidP="00316B5D">
      <w:pPr>
        <w:pStyle w:val="GraphicAnchor"/>
        <w:ind w:left="720" w:right="288"/>
        <w:rPr>
          <w:rFonts w:ascii="Calibri" w:hAnsi="Calibri" w:cs="Calibri"/>
          <w:sz w:val="28"/>
          <w:szCs w:val="28"/>
        </w:rPr>
      </w:pPr>
    </w:p>
    <w:p w14:paraId="45F7A5BE" w14:textId="77777777" w:rsidR="009552EB" w:rsidRDefault="009552EB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Code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227F2551" w14:textId="77777777" w:rsidR="00B56C53" w:rsidRPr="00316B5D" w:rsidRDefault="00B56C53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rows = 7</w:t>
      </w:r>
    </w:p>
    <w:p w14:paraId="02C74788" w14:textId="77777777" w:rsidR="00B56C53" w:rsidRPr="00316B5D" w:rsidRDefault="00B56C53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gramStart"/>
      <w:r w:rsidRPr="00316B5D">
        <w:rPr>
          <w:rFonts w:eastAsia="Times New Roman" w:cs="Times New Roman"/>
          <w:lang w:val="en-IN" w:eastAsia="en-IN"/>
        </w:rPr>
        <w:t>mid</w:t>
      </w:r>
      <w:proofErr w:type="gramEnd"/>
      <w:r w:rsidRPr="00316B5D">
        <w:rPr>
          <w:rFonts w:eastAsia="Times New Roman" w:cs="Times New Roman"/>
          <w:lang w:val="en-IN" w:eastAsia="en-IN"/>
        </w:rPr>
        <w:t> = int(rows/2)+1</w:t>
      </w:r>
    </w:p>
    <w:p w14:paraId="320FDB3D" w14:textId="77777777" w:rsidR="00B56C53" w:rsidRPr="00316B5D" w:rsidRDefault="00B56C53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gramStart"/>
      <w:r w:rsidRPr="00316B5D">
        <w:rPr>
          <w:rFonts w:eastAsia="Times New Roman" w:cs="Times New Roman"/>
          <w:lang w:val="en-IN" w:eastAsia="en-IN"/>
        </w:rPr>
        <w:t>print(</w:t>
      </w:r>
      <w:proofErr w:type="gramEnd"/>
      <w:r w:rsidRPr="00316B5D">
        <w:rPr>
          <w:rFonts w:eastAsia="Times New Roman" w:cs="Times New Roman"/>
          <w:lang w:val="en-IN" w:eastAsia="en-IN"/>
        </w:rPr>
        <w:t>"*")</w:t>
      </w:r>
    </w:p>
    <w:p w14:paraId="255A7ACC" w14:textId="77777777" w:rsidR="00B56C53" w:rsidRPr="00316B5D" w:rsidRDefault="00B56C53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gramStart"/>
      <w:r w:rsidRPr="00316B5D">
        <w:rPr>
          <w:rFonts w:eastAsia="Times New Roman" w:cs="Times New Roman"/>
          <w:lang w:val="en-IN" w:eastAsia="en-IN"/>
        </w:rPr>
        <w:t>for</w:t>
      </w:r>
      <w:proofErr w:type="gramEnd"/>
      <w:r w:rsidRPr="00316B5D">
        <w:rPr>
          <w:rFonts w:eastAsia="Times New Roman" w:cs="Times New Roman"/>
          <w:lang w:val="en-IN" w:eastAsia="en-IN"/>
        </w:rPr>
        <w:t> i in range(1, mid):</w:t>
      </w:r>
    </w:p>
    <w:p w14:paraId="1B25A11B" w14:textId="77777777" w:rsidR="00B56C53" w:rsidRPr="00316B5D" w:rsidRDefault="00B56C53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    </w:t>
      </w:r>
      <w:proofErr w:type="gramStart"/>
      <w:r w:rsidRPr="00316B5D">
        <w:rPr>
          <w:rFonts w:eastAsia="Times New Roman" w:cs="Times New Roman"/>
          <w:lang w:val="en-IN" w:eastAsia="en-IN"/>
        </w:rPr>
        <w:t>print(</w:t>
      </w:r>
      <w:proofErr w:type="gramEnd"/>
      <w:r w:rsidRPr="00316B5D">
        <w:rPr>
          <w:rFonts w:eastAsia="Times New Roman" w:cs="Times New Roman"/>
          <w:lang w:val="en-IN" w:eastAsia="en-IN"/>
        </w:rPr>
        <w:t>"*"+i*"  "+"*")</w:t>
      </w:r>
    </w:p>
    <w:p w14:paraId="0DA236BE" w14:textId="77777777" w:rsidR="00B56C53" w:rsidRPr="00316B5D" w:rsidRDefault="00B56C53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gramStart"/>
      <w:r w:rsidRPr="00316B5D">
        <w:rPr>
          <w:rFonts w:eastAsia="Times New Roman" w:cs="Times New Roman"/>
          <w:lang w:val="en-IN" w:eastAsia="en-IN"/>
        </w:rPr>
        <w:t>for</w:t>
      </w:r>
      <w:proofErr w:type="gramEnd"/>
      <w:r w:rsidRPr="00316B5D">
        <w:rPr>
          <w:rFonts w:eastAsia="Times New Roman" w:cs="Times New Roman"/>
          <w:lang w:val="en-IN" w:eastAsia="en-IN"/>
        </w:rPr>
        <w:t> i in range(rows-mid-1,0,-1):</w:t>
      </w:r>
    </w:p>
    <w:p w14:paraId="231AD7C3" w14:textId="77777777" w:rsidR="00B56C53" w:rsidRPr="00316B5D" w:rsidRDefault="00B56C53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    </w:t>
      </w:r>
      <w:proofErr w:type="gramStart"/>
      <w:r w:rsidRPr="00316B5D">
        <w:rPr>
          <w:rFonts w:eastAsia="Times New Roman" w:cs="Times New Roman"/>
          <w:lang w:val="en-IN" w:eastAsia="en-IN"/>
        </w:rPr>
        <w:t>print(</w:t>
      </w:r>
      <w:proofErr w:type="gramEnd"/>
      <w:r w:rsidRPr="00316B5D">
        <w:rPr>
          <w:rFonts w:eastAsia="Times New Roman" w:cs="Times New Roman"/>
          <w:lang w:val="en-IN" w:eastAsia="en-IN"/>
        </w:rPr>
        <w:t>"*"+i*"  "+"*")</w:t>
      </w:r>
    </w:p>
    <w:p w14:paraId="57D42B48" w14:textId="77777777" w:rsidR="00B56C53" w:rsidRPr="00316B5D" w:rsidRDefault="00B56C53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gramStart"/>
      <w:r w:rsidRPr="00316B5D">
        <w:rPr>
          <w:rFonts w:eastAsia="Times New Roman" w:cs="Times New Roman"/>
          <w:lang w:val="en-IN" w:eastAsia="en-IN"/>
        </w:rPr>
        <w:t>print(</w:t>
      </w:r>
      <w:proofErr w:type="gramEnd"/>
      <w:r w:rsidRPr="00316B5D">
        <w:rPr>
          <w:rFonts w:eastAsia="Times New Roman" w:cs="Times New Roman"/>
          <w:lang w:val="en-IN" w:eastAsia="en-IN"/>
        </w:rPr>
        <w:t>"*")</w:t>
      </w:r>
    </w:p>
    <w:p w14:paraId="3B93BB72" w14:textId="77777777" w:rsidR="00B56C53" w:rsidRDefault="00B56C53" w:rsidP="00316B5D">
      <w:pPr>
        <w:pStyle w:val="GraphicAnchor"/>
        <w:ind w:left="720" w:right="288"/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</w:pPr>
    </w:p>
    <w:p w14:paraId="3487EC9C" w14:textId="77777777" w:rsidR="00CC5BC3" w:rsidRPr="00E7270A" w:rsidRDefault="00CC5BC3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59FA9E61" w14:textId="77777777" w:rsidR="00B56C53" w:rsidRDefault="00B56C53" w:rsidP="00316B5D">
      <w:pPr>
        <w:ind w:left="720" w:right="288"/>
      </w:pPr>
      <w:r>
        <w:t>*</w:t>
      </w:r>
    </w:p>
    <w:p w14:paraId="7E9AD98F" w14:textId="77777777" w:rsidR="00B56C53" w:rsidRDefault="00B56C53" w:rsidP="00316B5D">
      <w:pPr>
        <w:ind w:left="720" w:right="288"/>
      </w:pPr>
      <w:r>
        <w:t>*  *</w:t>
      </w:r>
    </w:p>
    <w:p w14:paraId="1599397D" w14:textId="77777777" w:rsidR="00B56C53" w:rsidRDefault="00B56C53" w:rsidP="00316B5D">
      <w:pPr>
        <w:ind w:left="720" w:right="288"/>
      </w:pPr>
      <w:r>
        <w:t>*    *</w:t>
      </w:r>
    </w:p>
    <w:p w14:paraId="323F31AD" w14:textId="77777777" w:rsidR="00B56C53" w:rsidRDefault="00B56C53" w:rsidP="00316B5D">
      <w:pPr>
        <w:ind w:left="720" w:right="288"/>
      </w:pPr>
      <w:r>
        <w:t>*      *</w:t>
      </w:r>
    </w:p>
    <w:p w14:paraId="3D617557" w14:textId="77777777" w:rsidR="00B56C53" w:rsidRDefault="00B56C53" w:rsidP="00316B5D">
      <w:pPr>
        <w:ind w:left="720" w:right="288"/>
      </w:pPr>
      <w:r>
        <w:t>*    *</w:t>
      </w:r>
    </w:p>
    <w:p w14:paraId="5EDF6CFC" w14:textId="77777777" w:rsidR="00B56C53" w:rsidRDefault="00B56C53" w:rsidP="00316B5D">
      <w:pPr>
        <w:ind w:left="720" w:right="288"/>
      </w:pPr>
      <w:r>
        <w:t>*  *</w:t>
      </w:r>
    </w:p>
    <w:p w14:paraId="1DA1F432" w14:textId="3C64EC58" w:rsidR="00CC5BC3" w:rsidRDefault="00B56C53" w:rsidP="00316B5D">
      <w:pPr>
        <w:ind w:left="720" w:right="288"/>
        <w:rPr>
          <w:rFonts w:ascii="Space Mono" w:hAnsi="Space Mono"/>
          <w:color w:val="0D0D0D" w:themeColor="text1" w:themeTint="F2"/>
        </w:rPr>
      </w:pPr>
      <w:r>
        <w:t>*</w:t>
      </w:r>
    </w:p>
    <w:p w14:paraId="29FD7405" w14:textId="77777777" w:rsidR="00454930" w:rsidRDefault="00454930" w:rsidP="00316B5D">
      <w:pPr>
        <w:ind w:left="720" w:right="288"/>
        <w:rPr>
          <w:color w:val="0D0D0D" w:themeColor="text1" w:themeTint="F2"/>
        </w:rPr>
        <w:sectPr w:rsidR="00454930" w:rsidSect="00316B5D">
          <w:headerReference w:type="default" r:id="rId97"/>
          <w:footerReference w:type="even" r:id="rId98"/>
          <w:footerReference w:type="default" r:id="rId99"/>
          <w:headerReference w:type="first" r:id="rId100"/>
          <w:pgSz w:w="12240" w:h="15840" w:code="1"/>
          <w:pgMar w:top="720" w:right="720" w:bottom="720" w:left="720" w:header="567" w:footer="510" w:gutter="0"/>
          <w:cols w:space="708"/>
          <w:titlePg/>
          <w:docGrid w:linePitch="360"/>
        </w:sectPr>
      </w:pPr>
    </w:p>
    <w:p w14:paraId="76DAAFC5" w14:textId="16558C64" w:rsidR="008A608E" w:rsidRDefault="008A608E" w:rsidP="00316B5D">
      <w:pPr>
        <w:pStyle w:val="Heading1"/>
        <w:ind w:left="720" w:right="288"/>
        <w:rPr>
          <w:sz w:val="40"/>
          <w:szCs w:val="40"/>
        </w:rPr>
      </w:pPr>
      <w:r w:rsidRPr="006C0D15">
        <w:rPr>
          <w:sz w:val="40"/>
          <w:szCs w:val="40"/>
        </w:rPr>
        <w:lastRenderedPageBreak/>
        <w:t xml:space="preserve">Assignment </w:t>
      </w:r>
      <w:r>
        <w:rPr>
          <w:sz w:val="40"/>
          <w:szCs w:val="40"/>
        </w:rPr>
        <w:t>23</w:t>
      </w:r>
    </w:p>
    <w:p w14:paraId="3E960C68" w14:textId="77777777" w:rsidR="008A608E" w:rsidRPr="00A95E0B" w:rsidRDefault="008A608E" w:rsidP="00316B5D">
      <w:pPr>
        <w:ind w:left="720" w:right="288"/>
      </w:pPr>
    </w:p>
    <w:p w14:paraId="1D66C4BB" w14:textId="34F575E1" w:rsidR="008A608E" w:rsidRDefault="008A608E" w:rsidP="00316B5D">
      <w:pPr>
        <w:pStyle w:val="Text"/>
        <w:ind w:left="720" w:right="288"/>
        <w:rPr>
          <w:rFonts w:cs="Calibri"/>
        </w:rPr>
      </w:pPr>
      <w:r>
        <w:rPr>
          <w:rFonts w:cs="Calibri"/>
          <w:b/>
          <w:bCs/>
          <w:i/>
          <w:iCs/>
          <w:color w:val="223C56" w:themeColor="accent5" w:themeShade="40"/>
          <w:szCs w:val="56"/>
        </w:rPr>
        <w:t>Objective</w:t>
      </w:r>
      <w:r w:rsidRPr="006C0D15">
        <w:rPr>
          <w:rFonts w:cs="Calibri"/>
          <w:iCs/>
          <w:color w:val="105674" w:themeColor="accent4" w:themeShade="80"/>
        </w:rPr>
        <w:t>:</w:t>
      </w:r>
      <w:r w:rsidRPr="006C0D15">
        <w:rPr>
          <w:rFonts w:cs="Calibri"/>
          <w:color w:val="105674" w:themeColor="accent4" w:themeShade="80"/>
        </w:rPr>
        <w:t xml:space="preserve"> </w:t>
      </w:r>
      <w:r w:rsidR="00B56C53" w:rsidRPr="00CF39A5">
        <w:t xml:space="preserve">Given the dictionary x= {k1’:’v1’,’k2’:’v2’,’k3’:’v3’}, create a list with the opposite mapping, i.e., write a program to create a dictionary </w:t>
      </w:r>
      <w:r w:rsidR="00B56C53">
        <w:t xml:space="preserve">as : </w:t>
      </w:r>
      <w:r w:rsidR="00B56C53" w:rsidRPr="00CF39A5">
        <w:t>{v1’:’k1’,’v2’:’k2’,’v3’:’k3’}</w:t>
      </w:r>
    </w:p>
    <w:p w14:paraId="0A95F056" w14:textId="77777777" w:rsidR="008A608E" w:rsidRDefault="008A608E" w:rsidP="00316B5D">
      <w:pPr>
        <w:pStyle w:val="GraphicAnchor"/>
        <w:ind w:left="720" w:right="288"/>
        <w:rPr>
          <w:rFonts w:ascii="Calibri" w:hAnsi="Calibri" w:cs="Calibri"/>
          <w:sz w:val="28"/>
          <w:szCs w:val="28"/>
        </w:rPr>
      </w:pPr>
    </w:p>
    <w:p w14:paraId="3531C1C6" w14:textId="77777777" w:rsidR="008A608E" w:rsidRDefault="008A608E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Code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788B5FDA" w14:textId="77777777" w:rsidR="00B56C53" w:rsidRPr="00316B5D" w:rsidRDefault="00B56C53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dict1={"k1":"v1","k2":"v2","k3":"v3"}</w:t>
      </w:r>
    </w:p>
    <w:p w14:paraId="15E91812" w14:textId="77777777" w:rsidR="00B56C53" w:rsidRPr="00316B5D" w:rsidRDefault="00B56C53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dict2</w:t>
      </w:r>
      <w:proofErr w:type="gramStart"/>
      <w:r w:rsidRPr="00316B5D">
        <w:rPr>
          <w:rFonts w:eastAsia="Times New Roman" w:cs="Times New Roman"/>
          <w:lang w:val="en-IN" w:eastAsia="en-IN"/>
        </w:rPr>
        <w:t>={}</w:t>
      </w:r>
      <w:proofErr w:type="gramEnd"/>
    </w:p>
    <w:p w14:paraId="2A4D3758" w14:textId="77777777" w:rsidR="00B56C53" w:rsidRPr="00316B5D" w:rsidRDefault="00B56C53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for key, value in dict1.items():</w:t>
      </w:r>
    </w:p>
    <w:p w14:paraId="6F50E569" w14:textId="77777777" w:rsidR="00B56C53" w:rsidRPr="00316B5D" w:rsidRDefault="00B56C53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    dict2[value] = key</w:t>
      </w:r>
    </w:p>
    <w:p w14:paraId="0D7DE110" w14:textId="77777777" w:rsidR="00B56C53" w:rsidRPr="00316B5D" w:rsidRDefault="00B56C53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gramStart"/>
      <w:r w:rsidRPr="00316B5D">
        <w:rPr>
          <w:rFonts w:eastAsia="Times New Roman" w:cs="Times New Roman"/>
          <w:lang w:val="en-IN" w:eastAsia="en-IN"/>
        </w:rPr>
        <w:t>print(</w:t>
      </w:r>
      <w:proofErr w:type="gramEnd"/>
      <w:r w:rsidRPr="00316B5D">
        <w:rPr>
          <w:rFonts w:eastAsia="Times New Roman" w:cs="Times New Roman"/>
          <w:lang w:val="en-IN" w:eastAsia="en-IN"/>
        </w:rPr>
        <w:t>"Original Dictionary is",dict1)</w:t>
      </w:r>
    </w:p>
    <w:p w14:paraId="312FD64A" w14:textId="77777777" w:rsidR="00B56C53" w:rsidRPr="00316B5D" w:rsidRDefault="00B56C53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gramStart"/>
      <w:r w:rsidRPr="00316B5D">
        <w:rPr>
          <w:rFonts w:eastAsia="Times New Roman" w:cs="Times New Roman"/>
          <w:lang w:val="en-IN" w:eastAsia="en-IN"/>
        </w:rPr>
        <w:t>print(</w:t>
      </w:r>
      <w:proofErr w:type="gramEnd"/>
      <w:r w:rsidRPr="00316B5D">
        <w:rPr>
          <w:rFonts w:eastAsia="Times New Roman" w:cs="Times New Roman"/>
          <w:lang w:val="en-IN" w:eastAsia="en-IN"/>
        </w:rPr>
        <w:t>"Inverted Dictionary is",dict2)</w:t>
      </w:r>
    </w:p>
    <w:p w14:paraId="46C01E8F" w14:textId="77777777" w:rsidR="008A608E" w:rsidRDefault="008A608E" w:rsidP="00316B5D">
      <w:pPr>
        <w:pStyle w:val="GraphicAnchor"/>
        <w:ind w:left="720" w:right="288"/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</w:pPr>
    </w:p>
    <w:p w14:paraId="53612FCF" w14:textId="77777777" w:rsidR="008A608E" w:rsidRPr="00E7270A" w:rsidRDefault="008A608E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2FABD8D6" w14:textId="77777777" w:rsidR="00B56C53" w:rsidRPr="00B56C53" w:rsidRDefault="00B56C53" w:rsidP="00316B5D">
      <w:pPr>
        <w:ind w:left="720" w:right="288"/>
        <w:rPr>
          <w:color w:val="0D0D0D" w:themeColor="text1" w:themeTint="F2"/>
        </w:rPr>
      </w:pPr>
      <w:r w:rsidRPr="00B56C53">
        <w:rPr>
          <w:color w:val="0D0D0D" w:themeColor="text1" w:themeTint="F2"/>
        </w:rPr>
        <w:t>Original Dictionary is {'k1': 'v1', 'k2': 'v2', 'k3': 'v3'}</w:t>
      </w:r>
    </w:p>
    <w:p w14:paraId="52740C90" w14:textId="6EAA50B2" w:rsidR="008A608E" w:rsidRDefault="00B56C53" w:rsidP="00316B5D">
      <w:pPr>
        <w:ind w:left="720" w:right="288"/>
        <w:rPr>
          <w:color w:val="0D0D0D" w:themeColor="text1" w:themeTint="F2"/>
        </w:rPr>
        <w:sectPr w:rsidR="008A608E" w:rsidSect="00316B5D">
          <w:headerReference w:type="default" r:id="rId101"/>
          <w:footerReference w:type="even" r:id="rId102"/>
          <w:footerReference w:type="default" r:id="rId103"/>
          <w:headerReference w:type="first" r:id="rId104"/>
          <w:pgSz w:w="12240" w:h="15840" w:code="1"/>
          <w:pgMar w:top="720" w:right="720" w:bottom="720" w:left="720" w:header="567" w:footer="510" w:gutter="0"/>
          <w:cols w:space="708"/>
          <w:titlePg/>
          <w:docGrid w:linePitch="360"/>
        </w:sectPr>
      </w:pPr>
      <w:r w:rsidRPr="00B56C53">
        <w:rPr>
          <w:color w:val="0D0D0D" w:themeColor="text1" w:themeTint="F2"/>
        </w:rPr>
        <w:t>Inverted Dictionary is {'v1': 'k1', 'v2': 'k2', 'v3': 'k3'}</w:t>
      </w:r>
    </w:p>
    <w:p w14:paraId="4912CD86" w14:textId="3598B110" w:rsidR="008A608E" w:rsidRDefault="008A608E" w:rsidP="00316B5D">
      <w:pPr>
        <w:pStyle w:val="Heading1"/>
        <w:ind w:left="720" w:right="288"/>
        <w:rPr>
          <w:sz w:val="40"/>
          <w:szCs w:val="40"/>
        </w:rPr>
      </w:pPr>
      <w:r w:rsidRPr="006C0D15">
        <w:rPr>
          <w:sz w:val="40"/>
          <w:szCs w:val="40"/>
        </w:rPr>
        <w:lastRenderedPageBreak/>
        <w:t xml:space="preserve">Assignment </w:t>
      </w:r>
      <w:r>
        <w:rPr>
          <w:sz w:val="40"/>
          <w:szCs w:val="40"/>
        </w:rPr>
        <w:t>24</w:t>
      </w:r>
    </w:p>
    <w:p w14:paraId="71636604" w14:textId="77777777" w:rsidR="008A608E" w:rsidRPr="00A95E0B" w:rsidRDefault="008A608E" w:rsidP="00316B5D">
      <w:pPr>
        <w:ind w:left="720" w:right="288"/>
      </w:pPr>
    </w:p>
    <w:p w14:paraId="0D4DAD94" w14:textId="31A532FB" w:rsidR="008A608E" w:rsidRDefault="008A608E" w:rsidP="00316B5D">
      <w:pPr>
        <w:pStyle w:val="Text"/>
        <w:ind w:left="720" w:right="288"/>
        <w:rPr>
          <w:rFonts w:cs="Calibri"/>
        </w:rPr>
      </w:pPr>
      <w:r>
        <w:rPr>
          <w:rFonts w:cs="Calibri"/>
          <w:b/>
          <w:bCs/>
          <w:i/>
          <w:iCs/>
          <w:color w:val="223C56" w:themeColor="accent5" w:themeShade="40"/>
          <w:szCs w:val="56"/>
        </w:rPr>
        <w:t>Objective</w:t>
      </w:r>
      <w:r w:rsidRPr="006C0D15">
        <w:rPr>
          <w:rFonts w:cs="Calibri"/>
          <w:iCs/>
          <w:color w:val="105674" w:themeColor="accent4" w:themeShade="80"/>
        </w:rPr>
        <w:t>:</w:t>
      </w:r>
      <w:r w:rsidRPr="006C0D15">
        <w:rPr>
          <w:rFonts w:cs="Calibri"/>
          <w:color w:val="105674" w:themeColor="accent4" w:themeShade="80"/>
        </w:rPr>
        <w:t xml:space="preserve"> </w:t>
      </w:r>
      <w:r w:rsidR="001156E2" w:rsidRPr="00CF39A5">
        <w:t>Given list of integers, write a python program to find those which are palindromes.</w:t>
      </w:r>
    </w:p>
    <w:p w14:paraId="7808BFA2" w14:textId="77777777" w:rsidR="008A608E" w:rsidRDefault="008A608E" w:rsidP="00316B5D">
      <w:pPr>
        <w:pStyle w:val="GraphicAnchor"/>
        <w:ind w:left="720" w:right="288"/>
        <w:rPr>
          <w:rFonts w:ascii="Calibri" w:hAnsi="Calibri" w:cs="Calibri"/>
          <w:sz w:val="28"/>
          <w:szCs w:val="28"/>
        </w:rPr>
      </w:pPr>
    </w:p>
    <w:p w14:paraId="02ACA4E3" w14:textId="77777777" w:rsidR="008A608E" w:rsidRDefault="008A608E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Code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019A5A2A" w14:textId="77777777" w:rsidR="001156E2" w:rsidRPr="00316B5D" w:rsidRDefault="001156E2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list1=</w:t>
      </w:r>
      <w:proofErr w:type="gramStart"/>
      <w:r w:rsidRPr="00316B5D">
        <w:rPr>
          <w:rFonts w:eastAsia="Times New Roman" w:cs="Times New Roman"/>
          <w:lang w:val="en-IN" w:eastAsia="en-IN"/>
        </w:rPr>
        <w:t>eval(</w:t>
      </w:r>
      <w:proofErr w:type="gramEnd"/>
      <w:r w:rsidRPr="00316B5D">
        <w:rPr>
          <w:rFonts w:eastAsia="Times New Roman" w:cs="Times New Roman"/>
          <w:lang w:val="en-IN" w:eastAsia="en-IN"/>
        </w:rPr>
        <w:t>input("Enter a list of numbers : "))</w:t>
      </w:r>
    </w:p>
    <w:p w14:paraId="1981A918" w14:textId="77777777" w:rsidR="001156E2" w:rsidRPr="00316B5D" w:rsidRDefault="001156E2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for i in list1:</w:t>
      </w:r>
    </w:p>
    <w:p w14:paraId="1E40BB2A" w14:textId="77777777" w:rsidR="001156E2" w:rsidRPr="00316B5D" w:rsidRDefault="001156E2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    i = </w:t>
      </w:r>
      <w:proofErr w:type="spellStart"/>
      <w:r w:rsidRPr="00316B5D">
        <w:rPr>
          <w:rFonts w:eastAsia="Times New Roman" w:cs="Times New Roman"/>
          <w:lang w:val="en-IN" w:eastAsia="en-IN"/>
        </w:rPr>
        <w:t>str</w:t>
      </w:r>
      <w:proofErr w:type="spellEnd"/>
      <w:r w:rsidRPr="00316B5D">
        <w:rPr>
          <w:rFonts w:eastAsia="Times New Roman" w:cs="Times New Roman"/>
          <w:lang w:val="en-IN" w:eastAsia="en-IN"/>
        </w:rPr>
        <w:t>(i)</w:t>
      </w:r>
    </w:p>
    <w:p w14:paraId="3458F723" w14:textId="77777777" w:rsidR="001156E2" w:rsidRPr="00316B5D" w:rsidRDefault="001156E2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    </w:t>
      </w:r>
      <w:proofErr w:type="gramStart"/>
      <w:r w:rsidRPr="00316B5D">
        <w:rPr>
          <w:rFonts w:eastAsia="Times New Roman" w:cs="Times New Roman"/>
          <w:lang w:val="en-IN" w:eastAsia="en-IN"/>
        </w:rPr>
        <w:t>if</w:t>
      </w:r>
      <w:proofErr w:type="gramEnd"/>
      <w:r w:rsidRPr="00316B5D">
        <w:rPr>
          <w:rFonts w:eastAsia="Times New Roman" w:cs="Times New Roman"/>
          <w:lang w:val="en-IN" w:eastAsia="en-IN"/>
        </w:rPr>
        <w:t> i == i[::-1]:</w:t>
      </w:r>
    </w:p>
    <w:p w14:paraId="540DD6BD" w14:textId="77777777" w:rsidR="001156E2" w:rsidRPr="00316B5D" w:rsidRDefault="001156E2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        </w:t>
      </w:r>
      <w:proofErr w:type="gramStart"/>
      <w:r w:rsidRPr="00316B5D">
        <w:rPr>
          <w:rFonts w:eastAsia="Times New Roman" w:cs="Times New Roman"/>
          <w:lang w:val="en-IN" w:eastAsia="en-IN"/>
        </w:rPr>
        <w:t>print(</w:t>
      </w:r>
      <w:proofErr w:type="spellStart"/>
      <w:proofErr w:type="gramEnd"/>
      <w:r w:rsidRPr="00316B5D">
        <w:rPr>
          <w:rFonts w:eastAsia="Times New Roman" w:cs="Times New Roman"/>
          <w:lang w:val="en-IN" w:eastAsia="en-IN"/>
        </w:rPr>
        <w:t>i,"is</w:t>
      </w:r>
      <w:proofErr w:type="spellEnd"/>
      <w:r w:rsidRPr="00316B5D">
        <w:rPr>
          <w:rFonts w:eastAsia="Times New Roman" w:cs="Times New Roman"/>
          <w:lang w:val="en-IN" w:eastAsia="en-IN"/>
        </w:rPr>
        <w:t> palindrome")</w:t>
      </w:r>
    </w:p>
    <w:p w14:paraId="31F3EAC3" w14:textId="77777777" w:rsidR="001156E2" w:rsidRPr="001156E2" w:rsidRDefault="001156E2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color w:val="000000"/>
          <w:lang w:val="en-IN" w:eastAsia="en-IN"/>
        </w:rPr>
      </w:pPr>
    </w:p>
    <w:p w14:paraId="12ECCAAC" w14:textId="59A752F4" w:rsidR="008A608E" w:rsidRPr="00E7270A" w:rsidRDefault="001156E2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Input</w:t>
      </w:r>
      <w:r w:rsidR="008A608E"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65F50104" w14:textId="12E4EBEE" w:rsidR="008A608E" w:rsidRDefault="001156E2" w:rsidP="00316B5D">
      <w:pPr>
        <w:ind w:left="720" w:right="288"/>
        <w:rPr>
          <w:lang w:val="en-IN" w:eastAsia="en-IN"/>
        </w:rPr>
      </w:pPr>
      <w:r w:rsidRPr="001156E2">
        <w:rPr>
          <w:lang w:val="en-IN" w:eastAsia="en-IN"/>
        </w:rPr>
        <w:t xml:space="preserve">Enter a list of </w:t>
      </w:r>
      <w:proofErr w:type="gramStart"/>
      <w:r w:rsidRPr="001156E2">
        <w:rPr>
          <w:lang w:val="en-IN" w:eastAsia="en-IN"/>
        </w:rPr>
        <w:t>numbers :</w:t>
      </w:r>
      <w:proofErr w:type="gramEnd"/>
      <w:r w:rsidRPr="001156E2">
        <w:rPr>
          <w:lang w:val="en-IN" w:eastAsia="en-IN"/>
        </w:rPr>
        <w:t xml:space="preserve"> [123,</w:t>
      </w:r>
      <w:r>
        <w:rPr>
          <w:lang w:val="en-IN" w:eastAsia="en-IN"/>
        </w:rPr>
        <w:t xml:space="preserve"> </w:t>
      </w:r>
      <w:r w:rsidRPr="001156E2">
        <w:rPr>
          <w:lang w:val="en-IN" w:eastAsia="en-IN"/>
        </w:rPr>
        <w:t>456,</w:t>
      </w:r>
      <w:r>
        <w:rPr>
          <w:lang w:val="en-IN" w:eastAsia="en-IN"/>
        </w:rPr>
        <w:t xml:space="preserve"> </w:t>
      </w:r>
      <w:r w:rsidRPr="001156E2">
        <w:rPr>
          <w:lang w:val="en-IN" w:eastAsia="en-IN"/>
        </w:rPr>
        <w:t>789,</w:t>
      </w:r>
      <w:r>
        <w:rPr>
          <w:lang w:val="en-IN" w:eastAsia="en-IN"/>
        </w:rPr>
        <w:t xml:space="preserve"> </w:t>
      </w:r>
      <w:r w:rsidRPr="001156E2">
        <w:rPr>
          <w:lang w:val="en-IN" w:eastAsia="en-IN"/>
        </w:rPr>
        <w:t>121,</w:t>
      </w:r>
      <w:r>
        <w:rPr>
          <w:lang w:val="en-IN" w:eastAsia="en-IN"/>
        </w:rPr>
        <w:t xml:space="preserve"> </w:t>
      </w:r>
      <w:r w:rsidRPr="001156E2">
        <w:rPr>
          <w:lang w:val="en-IN" w:eastAsia="en-IN"/>
        </w:rPr>
        <w:t>12345678987654321, 324423]</w:t>
      </w:r>
    </w:p>
    <w:p w14:paraId="1E46E67A" w14:textId="77777777" w:rsidR="001156E2" w:rsidRDefault="001156E2" w:rsidP="00316B5D">
      <w:pPr>
        <w:ind w:left="720" w:right="288"/>
        <w:rPr>
          <w:lang w:val="en-IN" w:eastAsia="en-IN"/>
        </w:rPr>
      </w:pPr>
    </w:p>
    <w:p w14:paraId="2104A41A" w14:textId="77777777" w:rsidR="001156E2" w:rsidRPr="00E7270A" w:rsidRDefault="001156E2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058BD4AF" w14:textId="77777777" w:rsidR="001156E2" w:rsidRPr="001156E2" w:rsidRDefault="001156E2" w:rsidP="00316B5D">
      <w:pPr>
        <w:ind w:left="720" w:right="288"/>
        <w:rPr>
          <w:color w:val="0D0D0D" w:themeColor="text1" w:themeTint="F2"/>
        </w:rPr>
      </w:pPr>
      <w:r w:rsidRPr="001156E2">
        <w:rPr>
          <w:color w:val="0D0D0D" w:themeColor="text1" w:themeTint="F2"/>
        </w:rPr>
        <w:t>121 is palindrome</w:t>
      </w:r>
    </w:p>
    <w:p w14:paraId="606AF5C5" w14:textId="77777777" w:rsidR="001156E2" w:rsidRPr="001156E2" w:rsidRDefault="001156E2" w:rsidP="00316B5D">
      <w:pPr>
        <w:ind w:left="720" w:right="288"/>
        <w:rPr>
          <w:color w:val="0D0D0D" w:themeColor="text1" w:themeTint="F2"/>
        </w:rPr>
      </w:pPr>
      <w:r w:rsidRPr="001156E2">
        <w:rPr>
          <w:color w:val="0D0D0D" w:themeColor="text1" w:themeTint="F2"/>
        </w:rPr>
        <w:t>12345678987654321 is palindrome</w:t>
      </w:r>
    </w:p>
    <w:p w14:paraId="2127D25F" w14:textId="02636940" w:rsidR="001156E2" w:rsidRDefault="001156E2" w:rsidP="00316B5D">
      <w:pPr>
        <w:ind w:left="720" w:right="288"/>
        <w:rPr>
          <w:color w:val="0D0D0D" w:themeColor="text1" w:themeTint="F2"/>
        </w:rPr>
        <w:sectPr w:rsidR="001156E2" w:rsidSect="00316B5D">
          <w:headerReference w:type="default" r:id="rId105"/>
          <w:footerReference w:type="even" r:id="rId106"/>
          <w:footerReference w:type="default" r:id="rId107"/>
          <w:headerReference w:type="first" r:id="rId108"/>
          <w:pgSz w:w="12240" w:h="15840" w:code="1"/>
          <w:pgMar w:top="720" w:right="720" w:bottom="720" w:left="720" w:header="567" w:footer="510" w:gutter="0"/>
          <w:cols w:space="708"/>
          <w:titlePg/>
          <w:docGrid w:linePitch="360"/>
        </w:sectPr>
      </w:pPr>
      <w:r w:rsidRPr="001156E2">
        <w:rPr>
          <w:color w:val="0D0D0D" w:themeColor="text1" w:themeTint="F2"/>
        </w:rPr>
        <w:t>324423 is palindrome</w:t>
      </w:r>
    </w:p>
    <w:p w14:paraId="3DCD7114" w14:textId="32DA83C3" w:rsidR="008A608E" w:rsidRDefault="008A608E" w:rsidP="00316B5D">
      <w:pPr>
        <w:pStyle w:val="Heading1"/>
        <w:ind w:left="720" w:right="288"/>
        <w:rPr>
          <w:sz w:val="40"/>
          <w:szCs w:val="40"/>
        </w:rPr>
      </w:pPr>
      <w:r w:rsidRPr="006C0D15">
        <w:rPr>
          <w:sz w:val="40"/>
          <w:szCs w:val="40"/>
        </w:rPr>
        <w:lastRenderedPageBreak/>
        <w:t xml:space="preserve">Assignment </w:t>
      </w:r>
      <w:r>
        <w:rPr>
          <w:sz w:val="40"/>
          <w:szCs w:val="40"/>
        </w:rPr>
        <w:t>25</w:t>
      </w:r>
    </w:p>
    <w:p w14:paraId="0D77E3EF" w14:textId="77777777" w:rsidR="008A608E" w:rsidRPr="00A95E0B" w:rsidRDefault="008A608E" w:rsidP="00316B5D">
      <w:pPr>
        <w:ind w:left="720" w:right="288"/>
      </w:pPr>
    </w:p>
    <w:p w14:paraId="4B700F3B" w14:textId="2E37711C" w:rsidR="008A608E" w:rsidRDefault="008A608E" w:rsidP="00316B5D">
      <w:pPr>
        <w:pStyle w:val="Text"/>
        <w:ind w:left="720" w:right="288"/>
        <w:rPr>
          <w:rFonts w:cs="Calibri"/>
        </w:rPr>
      </w:pPr>
      <w:r>
        <w:rPr>
          <w:rFonts w:cs="Calibri"/>
          <w:b/>
          <w:bCs/>
          <w:i/>
          <w:iCs/>
          <w:color w:val="223C56" w:themeColor="accent5" w:themeShade="40"/>
          <w:szCs w:val="56"/>
        </w:rPr>
        <w:t>Objective</w:t>
      </w:r>
      <w:r w:rsidRPr="006C0D15">
        <w:rPr>
          <w:rFonts w:cs="Calibri"/>
          <w:iCs/>
          <w:color w:val="105674" w:themeColor="accent4" w:themeShade="80"/>
        </w:rPr>
        <w:t>:</w:t>
      </w:r>
      <w:r w:rsidRPr="006C0D15">
        <w:rPr>
          <w:rFonts w:cs="Calibri"/>
          <w:color w:val="105674" w:themeColor="accent4" w:themeShade="80"/>
        </w:rPr>
        <w:t xml:space="preserve"> </w:t>
      </w:r>
      <w:r w:rsidR="0049450A">
        <w:t>Write a</w:t>
      </w:r>
      <w:r w:rsidR="0049450A" w:rsidRPr="000E6995">
        <w:t xml:space="preserve"> program to </w:t>
      </w:r>
      <w:proofErr w:type="gramStart"/>
      <w:r w:rsidR="0049450A">
        <w:t>print  a</w:t>
      </w:r>
      <w:proofErr w:type="gramEnd"/>
      <w:r w:rsidR="0049450A">
        <w:t xml:space="preserve"> tuple containing first </w:t>
      </w:r>
      <w:proofErr w:type="spellStart"/>
      <w:r w:rsidR="0049450A">
        <w:t>n</w:t>
      </w:r>
      <w:proofErr w:type="spellEnd"/>
      <w:r w:rsidR="0049450A">
        <w:t xml:space="preserve"> terms of Fibonacci series.</w:t>
      </w:r>
    </w:p>
    <w:p w14:paraId="2505283F" w14:textId="77777777" w:rsidR="008A608E" w:rsidRDefault="008A608E" w:rsidP="00316B5D">
      <w:pPr>
        <w:pStyle w:val="GraphicAnchor"/>
        <w:ind w:left="720" w:right="288"/>
        <w:rPr>
          <w:rFonts w:ascii="Calibri" w:hAnsi="Calibri" w:cs="Calibri"/>
          <w:sz w:val="28"/>
          <w:szCs w:val="28"/>
        </w:rPr>
      </w:pPr>
    </w:p>
    <w:p w14:paraId="51E5BC3F" w14:textId="77777777" w:rsidR="008A608E" w:rsidRDefault="008A608E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Code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3ECB693F" w14:textId="77777777" w:rsidR="0049450A" w:rsidRPr="00316B5D" w:rsidRDefault="0049450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n = </w:t>
      </w:r>
      <w:proofErr w:type="gramStart"/>
      <w:r w:rsidRPr="00316B5D">
        <w:rPr>
          <w:rFonts w:eastAsia="Times New Roman" w:cs="Times New Roman"/>
          <w:lang w:val="en-IN" w:eastAsia="en-IN"/>
        </w:rPr>
        <w:t>int(</w:t>
      </w:r>
      <w:proofErr w:type="gramEnd"/>
      <w:r w:rsidRPr="00316B5D">
        <w:rPr>
          <w:rFonts w:eastAsia="Times New Roman" w:cs="Times New Roman"/>
          <w:lang w:val="en-IN" w:eastAsia="en-IN"/>
        </w:rPr>
        <w:t>input('n = '))</w:t>
      </w:r>
    </w:p>
    <w:p w14:paraId="1C9178CB" w14:textId="77777777" w:rsidR="0049450A" w:rsidRPr="00316B5D" w:rsidRDefault="0049450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a, b = 0, 1</w:t>
      </w:r>
    </w:p>
    <w:p w14:paraId="13D3D499" w14:textId="77777777" w:rsidR="0049450A" w:rsidRPr="00316B5D" w:rsidRDefault="0049450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fib = [a]</w:t>
      </w:r>
    </w:p>
    <w:p w14:paraId="408FA4AF" w14:textId="77777777" w:rsidR="0049450A" w:rsidRPr="00316B5D" w:rsidRDefault="0049450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for i in range(n):</w:t>
      </w:r>
    </w:p>
    <w:p w14:paraId="61ADA2C4" w14:textId="77777777" w:rsidR="0049450A" w:rsidRPr="00316B5D" w:rsidRDefault="0049450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    </w:t>
      </w:r>
      <w:proofErr w:type="spellStart"/>
      <w:proofErr w:type="gramStart"/>
      <w:r w:rsidRPr="00316B5D">
        <w:rPr>
          <w:rFonts w:eastAsia="Times New Roman" w:cs="Times New Roman"/>
          <w:lang w:val="en-IN" w:eastAsia="en-IN"/>
        </w:rPr>
        <w:t>fib.append</w:t>
      </w:r>
      <w:proofErr w:type="spellEnd"/>
      <w:r w:rsidRPr="00316B5D">
        <w:rPr>
          <w:rFonts w:eastAsia="Times New Roman" w:cs="Times New Roman"/>
          <w:lang w:val="en-IN" w:eastAsia="en-IN"/>
        </w:rPr>
        <w:t>(</w:t>
      </w:r>
      <w:proofErr w:type="gramEnd"/>
      <w:r w:rsidRPr="00316B5D">
        <w:rPr>
          <w:rFonts w:eastAsia="Times New Roman" w:cs="Times New Roman"/>
          <w:lang w:val="en-IN" w:eastAsia="en-IN"/>
        </w:rPr>
        <w:t>b)</w:t>
      </w:r>
    </w:p>
    <w:p w14:paraId="5D4A2732" w14:textId="77777777" w:rsidR="0049450A" w:rsidRPr="00316B5D" w:rsidRDefault="0049450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    a, b = b, </w:t>
      </w:r>
      <w:proofErr w:type="spellStart"/>
      <w:r w:rsidRPr="00316B5D">
        <w:rPr>
          <w:rFonts w:eastAsia="Times New Roman" w:cs="Times New Roman"/>
          <w:lang w:val="en-IN" w:eastAsia="en-IN"/>
        </w:rPr>
        <w:t>a+b</w:t>
      </w:r>
      <w:proofErr w:type="spellEnd"/>
    </w:p>
    <w:p w14:paraId="00CE9BE2" w14:textId="77777777" w:rsidR="0049450A" w:rsidRPr="00316B5D" w:rsidRDefault="0049450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print(tuple(fib))</w:t>
      </w:r>
    </w:p>
    <w:p w14:paraId="701C3BB6" w14:textId="77777777" w:rsidR="008A608E" w:rsidRDefault="008A608E" w:rsidP="00316B5D">
      <w:pPr>
        <w:pStyle w:val="GraphicAnchor"/>
        <w:ind w:left="720" w:right="288"/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</w:pPr>
    </w:p>
    <w:p w14:paraId="062BAC7B" w14:textId="5494C19A" w:rsidR="008A608E" w:rsidRPr="00E7270A" w:rsidRDefault="0049450A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Input</w:t>
      </w:r>
      <w:r w:rsidR="008A608E"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0DD10545" w14:textId="23152CA5" w:rsidR="0049450A" w:rsidRDefault="0049450A" w:rsidP="00316B5D">
      <w:pPr>
        <w:ind w:left="720" w:right="288"/>
        <w:rPr>
          <w:lang w:val="en-IN" w:eastAsia="en-IN"/>
        </w:rPr>
      </w:pPr>
      <w:r w:rsidRPr="0049450A">
        <w:rPr>
          <w:lang w:val="en-IN" w:eastAsia="en-IN"/>
        </w:rPr>
        <w:t>n = 15</w:t>
      </w:r>
    </w:p>
    <w:p w14:paraId="7E5E72EE" w14:textId="77777777" w:rsidR="0049450A" w:rsidRDefault="0049450A" w:rsidP="00316B5D">
      <w:pPr>
        <w:ind w:left="720" w:right="288"/>
        <w:rPr>
          <w:lang w:val="en-IN" w:eastAsia="en-IN"/>
        </w:rPr>
      </w:pPr>
    </w:p>
    <w:p w14:paraId="26C3DCF8" w14:textId="77777777" w:rsidR="0049450A" w:rsidRPr="00E7270A" w:rsidRDefault="0049450A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5484ABCC" w14:textId="6AC3ADCE" w:rsidR="0049450A" w:rsidRDefault="0049450A" w:rsidP="00316B5D">
      <w:pPr>
        <w:ind w:left="720" w:right="288"/>
        <w:rPr>
          <w:color w:val="0D0D0D" w:themeColor="text1" w:themeTint="F2"/>
        </w:rPr>
        <w:sectPr w:rsidR="0049450A" w:rsidSect="00316B5D">
          <w:headerReference w:type="default" r:id="rId109"/>
          <w:footerReference w:type="even" r:id="rId110"/>
          <w:footerReference w:type="default" r:id="rId111"/>
          <w:headerReference w:type="first" r:id="rId112"/>
          <w:pgSz w:w="12240" w:h="15840" w:code="1"/>
          <w:pgMar w:top="720" w:right="720" w:bottom="720" w:left="720" w:header="567" w:footer="510" w:gutter="0"/>
          <w:cols w:space="708"/>
          <w:titlePg/>
          <w:docGrid w:linePitch="360"/>
        </w:sectPr>
      </w:pPr>
      <w:r w:rsidRPr="0049450A">
        <w:rPr>
          <w:color w:val="0D0D0D" w:themeColor="text1" w:themeTint="F2"/>
        </w:rPr>
        <w:t>(0, 1, 1, 2, 3, 5, 8, 13, 21, 34, 55, 89, 144, 233, 377, 610)</w:t>
      </w:r>
    </w:p>
    <w:p w14:paraId="123C51C2" w14:textId="716B7993" w:rsidR="009552EB" w:rsidRDefault="009552EB" w:rsidP="00316B5D">
      <w:pPr>
        <w:pStyle w:val="Heading1"/>
        <w:ind w:left="720" w:right="288"/>
        <w:rPr>
          <w:sz w:val="40"/>
          <w:szCs w:val="40"/>
        </w:rPr>
      </w:pPr>
      <w:r w:rsidRPr="006C0D15">
        <w:rPr>
          <w:sz w:val="40"/>
          <w:szCs w:val="40"/>
        </w:rPr>
        <w:lastRenderedPageBreak/>
        <w:t xml:space="preserve">Assignment </w:t>
      </w:r>
      <w:r w:rsidR="001A6235">
        <w:rPr>
          <w:sz w:val="40"/>
          <w:szCs w:val="40"/>
        </w:rPr>
        <w:t>26</w:t>
      </w:r>
    </w:p>
    <w:p w14:paraId="2F1937E6" w14:textId="77777777" w:rsidR="009552EB" w:rsidRPr="00A95E0B" w:rsidRDefault="009552EB" w:rsidP="00316B5D">
      <w:pPr>
        <w:ind w:left="720" w:right="288"/>
      </w:pPr>
    </w:p>
    <w:p w14:paraId="758243C6" w14:textId="261EA73E" w:rsidR="009552EB" w:rsidRDefault="009552EB" w:rsidP="00316B5D">
      <w:pPr>
        <w:pStyle w:val="Text"/>
        <w:ind w:left="720" w:right="288"/>
        <w:rPr>
          <w:rFonts w:cs="Calibri"/>
        </w:rPr>
      </w:pPr>
      <w:r>
        <w:rPr>
          <w:rFonts w:cs="Calibri"/>
          <w:b/>
          <w:bCs/>
          <w:i/>
          <w:iCs/>
          <w:color w:val="223C56" w:themeColor="accent5" w:themeShade="40"/>
          <w:szCs w:val="56"/>
        </w:rPr>
        <w:t>Objective</w:t>
      </w:r>
      <w:r w:rsidRPr="006C0D15">
        <w:rPr>
          <w:rFonts w:cs="Calibri"/>
          <w:iCs/>
          <w:color w:val="105674" w:themeColor="accent4" w:themeShade="80"/>
        </w:rPr>
        <w:t>:</w:t>
      </w:r>
      <w:r w:rsidRPr="006C0D15">
        <w:rPr>
          <w:rFonts w:cs="Calibri"/>
          <w:color w:val="105674" w:themeColor="accent4" w:themeShade="80"/>
        </w:rPr>
        <w:t xml:space="preserve"> </w:t>
      </w:r>
      <w:r w:rsidR="00CB3D7A">
        <w:t>Write a program to print a given string in the following way</w:t>
      </w:r>
      <w:r w:rsidR="00CB3D7A" w:rsidRPr="00CF39A5">
        <w:t>.</w:t>
      </w:r>
    </w:p>
    <w:p w14:paraId="12DCE98B" w14:textId="77777777" w:rsidR="00CB3D7A" w:rsidRPr="00CB3D7A" w:rsidRDefault="00CB3D7A" w:rsidP="00316B5D">
      <w:pPr>
        <w:ind w:left="720" w:right="288"/>
      </w:pPr>
      <w:r w:rsidRPr="00CB3D7A">
        <w:t>a         f</w:t>
      </w:r>
    </w:p>
    <w:p w14:paraId="3FF83C55" w14:textId="77777777" w:rsidR="00CB3D7A" w:rsidRPr="00CB3D7A" w:rsidRDefault="00CB3D7A" w:rsidP="00316B5D">
      <w:pPr>
        <w:ind w:left="720" w:right="288"/>
      </w:pPr>
      <w:r w:rsidRPr="00CB3D7A">
        <w:t xml:space="preserve"> b       i</w:t>
      </w:r>
    </w:p>
    <w:p w14:paraId="312F639E" w14:textId="77777777" w:rsidR="00CB3D7A" w:rsidRPr="00CB3D7A" w:rsidRDefault="00CB3D7A" w:rsidP="00316B5D">
      <w:pPr>
        <w:ind w:left="720" w:right="288"/>
      </w:pPr>
      <w:r w:rsidRPr="00CB3D7A">
        <w:t xml:space="preserve">  c     h</w:t>
      </w:r>
    </w:p>
    <w:p w14:paraId="020D7CF8" w14:textId="77777777" w:rsidR="00CB3D7A" w:rsidRPr="00CB3D7A" w:rsidRDefault="00CB3D7A" w:rsidP="00316B5D">
      <w:pPr>
        <w:ind w:left="720" w:right="288"/>
      </w:pPr>
      <w:r w:rsidRPr="00CB3D7A">
        <w:t xml:space="preserve">   d   g</w:t>
      </w:r>
    </w:p>
    <w:p w14:paraId="216EFF3D" w14:textId="7675ABA0" w:rsidR="009552EB" w:rsidRDefault="00CB3D7A" w:rsidP="00316B5D">
      <w:pPr>
        <w:ind w:left="720" w:right="288"/>
      </w:pPr>
      <w:r w:rsidRPr="00CB3D7A">
        <w:t xml:space="preserve">    e f</w:t>
      </w:r>
    </w:p>
    <w:p w14:paraId="1B461E5A" w14:textId="77777777" w:rsidR="00CB3D7A" w:rsidRDefault="00CB3D7A" w:rsidP="00316B5D">
      <w:pPr>
        <w:ind w:left="720" w:right="288"/>
      </w:pPr>
    </w:p>
    <w:p w14:paraId="3A4287D3" w14:textId="77777777" w:rsidR="009552EB" w:rsidRDefault="009552EB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Code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23B2DD2E" w14:textId="6F83E4F5" w:rsidR="00CB3D7A" w:rsidRPr="00316B5D" w:rsidRDefault="00CB3D7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l = </w:t>
      </w:r>
      <w:proofErr w:type="gramStart"/>
      <w:r w:rsidRPr="00316B5D">
        <w:rPr>
          <w:rFonts w:eastAsia="Times New Roman" w:cs="Times New Roman"/>
          <w:lang w:val="en-IN" w:eastAsia="en-IN"/>
        </w:rPr>
        <w:t>input(</w:t>
      </w:r>
      <w:proofErr w:type="gramEnd"/>
      <w:r w:rsidRPr="00316B5D">
        <w:rPr>
          <w:rFonts w:eastAsia="Times New Roman" w:cs="Times New Roman"/>
          <w:lang w:val="en-IN" w:eastAsia="en-IN"/>
        </w:rPr>
        <w:t>'Enter a string:</w:t>
      </w:r>
      <w:r w:rsidR="00D91927" w:rsidRPr="00316B5D">
        <w:rPr>
          <w:rFonts w:eastAsia="Times New Roman" w:cs="Times New Roman"/>
          <w:lang w:val="en-IN" w:eastAsia="en-IN"/>
        </w:rPr>
        <w:t xml:space="preserve"> </w:t>
      </w:r>
      <w:r w:rsidRPr="00316B5D">
        <w:rPr>
          <w:rFonts w:eastAsia="Times New Roman" w:cs="Times New Roman"/>
          <w:lang w:val="en-IN" w:eastAsia="en-IN"/>
        </w:rPr>
        <w:t>')</w:t>
      </w:r>
    </w:p>
    <w:p w14:paraId="1FDBF951" w14:textId="77777777" w:rsidR="00CB3D7A" w:rsidRPr="00316B5D" w:rsidRDefault="00CB3D7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n = </w:t>
      </w:r>
      <w:proofErr w:type="spellStart"/>
      <w:r w:rsidRPr="00316B5D">
        <w:rPr>
          <w:rFonts w:eastAsia="Times New Roman" w:cs="Times New Roman"/>
          <w:lang w:val="en-IN" w:eastAsia="en-IN"/>
        </w:rPr>
        <w:t>int</w:t>
      </w:r>
      <w:proofErr w:type="spellEnd"/>
      <w:r w:rsidRPr="00316B5D">
        <w:rPr>
          <w:rFonts w:eastAsia="Times New Roman" w:cs="Times New Roman"/>
          <w:lang w:val="en-IN" w:eastAsia="en-IN"/>
        </w:rPr>
        <w:t>(</w:t>
      </w:r>
      <w:proofErr w:type="spellStart"/>
      <w:r w:rsidRPr="00316B5D">
        <w:rPr>
          <w:rFonts w:eastAsia="Times New Roman" w:cs="Times New Roman"/>
          <w:lang w:val="en-IN" w:eastAsia="en-IN"/>
        </w:rPr>
        <w:t>len</w:t>
      </w:r>
      <w:proofErr w:type="spellEnd"/>
      <w:r w:rsidRPr="00316B5D">
        <w:rPr>
          <w:rFonts w:eastAsia="Times New Roman" w:cs="Times New Roman"/>
          <w:lang w:val="en-IN" w:eastAsia="en-IN"/>
        </w:rPr>
        <w:t>(l) / 2)</w:t>
      </w:r>
    </w:p>
    <w:p w14:paraId="54F85677" w14:textId="77777777" w:rsidR="00CB3D7A" w:rsidRPr="00316B5D" w:rsidRDefault="00CB3D7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j = n-1</w:t>
      </w:r>
    </w:p>
    <w:p w14:paraId="5619FC5B" w14:textId="77777777" w:rsidR="00CB3D7A" w:rsidRPr="00316B5D" w:rsidRDefault="00CB3D7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gramStart"/>
      <w:r w:rsidRPr="00316B5D">
        <w:rPr>
          <w:rFonts w:eastAsia="Times New Roman" w:cs="Times New Roman"/>
          <w:lang w:val="en-IN" w:eastAsia="en-IN"/>
        </w:rPr>
        <w:t>for</w:t>
      </w:r>
      <w:proofErr w:type="gramEnd"/>
      <w:r w:rsidRPr="00316B5D">
        <w:rPr>
          <w:rFonts w:eastAsia="Times New Roman" w:cs="Times New Roman"/>
          <w:lang w:val="en-IN" w:eastAsia="en-IN"/>
        </w:rPr>
        <w:t> i in range(1, n+1):</w:t>
      </w:r>
    </w:p>
    <w:p w14:paraId="3DF302D4" w14:textId="77777777" w:rsidR="00CB3D7A" w:rsidRPr="00316B5D" w:rsidRDefault="00CB3D7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    </w:t>
      </w:r>
      <w:proofErr w:type="gramStart"/>
      <w:r w:rsidRPr="00316B5D">
        <w:rPr>
          <w:rFonts w:eastAsia="Times New Roman" w:cs="Times New Roman"/>
          <w:lang w:val="en-IN" w:eastAsia="en-IN"/>
        </w:rPr>
        <w:t>print(</w:t>
      </w:r>
      <w:proofErr w:type="gramEnd"/>
      <w:r w:rsidRPr="00316B5D">
        <w:rPr>
          <w:rFonts w:eastAsia="Times New Roman" w:cs="Times New Roman"/>
          <w:lang w:val="en-IN" w:eastAsia="en-IN"/>
        </w:rPr>
        <w:t>' '*(i-1) + l[i-1] + ' '*(2*j+1) + l[-i])</w:t>
      </w:r>
    </w:p>
    <w:p w14:paraId="2EC05BB4" w14:textId="77777777" w:rsidR="00CB3D7A" w:rsidRPr="00316B5D" w:rsidRDefault="00CB3D7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    j -= 1</w:t>
      </w:r>
    </w:p>
    <w:p w14:paraId="248AD651" w14:textId="77777777" w:rsidR="00CB3D7A" w:rsidRPr="00316B5D" w:rsidRDefault="00CB3D7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if </w:t>
      </w:r>
      <w:proofErr w:type="spellStart"/>
      <w:r w:rsidRPr="00316B5D">
        <w:rPr>
          <w:rFonts w:eastAsia="Times New Roman" w:cs="Times New Roman"/>
          <w:lang w:val="en-IN" w:eastAsia="en-IN"/>
        </w:rPr>
        <w:t>len</w:t>
      </w:r>
      <w:proofErr w:type="spellEnd"/>
      <w:r w:rsidRPr="00316B5D">
        <w:rPr>
          <w:rFonts w:eastAsia="Times New Roman" w:cs="Times New Roman"/>
          <w:lang w:val="en-IN" w:eastAsia="en-IN"/>
        </w:rPr>
        <w:t>(l) % 2 == 1:</w:t>
      </w:r>
    </w:p>
    <w:p w14:paraId="7D4CB7AA" w14:textId="77777777" w:rsidR="00CB3D7A" w:rsidRPr="00316B5D" w:rsidRDefault="00CB3D7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    </w:t>
      </w:r>
      <w:proofErr w:type="gramStart"/>
      <w:r w:rsidRPr="00316B5D">
        <w:rPr>
          <w:rFonts w:eastAsia="Times New Roman" w:cs="Times New Roman"/>
          <w:lang w:val="en-IN" w:eastAsia="en-IN"/>
        </w:rPr>
        <w:t>print(</w:t>
      </w:r>
      <w:proofErr w:type="gramEnd"/>
      <w:r w:rsidRPr="00316B5D">
        <w:rPr>
          <w:rFonts w:eastAsia="Times New Roman" w:cs="Times New Roman"/>
          <w:lang w:val="en-IN" w:eastAsia="en-IN"/>
        </w:rPr>
        <w:t>' '*(n) + l[n])</w:t>
      </w:r>
    </w:p>
    <w:p w14:paraId="25617A21" w14:textId="77777777" w:rsidR="009552EB" w:rsidRDefault="009552EB" w:rsidP="00316B5D">
      <w:pPr>
        <w:pStyle w:val="GraphicAnchor"/>
        <w:ind w:left="720" w:right="288"/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</w:pPr>
    </w:p>
    <w:p w14:paraId="6C6613B6" w14:textId="27929A90" w:rsidR="009552EB" w:rsidRPr="00E7270A" w:rsidRDefault="00CB3D7A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Input</w:t>
      </w:r>
      <w:r w:rsidR="009552EB"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53EAEDF6" w14:textId="31F37E52" w:rsidR="00D440AD" w:rsidRDefault="00CB3D7A" w:rsidP="00316B5D">
      <w:pPr>
        <w:ind w:left="720" w:right="288"/>
        <w:rPr>
          <w:lang w:val="en-IN" w:eastAsia="en-IN"/>
        </w:rPr>
      </w:pPr>
      <w:r w:rsidRPr="00CB3D7A">
        <w:rPr>
          <w:lang w:val="en-IN" w:eastAsia="en-IN"/>
        </w:rPr>
        <w:t>Enter a string:</w:t>
      </w:r>
      <w:r w:rsidR="00D91927">
        <w:rPr>
          <w:lang w:val="en-IN" w:eastAsia="en-IN"/>
        </w:rPr>
        <w:t xml:space="preserve"> </w:t>
      </w:r>
      <w:proofErr w:type="spellStart"/>
      <w:r w:rsidRPr="00CB3D7A">
        <w:rPr>
          <w:lang w:val="en-IN" w:eastAsia="en-IN"/>
        </w:rPr>
        <w:t>kingdomcome</w:t>
      </w:r>
      <w:proofErr w:type="spellEnd"/>
    </w:p>
    <w:p w14:paraId="316DCB98" w14:textId="5C284681" w:rsidR="00CB3D7A" w:rsidRDefault="00CB3D7A" w:rsidP="00316B5D">
      <w:pPr>
        <w:ind w:left="720" w:right="288"/>
        <w:rPr>
          <w:lang w:val="en-IN" w:eastAsia="en-IN"/>
        </w:rPr>
      </w:pPr>
    </w:p>
    <w:p w14:paraId="3911E31E" w14:textId="76F25190" w:rsidR="00CB3D7A" w:rsidRPr="00E7270A" w:rsidRDefault="00CB3D7A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77BEC60C" w14:textId="77777777" w:rsidR="00CB3D7A" w:rsidRPr="00CB3D7A" w:rsidRDefault="00CB3D7A" w:rsidP="00316B5D">
      <w:pPr>
        <w:ind w:left="720" w:right="288"/>
        <w:rPr>
          <w:lang w:val="en-IN" w:eastAsia="en-IN"/>
        </w:rPr>
      </w:pPr>
      <w:r w:rsidRPr="00CB3D7A">
        <w:rPr>
          <w:lang w:val="en-IN" w:eastAsia="en-IN"/>
        </w:rPr>
        <w:t>k         e</w:t>
      </w:r>
    </w:p>
    <w:p w14:paraId="6CC0A6EE" w14:textId="77777777" w:rsidR="00CB3D7A" w:rsidRPr="00CB3D7A" w:rsidRDefault="00CB3D7A" w:rsidP="00316B5D">
      <w:pPr>
        <w:ind w:left="720" w:right="288"/>
        <w:rPr>
          <w:lang w:val="en-IN" w:eastAsia="en-IN"/>
        </w:rPr>
      </w:pPr>
      <w:r w:rsidRPr="00CB3D7A">
        <w:rPr>
          <w:lang w:val="en-IN" w:eastAsia="en-IN"/>
        </w:rPr>
        <w:t xml:space="preserve"> i       m</w:t>
      </w:r>
    </w:p>
    <w:p w14:paraId="35D0D9F2" w14:textId="77777777" w:rsidR="00CB3D7A" w:rsidRPr="00CB3D7A" w:rsidRDefault="00CB3D7A" w:rsidP="00316B5D">
      <w:pPr>
        <w:ind w:left="720" w:right="288"/>
        <w:rPr>
          <w:lang w:val="en-IN" w:eastAsia="en-IN"/>
        </w:rPr>
      </w:pPr>
      <w:r w:rsidRPr="00CB3D7A">
        <w:rPr>
          <w:lang w:val="en-IN" w:eastAsia="en-IN"/>
        </w:rPr>
        <w:t xml:space="preserve">  n     o</w:t>
      </w:r>
    </w:p>
    <w:p w14:paraId="2845D888" w14:textId="77777777" w:rsidR="00CB3D7A" w:rsidRPr="00CB3D7A" w:rsidRDefault="00CB3D7A" w:rsidP="00316B5D">
      <w:pPr>
        <w:ind w:left="720" w:right="288"/>
        <w:rPr>
          <w:lang w:val="en-IN" w:eastAsia="en-IN"/>
        </w:rPr>
      </w:pPr>
      <w:r w:rsidRPr="00CB3D7A">
        <w:rPr>
          <w:lang w:val="en-IN" w:eastAsia="en-IN"/>
        </w:rPr>
        <w:t xml:space="preserve">   g   c</w:t>
      </w:r>
    </w:p>
    <w:p w14:paraId="1A90950D" w14:textId="77777777" w:rsidR="00CB3D7A" w:rsidRPr="00CB3D7A" w:rsidRDefault="00CB3D7A" w:rsidP="00316B5D">
      <w:pPr>
        <w:ind w:left="720" w:right="288"/>
        <w:rPr>
          <w:lang w:val="en-IN" w:eastAsia="en-IN"/>
        </w:rPr>
      </w:pPr>
      <w:r w:rsidRPr="00CB3D7A">
        <w:rPr>
          <w:lang w:val="en-IN" w:eastAsia="en-IN"/>
        </w:rPr>
        <w:t xml:space="preserve">    d m</w:t>
      </w:r>
    </w:p>
    <w:p w14:paraId="29B8FEC0" w14:textId="265B5429" w:rsidR="00CB3D7A" w:rsidRDefault="00CB3D7A" w:rsidP="00316B5D">
      <w:pPr>
        <w:ind w:left="720" w:right="288"/>
        <w:rPr>
          <w:lang w:val="en-IN" w:eastAsia="en-IN"/>
        </w:rPr>
      </w:pPr>
      <w:r w:rsidRPr="00CB3D7A">
        <w:rPr>
          <w:lang w:val="en-IN" w:eastAsia="en-IN"/>
        </w:rPr>
        <w:t xml:space="preserve">     o</w:t>
      </w:r>
    </w:p>
    <w:p w14:paraId="18B86930" w14:textId="75A80411" w:rsidR="00CB3D7A" w:rsidRDefault="00CB3D7A" w:rsidP="00316B5D">
      <w:pPr>
        <w:ind w:left="720" w:right="288"/>
        <w:rPr>
          <w:lang w:val="en-IN" w:eastAsia="en-IN"/>
        </w:rPr>
      </w:pPr>
    </w:p>
    <w:p w14:paraId="2437D421" w14:textId="77777777" w:rsidR="00CB3D7A" w:rsidRPr="00E7270A" w:rsidRDefault="00CB3D7A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Input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0CD1CD5C" w14:textId="6541D83E" w:rsidR="00CB3D7A" w:rsidRDefault="00CB3D7A" w:rsidP="00316B5D">
      <w:pPr>
        <w:ind w:left="720" w:right="288"/>
        <w:rPr>
          <w:lang w:val="en-IN" w:eastAsia="en-IN"/>
        </w:rPr>
      </w:pPr>
      <w:r w:rsidRPr="00CB3D7A">
        <w:rPr>
          <w:lang w:val="en-IN" w:eastAsia="en-IN"/>
        </w:rPr>
        <w:t>Enter a string:</w:t>
      </w:r>
      <w:r w:rsidR="00D91927">
        <w:rPr>
          <w:lang w:val="en-IN" w:eastAsia="en-IN"/>
        </w:rPr>
        <w:t xml:space="preserve"> </w:t>
      </w:r>
      <w:proofErr w:type="spellStart"/>
      <w:r>
        <w:rPr>
          <w:lang w:val="en-IN" w:eastAsia="en-IN"/>
        </w:rPr>
        <w:t>darkinside</w:t>
      </w:r>
      <w:proofErr w:type="spellEnd"/>
    </w:p>
    <w:p w14:paraId="67BFEDF4" w14:textId="77777777" w:rsidR="00CB3D7A" w:rsidRDefault="00CB3D7A" w:rsidP="00316B5D">
      <w:pPr>
        <w:ind w:left="720" w:right="288"/>
        <w:rPr>
          <w:lang w:val="en-IN" w:eastAsia="en-IN"/>
        </w:rPr>
      </w:pPr>
    </w:p>
    <w:p w14:paraId="491897EF" w14:textId="77777777" w:rsidR="00CB3D7A" w:rsidRPr="00E7270A" w:rsidRDefault="00CB3D7A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2FD4AAFB" w14:textId="77777777" w:rsidR="00CB3D7A" w:rsidRPr="00CB3D7A" w:rsidRDefault="00CB3D7A" w:rsidP="00316B5D">
      <w:pPr>
        <w:ind w:left="720" w:right="288"/>
        <w:rPr>
          <w:lang w:val="en-IN" w:eastAsia="en-IN"/>
        </w:rPr>
      </w:pPr>
      <w:r w:rsidRPr="00CB3D7A">
        <w:rPr>
          <w:lang w:val="en-IN" w:eastAsia="en-IN"/>
        </w:rPr>
        <w:t>d         e</w:t>
      </w:r>
    </w:p>
    <w:p w14:paraId="0CB021E0" w14:textId="77777777" w:rsidR="00CB3D7A" w:rsidRPr="00CB3D7A" w:rsidRDefault="00CB3D7A" w:rsidP="00316B5D">
      <w:pPr>
        <w:ind w:left="720" w:right="288"/>
        <w:rPr>
          <w:lang w:val="en-IN" w:eastAsia="en-IN"/>
        </w:rPr>
      </w:pPr>
      <w:r w:rsidRPr="00CB3D7A">
        <w:rPr>
          <w:lang w:val="en-IN" w:eastAsia="en-IN"/>
        </w:rPr>
        <w:t xml:space="preserve"> a       d</w:t>
      </w:r>
    </w:p>
    <w:p w14:paraId="5C1034D0" w14:textId="77777777" w:rsidR="00CB3D7A" w:rsidRPr="00CB3D7A" w:rsidRDefault="00CB3D7A" w:rsidP="00316B5D">
      <w:pPr>
        <w:ind w:left="720" w:right="288"/>
        <w:rPr>
          <w:lang w:val="en-IN" w:eastAsia="en-IN"/>
        </w:rPr>
      </w:pPr>
      <w:r w:rsidRPr="00CB3D7A">
        <w:rPr>
          <w:lang w:val="en-IN" w:eastAsia="en-IN"/>
        </w:rPr>
        <w:t xml:space="preserve">  r     i</w:t>
      </w:r>
    </w:p>
    <w:p w14:paraId="74C6F05E" w14:textId="77777777" w:rsidR="00CB3D7A" w:rsidRPr="00CB3D7A" w:rsidRDefault="00CB3D7A" w:rsidP="00316B5D">
      <w:pPr>
        <w:ind w:left="720" w:right="288"/>
        <w:rPr>
          <w:lang w:val="en-IN" w:eastAsia="en-IN"/>
        </w:rPr>
      </w:pPr>
      <w:r w:rsidRPr="00CB3D7A">
        <w:rPr>
          <w:lang w:val="en-IN" w:eastAsia="en-IN"/>
        </w:rPr>
        <w:t xml:space="preserve">   k   s</w:t>
      </w:r>
    </w:p>
    <w:p w14:paraId="4B32C803" w14:textId="4005B1C9" w:rsidR="009552EB" w:rsidRDefault="00CB3D7A" w:rsidP="00316B5D">
      <w:pPr>
        <w:ind w:left="720" w:right="288"/>
        <w:rPr>
          <w:rFonts w:ascii="Space Mono" w:hAnsi="Space Mono"/>
          <w:color w:val="0D0D0D" w:themeColor="text1" w:themeTint="F2"/>
        </w:rPr>
      </w:pPr>
      <w:r w:rsidRPr="00CB3D7A">
        <w:rPr>
          <w:lang w:val="en-IN" w:eastAsia="en-IN"/>
        </w:rPr>
        <w:t xml:space="preserve">    i n</w:t>
      </w:r>
    </w:p>
    <w:p w14:paraId="3E02A480" w14:textId="77777777" w:rsidR="00454930" w:rsidRDefault="00454930" w:rsidP="00316B5D">
      <w:pPr>
        <w:ind w:left="720" w:right="288"/>
        <w:rPr>
          <w:color w:val="0D0D0D" w:themeColor="text1" w:themeTint="F2"/>
        </w:rPr>
        <w:sectPr w:rsidR="00454930" w:rsidSect="00316B5D">
          <w:headerReference w:type="default" r:id="rId113"/>
          <w:footerReference w:type="even" r:id="rId114"/>
          <w:footerReference w:type="default" r:id="rId115"/>
          <w:headerReference w:type="first" r:id="rId116"/>
          <w:pgSz w:w="12240" w:h="15840" w:code="1"/>
          <w:pgMar w:top="720" w:right="720" w:bottom="720" w:left="720" w:header="567" w:footer="510" w:gutter="0"/>
          <w:cols w:space="708"/>
          <w:titlePg/>
          <w:docGrid w:linePitch="360"/>
        </w:sectPr>
      </w:pPr>
    </w:p>
    <w:p w14:paraId="515B3258" w14:textId="42D47BF1" w:rsidR="009552EB" w:rsidRDefault="009552EB" w:rsidP="00316B5D">
      <w:pPr>
        <w:pStyle w:val="Heading1"/>
        <w:ind w:left="720" w:right="288"/>
        <w:rPr>
          <w:sz w:val="40"/>
          <w:szCs w:val="40"/>
        </w:rPr>
      </w:pPr>
      <w:r w:rsidRPr="006C0D15">
        <w:rPr>
          <w:sz w:val="40"/>
          <w:szCs w:val="40"/>
        </w:rPr>
        <w:lastRenderedPageBreak/>
        <w:t xml:space="preserve">Assignment </w:t>
      </w:r>
      <w:r w:rsidR="001A6235">
        <w:rPr>
          <w:sz w:val="40"/>
          <w:szCs w:val="40"/>
        </w:rPr>
        <w:t>27</w:t>
      </w:r>
    </w:p>
    <w:p w14:paraId="32A73083" w14:textId="77777777" w:rsidR="009552EB" w:rsidRPr="00A95E0B" w:rsidRDefault="009552EB" w:rsidP="00316B5D">
      <w:pPr>
        <w:ind w:left="720" w:right="288"/>
      </w:pPr>
    </w:p>
    <w:p w14:paraId="52FCE390" w14:textId="63BCACC0" w:rsidR="009552EB" w:rsidRDefault="009552EB" w:rsidP="00316B5D">
      <w:pPr>
        <w:pStyle w:val="Text"/>
        <w:ind w:left="720" w:right="288"/>
        <w:rPr>
          <w:rFonts w:cs="Calibri"/>
        </w:rPr>
      </w:pPr>
      <w:r>
        <w:rPr>
          <w:rFonts w:cs="Calibri"/>
          <w:b/>
          <w:bCs/>
          <w:i/>
          <w:iCs/>
          <w:color w:val="223C56" w:themeColor="accent5" w:themeShade="40"/>
          <w:szCs w:val="56"/>
        </w:rPr>
        <w:t>Objective</w:t>
      </w:r>
      <w:r w:rsidRPr="006C0D15">
        <w:rPr>
          <w:rFonts w:cs="Calibri"/>
          <w:iCs/>
          <w:color w:val="105674" w:themeColor="accent4" w:themeShade="80"/>
        </w:rPr>
        <w:t>:</w:t>
      </w:r>
      <w:r w:rsidRPr="006C0D15">
        <w:rPr>
          <w:rFonts w:cs="Calibri"/>
          <w:color w:val="105674" w:themeColor="accent4" w:themeShade="80"/>
        </w:rPr>
        <w:t xml:space="preserve"> </w:t>
      </w:r>
      <w:r w:rsidR="00F633F8">
        <w:t>Write a program that, from two dictionaries, prints the keys which have same values, along with the value.</w:t>
      </w:r>
    </w:p>
    <w:p w14:paraId="4AB2DA36" w14:textId="77777777" w:rsidR="009552EB" w:rsidRDefault="009552EB" w:rsidP="00316B5D">
      <w:pPr>
        <w:pStyle w:val="GraphicAnchor"/>
        <w:ind w:left="720" w:right="288"/>
        <w:rPr>
          <w:rFonts w:ascii="Calibri" w:hAnsi="Calibri" w:cs="Calibri"/>
          <w:sz w:val="28"/>
          <w:szCs w:val="28"/>
        </w:rPr>
      </w:pPr>
    </w:p>
    <w:p w14:paraId="4A6A2DB9" w14:textId="77777777" w:rsidR="009552EB" w:rsidRDefault="009552EB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Code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71C2A0F7" w14:textId="34F6A2FA" w:rsidR="00844F5D" w:rsidRPr="00316B5D" w:rsidRDefault="00844F5D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d1 = </w:t>
      </w:r>
      <w:proofErr w:type="gramStart"/>
      <w:r w:rsidRPr="00316B5D">
        <w:rPr>
          <w:rFonts w:eastAsia="Times New Roman" w:cs="Times New Roman"/>
          <w:lang w:val="en-IN" w:eastAsia="en-IN"/>
        </w:rPr>
        <w:t>eval(</w:t>
      </w:r>
      <w:proofErr w:type="gramEnd"/>
      <w:r w:rsidRPr="00316B5D">
        <w:rPr>
          <w:rFonts w:eastAsia="Times New Roman" w:cs="Times New Roman"/>
          <w:lang w:val="en-IN" w:eastAsia="en-IN"/>
        </w:rPr>
        <w:t>input('Enter dict 1: '))</w:t>
      </w:r>
    </w:p>
    <w:p w14:paraId="52A617F2" w14:textId="74D7154D" w:rsidR="00844F5D" w:rsidRPr="00316B5D" w:rsidRDefault="00844F5D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d2 = </w:t>
      </w:r>
      <w:proofErr w:type="gramStart"/>
      <w:r w:rsidRPr="00316B5D">
        <w:rPr>
          <w:rFonts w:eastAsia="Times New Roman" w:cs="Times New Roman"/>
          <w:lang w:val="en-IN" w:eastAsia="en-IN"/>
        </w:rPr>
        <w:t>eval(</w:t>
      </w:r>
      <w:proofErr w:type="gramEnd"/>
      <w:r w:rsidRPr="00316B5D">
        <w:rPr>
          <w:rFonts w:eastAsia="Times New Roman" w:cs="Times New Roman"/>
          <w:lang w:val="en-IN" w:eastAsia="en-IN"/>
        </w:rPr>
        <w:t>input('Enter dict 2: '))</w:t>
      </w:r>
    </w:p>
    <w:p w14:paraId="48F16E43" w14:textId="77777777" w:rsidR="00844F5D" w:rsidRPr="00316B5D" w:rsidRDefault="00844F5D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d3 = {y: x for x, y in </w:t>
      </w:r>
      <w:proofErr w:type="gramStart"/>
      <w:r w:rsidRPr="00316B5D">
        <w:rPr>
          <w:rFonts w:eastAsia="Times New Roman" w:cs="Times New Roman"/>
          <w:lang w:val="en-IN" w:eastAsia="en-IN"/>
        </w:rPr>
        <w:t>d2.items(</w:t>
      </w:r>
      <w:proofErr w:type="gramEnd"/>
      <w:r w:rsidRPr="00316B5D">
        <w:rPr>
          <w:rFonts w:eastAsia="Times New Roman" w:cs="Times New Roman"/>
          <w:lang w:val="en-IN" w:eastAsia="en-IN"/>
        </w:rPr>
        <w:t>)}</w:t>
      </w:r>
    </w:p>
    <w:p w14:paraId="711FE7E3" w14:textId="77777777" w:rsidR="00844F5D" w:rsidRPr="00316B5D" w:rsidRDefault="00844F5D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</w:p>
    <w:p w14:paraId="700FF0B7" w14:textId="77777777" w:rsidR="00844F5D" w:rsidRPr="00316B5D" w:rsidRDefault="00844F5D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gramStart"/>
      <w:r w:rsidRPr="00316B5D">
        <w:rPr>
          <w:rFonts w:eastAsia="Times New Roman" w:cs="Times New Roman"/>
          <w:lang w:val="en-IN" w:eastAsia="en-IN"/>
        </w:rPr>
        <w:t>for</w:t>
      </w:r>
      <w:proofErr w:type="gramEnd"/>
      <w:r w:rsidRPr="00316B5D">
        <w:rPr>
          <w:rFonts w:eastAsia="Times New Roman" w:cs="Times New Roman"/>
          <w:lang w:val="en-IN" w:eastAsia="en-IN"/>
        </w:rPr>
        <w:t> k1, </w:t>
      </w:r>
      <w:proofErr w:type="spellStart"/>
      <w:r w:rsidRPr="00316B5D">
        <w:rPr>
          <w:rFonts w:eastAsia="Times New Roman" w:cs="Times New Roman"/>
          <w:lang w:val="en-IN" w:eastAsia="en-IN"/>
        </w:rPr>
        <w:t>val</w:t>
      </w:r>
      <w:proofErr w:type="spellEnd"/>
      <w:r w:rsidRPr="00316B5D">
        <w:rPr>
          <w:rFonts w:eastAsia="Times New Roman" w:cs="Times New Roman"/>
          <w:lang w:val="en-IN" w:eastAsia="en-IN"/>
        </w:rPr>
        <w:t> in d1.items():</w:t>
      </w:r>
    </w:p>
    <w:p w14:paraId="2E92830F" w14:textId="77777777" w:rsidR="00844F5D" w:rsidRPr="00316B5D" w:rsidRDefault="00844F5D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    </w:t>
      </w:r>
      <w:proofErr w:type="gramStart"/>
      <w:r w:rsidRPr="00316B5D">
        <w:rPr>
          <w:rFonts w:eastAsia="Times New Roman" w:cs="Times New Roman"/>
          <w:lang w:val="en-IN" w:eastAsia="en-IN"/>
        </w:rPr>
        <w:t>if</w:t>
      </w:r>
      <w:proofErr w:type="gramEnd"/>
      <w:r w:rsidRPr="00316B5D">
        <w:rPr>
          <w:rFonts w:eastAsia="Times New Roman" w:cs="Times New Roman"/>
          <w:lang w:val="en-IN" w:eastAsia="en-IN"/>
        </w:rPr>
        <w:t> </w:t>
      </w:r>
      <w:proofErr w:type="spellStart"/>
      <w:r w:rsidRPr="00316B5D">
        <w:rPr>
          <w:rFonts w:eastAsia="Times New Roman" w:cs="Times New Roman"/>
          <w:lang w:val="en-IN" w:eastAsia="en-IN"/>
        </w:rPr>
        <w:t>val</w:t>
      </w:r>
      <w:proofErr w:type="spellEnd"/>
      <w:r w:rsidRPr="00316B5D">
        <w:rPr>
          <w:rFonts w:eastAsia="Times New Roman" w:cs="Times New Roman"/>
          <w:lang w:val="en-IN" w:eastAsia="en-IN"/>
        </w:rPr>
        <w:t> in d2.values():</w:t>
      </w:r>
    </w:p>
    <w:p w14:paraId="45BAA38D" w14:textId="77777777" w:rsidR="00844F5D" w:rsidRPr="00316B5D" w:rsidRDefault="00844F5D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        key_in_d2 = d3[</w:t>
      </w:r>
      <w:proofErr w:type="spellStart"/>
      <w:r w:rsidRPr="00316B5D">
        <w:rPr>
          <w:rFonts w:eastAsia="Times New Roman" w:cs="Times New Roman"/>
          <w:lang w:val="en-IN" w:eastAsia="en-IN"/>
        </w:rPr>
        <w:t>val</w:t>
      </w:r>
      <w:proofErr w:type="spellEnd"/>
      <w:r w:rsidRPr="00316B5D">
        <w:rPr>
          <w:rFonts w:eastAsia="Times New Roman" w:cs="Times New Roman"/>
          <w:lang w:val="en-IN" w:eastAsia="en-IN"/>
        </w:rPr>
        <w:t>]</w:t>
      </w:r>
    </w:p>
    <w:p w14:paraId="24212E8B" w14:textId="77777777" w:rsidR="00844F5D" w:rsidRPr="00316B5D" w:rsidRDefault="00844F5D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316B5D">
        <w:rPr>
          <w:rFonts w:eastAsia="Times New Roman" w:cs="Times New Roman"/>
          <w:lang w:val="en-IN" w:eastAsia="en-IN"/>
        </w:rPr>
        <w:t>        print(f'{k1} and {key_in_d2} have the same value {</w:t>
      </w:r>
      <w:proofErr w:type="spellStart"/>
      <w:r w:rsidRPr="00316B5D">
        <w:rPr>
          <w:rFonts w:eastAsia="Times New Roman" w:cs="Times New Roman"/>
          <w:lang w:val="en-IN" w:eastAsia="en-IN"/>
        </w:rPr>
        <w:t>val</w:t>
      </w:r>
      <w:proofErr w:type="spellEnd"/>
      <w:r w:rsidRPr="00316B5D">
        <w:rPr>
          <w:rFonts w:eastAsia="Times New Roman" w:cs="Times New Roman"/>
          <w:lang w:val="en-IN" w:eastAsia="en-IN"/>
        </w:rPr>
        <w:t>}')</w:t>
      </w:r>
    </w:p>
    <w:p w14:paraId="6668DF75" w14:textId="77777777" w:rsidR="009552EB" w:rsidRDefault="009552EB" w:rsidP="00316B5D">
      <w:pPr>
        <w:pStyle w:val="GraphicAnchor"/>
        <w:ind w:left="720" w:right="288"/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</w:pPr>
    </w:p>
    <w:p w14:paraId="427295C5" w14:textId="5742B7B6" w:rsidR="009552EB" w:rsidRPr="00E7270A" w:rsidRDefault="00844F5D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Input:</w:t>
      </w:r>
    </w:p>
    <w:p w14:paraId="55A0354A" w14:textId="77777777" w:rsidR="00844F5D" w:rsidRPr="00844F5D" w:rsidRDefault="00844F5D" w:rsidP="00316B5D">
      <w:pPr>
        <w:shd w:val="clear" w:color="auto" w:fill="FFFFFF"/>
        <w:spacing w:line="330" w:lineRule="atLeast"/>
        <w:ind w:left="720" w:right="288"/>
        <w:rPr>
          <w:lang w:val="en-IN" w:eastAsia="en-IN"/>
        </w:rPr>
      </w:pPr>
      <w:r w:rsidRPr="00844F5D">
        <w:rPr>
          <w:lang w:val="en-IN" w:eastAsia="en-IN"/>
        </w:rPr>
        <w:t xml:space="preserve">Enter </w:t>
      </w:r>
      <w:proofErr w:type="spellStart"/>
      <w:r w:rsidRPr="00844F5D">
        <w:rPr>
          <w:lang w:val="en-IN" w:eastAsia="en-IN"/>
        </w:rPr>
        <w:t>dict</w:t>
      </w:r>
      <w:proofErr w:type="spellEnd"/>
      <w:r w:rsidRPr="00844F5D">
        <w:rPr>
          <w:lang w:val="en-IN" w:eastAsia="en-IN"/>
        </w:rPr>
        <w:t xml:space="preserve"> 1: {1: 'a', 2: 'b', 3: 'c', 7: 'e'}</w:t>
      </w:r>
    </w:p>
    <w:p w14:paraId="0D912F32" w14:textId="0E9BC9EA" w:rsidR="00D440AD" w:rsidRDefault="00844F5D" w:rsidP="00316B5D">
      <w:pPr>
        <w:shd w:val="clear" w:color="auto" w:fill="FFFFFF"/>
        <w:spacing w:line="330" w:lineRule="atLeast"/>
        <w:ind w:left="720" w:right="288"/>
        <w:rPr>
          <w:lang w:val="en-IN" w:eastAsia="en-IN"/>
        </w:rPr>
      </w:pPr>
      <w:r w:rsidRPr="00844F5D">
        <w:rPr>
          <w:lang w:val="en-IN" w:eastAsia="en-IN"/>
        </w:rPr>
        <w:t xml:space="preserve">Enter </w:t>
      </w:r>
      <w:proofErr w:type="spellStart"/>
      <w:r w:rsidRPr="00844F5D">
        <w:rPr>
          <w:lang w:val="en-IN" w:eastAsia="en-IN"/>
        </w:rPr>
        <w:t>dict</w:t>
      </w:r>
      <w:proofErr w:type="spellEnd"/>
      <w:r w:rsidRPr="00844F5D">
        <w:rPr>
          <w:lang w:val="en-IN" w:eastAsia="en-IN"/>
        </w:rPr>
        <w:t xml:space="preserve"> 2: {4: 'd', 5: 'b', 6: 'c', 8: 'f'}</w:t>
      </w:r>
    </w:p>
    <w:p w14:paraId="099DD879" w14:textId="77777777" w:rsidR="00844F5D" w:rsidRDefault="00844F5D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color w:val="000000"/>
          <w:lang w:val="en-IN" w:eastAsia="en-IN"/>
        </w:rPr>
      </w:pPr>
    </w:p>
    <w:p w14:paraId="68F18F23" w14:textId="46FF055E" w:rsidR="00D440AD" w:rsidRPr="00D440AD" w:rsidRDefault="00D440AD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7592943E" w14:textId="77777777" w:rsidR="00844F5D" w:rsidRPr="00844F5D" w:rsidRDefault="00844F5D" w:rsidP="00316B5D">
      <w:pPr>
        <w:ind w:left="720" w:right="288"/>
        <w:rPr>
          <w:color w:val="000000"/>
          <w:lang w:val="en-IN" w:eastAsia="en-IN"/>
        </w:rPr>
      </w:pPr>
      <w:r w:rsidRPr="00844F5D">
        <w:rPr>
          <w:color w:val="000000"/>
          <w:lang w:val="en-IN" w:eastAsia="en-IN"/>
        </w:rPr>
        <w:t>2 and 5 have the same value b</w:t>
      </w:r>
    </w:p>
    <w:p w14:paraId="7B04314C" w14:textId="134E1134" w:rsidR="009552EB" w:rsidRDefault="00844F5D" w:rsidP="00316B5D">
      <w:pPr>
        <w:ind w:left="720" w:right="288"/>
        <w:rPr>
          <w:rFonts w:ascii="Space Mono" w:hAnsi="Space Mono"/>
          <w:color w:val="0D0D0D" w:themeColor="text1" w:themeTint="F2"/>
        </w:rPr>
      </w:pPr>
      <w:r w:rsidRPr="00844F5D">
        <w:rPr>
          <w:color w:val="000000"/>
          <w:lang w:val="en-IN" w:eastAsia="en-IN"/>
        </w:rPr>
        <w:t>3 and 6 have the same value c</w:t>
      </w:r>
    </w:p>
    <w:p w14:paraId="4DC50221" w14:textId="77777777" w:rsidR="00454930" w:rsidRDefault="00454930" w:rsidP="00316B5D">
      <w:pPr>
        <w:ind w:left="720" w:right="288"/>
        <w:rPr>
          <w:color w:val="0D0D0D" w:themeColor="text1" w:themeTint="F2"/>
        </w:rPr>
        <w:sectPr w:rsidR="00454930" w:rsidSect="00316B5D">
          <w:headerReference w:type="default" r:id="rId117"/>
          <w:footerReference w:type="even" r:id="rId118"/>
          <w:footerReference w:type="default" r:id="rId119"/>
          <w:headerReference w:type="first" r:id="rId120"/>
          <w:pgSz w:w="12240" w:h="15840" w:code="1"/>
          <w:pgMar w:top="720" w:right="720" w:bottom="720" w:left="720" w:header="567" w:footer="510" w:gutter="0"/>
          <w:cols w:space="708"/>
          <w:titlePg/>
          <w:docGrid w:linePitch="360"/>
        </w:sectPr>
      </w:pPr>
    </w:p>
    <w:p w14:paraId="646689EF" w14:textId="5FD064DA" w:rsidR="009552EB" w:rsidRDefault="009552EB" w:rsidP="00316B5D">
      <w:pPr>
        <w:pStyle w:val="Heading1"/>
        <w:ind w:left="720" w:right="288"/>
        <w:rPr>
          <w:sz w:val="40"/>
          <w:szCs w:val="40"/>
        </w:rPr>
      </w:pPr>
      <w:r w:rsidRPr="006C0D15">
        <w:rPr>
          <w:sz w:val="40"/>
          <w:szCs w:val="40"/>
        </w:rPr>
        <w:lastRenderedPageBreak/>
        <w:t xml:space="preserve">Assignment </w:t>
      </w:r>
      <w:r w:rsidR="001A6235">
        <w:rPr>
          <w:sz w:val="40"/>
          <w:szCs w:val="40"/>
        </w:rPr>
        <w:t>28</w:t>
      </w:r>
    </w:p>
    <w:p w14:paraId="4CC686AA" w14:textId="77777777" w:rsidR="009552EB" w:rsidRPr="00A95E0B" w:rsidRDefault="009552EB" w:rsidP="00316B5D">
      <w:pPr>
        <w:ind w:left="720" w:right="288"/>
      </w:pPr>
    </w:p>
    <w:p w14:paraId="16DE1C10" w14:textId="55281598" w:rsidR="00016CCA" w:rsidRPr="00316B5D" w:rsidRDefault="00316B5D" w:rsidP="00316B5D">
      <w:pPr>
        <w:ind w:left="720" w:right="288"/>
        <w:rPr>
          <w:rFonts w:ascii="Calibri" w:hAnsi="Calibri"/>
          <w:sz w:val="28"/>
          <w:szCs w:val="28"/>
        </w:rPr>
      </w:pPr>
      <w:r w:rsidRPr="00316B5D"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28"/>
        </w:rPr>
        <w:t>Objective</w:t>
      </w:r>
      <w:r w:rsidR="009552EB" w:rsidRPr="00316B5D">
        <w:rPr>
          <w:rFonts w:ascii="Calibri" w:hAnsi="Calibri" w:cs="Calibri"/>
          <w:iCs/>
          <w:color w:val="105674" w:themeColor="accent4" w:themeShade="80"/>
          <w:sz w:val="28"/>
          <w:szCs w:val="28"/>
        </w:rPr>
        <w:t>:</w:t>
      </w:r>
      <w:r w:rsidR="009552EB" w:rsidRPr="00316B5D">
        <w:rPr>
          <w:rFonts w:ascii="Calibri" w:hAnsi="Calibri" w:cs="Calibri"/>
          <w:color w:val="105674" w:themeColor="accent4" w:themeShade="80"/>
          <w:sz w:val="28"/>
          <w:szCs w:val="28"/>
        </w:rPr>
        <w:t xml:space="preserve"> </w:t>
      </w:r>
      <w:r w:rsidR="00016CCA" w:rsidRPr="00316B5D">
        <w:rPr>
          <w:rFonts w:ascii="Calibri" w:hAnsi="Calibri"/>
          <w:sz w:val="28"/>
          <w:szCs w:val="28"/>
        </w:rPr>
        <w:t xml:space="preserve">Repeatedly ask the user to enter the team name and how many games the team has won and how many they lost. Store this information in a dictionary where the keys are the team names and the values are lists of the form [wins, losses]. </w:t>
      </w:r>
    </w:p>
    <w:p w14:paraId="61E751E0" w14:textId="3437C085" w:rsidR="00016CCA" w:rsidRPr="00316B5D" w:rsidRDefault="00016CCA" w:rsidP="00316B5D">
      <w:pPr>
        <w:ind w:left="720" w:right="288"/>
        <w:rPr>
          <w:rFonts w:ascii="Calibri" w:hAnsi="Calibri"/>
          <w:sz w:val="28"/>
          <w:szCs w:val="28"/>
        </w:rPr>
      </w:pPr>
      <w:r w:rsidRPr="00316B5D">
        <w:rPr>
          <w:rFonts w:ascii="Calibri" w:hAnsi="Calibri"/>
          <w:sz w:val="28"/>
          <w:szCs w:val="28"/>
        </w:rPr>
        <w:t xml:space="preserve">  (a) Using the dictionary created above, allow the user to enter </w:t>
      </w:r>
      <w:r w:rsidR="002410AA" w:rsidRPr="00316B5D">
        <w:rPr>
          <w:rFonts w:ascii="Calibri" w:hAnsi="Calibri"/>
          <w:sz w:val="28"/>
          <w:szCs w:val="28"/>
        </w:rPr>
        <w:t>a</w:t>
      </w:r>
      <w:r w:rsidRPr="00316B5D">
        <w:rPr>
          <w:rFonts w:ascii="Calibri" w:hAnsi="Calibri"/>
          <w:sz w:val="28"/>
          <w:szCs w:val="28"/>
        </w:rPr>
        <w:t xml:space="preserve"> team name and print out the team’s winning percentage.</w:t>
      </w:r>
    </w:p>
    <w:p w14:paraId="74FD139B" w14:textId="4A2E6037" w:rsidR="00016CCA" w:rsidRPr="00316B5D" w:rsidRDefault="00016CCA" w:rsidP="00316B5D">
      <w:pPr>
        <w:tabs>
          <w:tab w:val="left" w:pos="0"/>
        </w:tabs>
        <w:ind w:left="720" w:right="288"/>
        <w:rPr>
          <w:rFonts w:ascii="Calibri" w:hAnsi="Calibri"/>
          <w:sz w:val="28"/>
          <w:szCs w:val="28"/>
        </w:rPr>
      </w:pPr>
      <w:r w:rsidRPr="00316B5D">
        <w:rPr>
          <w:rFonts w:ascii="Calibri" w:hAnsi="Calibri"/>
          <w:sz w:val="28"/>
          <w:szCs w:val="28"/>
        </w:rPr>
        <w:t xml:space="preserve">  (b) Using the dictionary, </w:t>
      </w:r>
      <w:r w:rsidR="002410AA" w:rsidRPr="00316B5D">
        <w:rPr>
          <w:rFonts w:ascii="Calibri" w:hAnsi="Calibri"/>
          <w:sz w:val="28"/>
          <w:szCs w:val="28"/>
        </w:rPr>
        <w:t>show all</w:t>
      </w:r>
      <w:r w:rsidRPr="00316B5D">
        <w:rPr>
          <w:rFonts w:ascii="Calibri" w:hAnsi="Calibri"/>
          <w:sz w:val="28"/>
          <w:szCs w:val="28"/>
        </w:rPr>
        <w:t xml:space="preserve"> those teams that have winning records.</w:t>
      </w:r>
    </w:p>
    <w:p w14:paraId="7E59B7C8" w14:textId="2BE6081D" w:rsidR="009552EB" w:rsidRDefault="009552EB" w:rsidP="00316B5D">
      <w:pPr>
        <w:pStyle w:val="Text"/>
        <w:ind w:left="720" w:right="288"/>
        <w:rPr>
          <w:rFonts w:cs="Calibri"/>
        </w:rPr>
      </w:pPr>
    </w:p>
    <w:p w14:paraId="52EC682B" w14:textId="77777777" w:rsidR="009552EB" w:rsidRDefault="009552EB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Code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128781AA" w14:textId="77777777" w:rsidR="002410AA" w:rsidRPr="00163E33" w:rsidRDefault="002410A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gramStart"/>
      <w:r w:rsidRPr="00163E33">
        <w:rPr>
          <w:rFonts w:eastAsia="Times New Roman" w:cs="Times New Roman"/>
          <w:lang w:val="en-IN" w:eastAsia="en-IN"/>
        </w:rPr>
        <w:t>teams</w:t>
      </w:r>
      <w:proofErr w:type="gramEnd"/>
      <w:r w:rsidRPr="00163E33">
        <w:rPr>
          <w:rFonts w:eastAsia="Times New Roman" w:cs="Times New Roman"/>
          <w:lang w:val="en-IN" w:eastAsia="en-IN"/>
        </w:rPr>
        <w:t>={}</w:t>
      </w:r>
    </w:p>
    <w:p w14:paraId="73860297" w14:textId="77777777" w:rsidR="002410AA" w:rsidRPr="00163E33" w:rsidRDefault="002410A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spellStart"/>
      <w:proofErr w:type="gramStart"/>
      <w:r w:rsidRPr="00163E33">
        <w:rPr>
          <w:rFonts w:eastAsia="Times New Roman" w:cs="Times New Roman"/>
          <w:lang w:val="en-IN" w:eastAsia="en-IN"/>
        </w:rPr>
        <w:t>tnum</w:t>
      </w:r>
      <w:proofErr w:type="spellEnd"/>
      <w:r w:rsidRPr="00163E33">
        <w:rPr>
          <w:rFonts w:eastAsia="Times New Roman" w:cs="Times New Roman"/>
          <w:lang w:val="en-IN" w:eastAsia="en-IN"/>
        </w:rPr>
        <w:t>=</w:t>
      </w:r>
      <w:proofErr w:type="spellStart"/>
      <w:proofErr w:type="gramEnd"/>
      <w:r w:rsidRPr="00163E33">
        <w:rPr>
          <w:rFonts w:eastAsia="Times New Roman" w:cs="Times New Roman"/>
          <w:lang w:val="en-IN" w:eastAsia="en-IN"/>
        </w:rPr>
        <w:t>int</w:t>
      </w:r>
      <w:proofErr w:type="spellEnd"/>
      <w:r w:rsidRPr="00163E33">
        <w:rPr>
          <w:rFonts w:eastAsia="Times New Roman" w:cs="Times New Roman"/>
          <w:lang w:val="en-IN" w:eastAsia="en-IN"/>
        </w:rPr>
        <w:t>(input("Enter number of teams : "))</w:t>
      </w:r>
    </w:p>
    <w:p w14:paraId="771E3EA8" w14:textId="77777777" w:rsidR="002410AA" w:rsidRPr="00163E33" w:rsidRDefault="002410A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</w:p>
    <w:p w14:paraId="5E56B122" w14:textId="77777777" w:rsidR="002410AA" w:rsidRPr="00163E33" w:rsidRDefault="002410A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163E33">
        <w:rPr>
          <w:rFonts w:eastAsia="Times New Roman" w:cs="Times New Roman"/>
          <w:lang w:val="en-IN" w:eastAsia="en-IN"/>
        </w:rPr>
        <w:t>for i in range(</w:t>
      </w:r>
      <w:proofErr w:type="spellStart"/>
      <w:r w:rsidRPr="00163E33">
        <w:rPr>
          <w:rFonts w:eastAsia="Times New Roman" w:cs="Times New Roman"/>
          <w:lang w:val="en-IN" w:eastAsia="en-IN"/>
        </w:rPr>
        <w:t>tnum</w:t>
      </w:r>
      <w:proofErr w:type="spellEnd"/>
      <w:r w:rsidRPr="00163E33">
        <w:rPr>
          <w:rFonts w:eastAsia="Times New Roman" w:cs="Times New Roman"/>
          <w:lang w:val="en-IN" w:eastAsia="en-IN"/>
        </w:rPr>
        <w:t>): # adding data</w:t>
      </w:r>
    </w:p>
    <w:p w14:paraId="3ED65A2A" w14:textId="77777777" w:rsidR="002410AA" w:rsidRPr="00163E33" w:rsidRDefault="002410A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163E33">
        <w:rPr>
          <w:rFonts w:eastAsia="Times New Roman" w:cs="Times New Roman"/>
          <w:lang w:val="en-IN" w:eastAsia="en-IN"/>
        </w:rPr>
        <w:t>    </w:t>
      </w:r>
      <w:proofErr w:type="spellStart"/>
      <w:proofErr w:type="gramStart"/>
      <w:r w:rsidRPr="00163E33">
        <w:rPr>
          <w:rFonts w:eastAsia="Times New Roman" w:cs="Times New Roman"/>
          <w:lang w:val="en-IN" w:eastAsia="en-IN"/>
        </w:rPr>
        <w:t>tname</w:t>
      </w:r>
      <w:proofErr w:type="spellEnd"/>
      <w:r w:rsidRPr="00163E33">
        <w:rPr>
          <w:rFonts w:eastAsia="Times New Roman" w:cs="Times New Roman"/>
          <w:lang w:val="en-IN" w:eastAsia="en-IN"/>
        </w:rPr>
        <w:t>=</w:t>
      </w:r>
      <w:proofErr w:type="gramEnd"/>
      <w:r w:rsidRPr="00163E33">
        <w:rPr>
          <w:rFonts w:eastAsia="Times New Roman" w:cs="Times New Roman"/>
          <w:lang w:val="en-IN" w:eastAsia="en-IN"/>
        </w:rPr>
        <w:t>input("Enter a team name : ")</w:t>
      </w:r>
    </w:p>
    <w:p w14:paraId="404DDDEA" w14:textId="77777777" w:rsidR="002410AA" w:rsidRPr="00163E33" w:rsidRDefault="002410A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163E33">
        <w:rPr>
          <w:rFonts w:eastAsia="Times New Roman" w:cs="Times New Roman"/>
          <w:lang w:val="en-IN" w:eastAsia="en-IN"/>
        </w:rPr>
        <w:t>    </w:t>
      </w:r>
      <w:proofErr w:type="gramStart"/>
      <w:r w:rsidRPr="00163E33">
        <w:rPr>
          <w:rFonts w:eastAsia="Times New Roman" w:cs="Times New Roman"/>
          <w:lang w:val="en-IN" w:eastAsia="en-IN"/>
        </w:rPr>
        <w:t>wins=</w:t>
      </w:r>
      <w:proofErr w:type="gramEnd"/>
      <w:r w:rsidRPr="00163E33">
        <w:rPr>
          <w:rFonts w:eastAsia="Times New Roman" w:cs="Times New Roman"/>
          <w:lang w:val="en-IN" w:eastAsia="en-IN"/>
        </w:rPr>
        <w:t>int(input("Enter number of matches won : "))</w:t>
      </w:r>
    </w:p>
    <w:p w14:paraId="06473FFD" w14:textId="77777777" w:rsidR="002410AA" w:rsidRPr="00163E33" w:rsidRDefault="002410A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163E33">
        <w:rPr>
          <w:rFonts w:eastAsia="Times New Roman" w:cs="Times New Roman"/>
          <w:lang w:val="en-IN" w:eastAsia="en-IN"/>
        </w:rPr>
        <w:t>    </w:t>
      </w:r>
      <w:proofErr w:type="gramStart"/>
      <w:r w:rsidRPr="00163E33">
        <w:rPr>
          <w:rFonts w:eastAsia="Times New Roman" w:cs="Times New Roman"/>
          <w:lang w:val="en-IN" w:eastAsia="en-IN"/>
        </w:rPr>
        <w:t>losses=</w:t>
      </w:r>
      <w:proofErr w:type="gramEnd"/>
      <w:r w:rsidRPr="00163E33">
        <w:rPr>
          <w:rFonts w:eastAsia="Times New Roman" w:cs="Times New Roman"/>
          <w:lang w:val="en-IN" w:eastAsia="en-IN"/>
        </w:rPr>
        <w:t>int(input("Enter number of matches lost : "))</w:t>
      </w:r>
    </w:p>
    <w:p w14:paraId="766E888D" w14:textId="77777777" w:rsidR="002410AA" w:rsidRPr="00163E33" w:rsidRDefault="002410A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163E33">
        <w:rPr>
          <w:rFonts w:eastAsia="Times New Roman" w:cs="Times New Roman"/>
          <w:lang w:val="en-IN" w:eastAsia="en-IN"/>
        </w:rPr>
        <w:t>    </w:t>
      </w:r>
      <w:proofErr w:type="gramStart"/>
      <w:r w:rsidRPr="00163E33">
        <w:rPr>
          <w:rFonts w:eastAsia="Times New Roman" w:cs="Times New Roman"/>
          <w:lang w:val="en-IN" w:eastAsia="en-IN"/>
        </w:rPr>
        <w:t>teams[</w:t>
      </w:r>
      <w:proofErr w:type="spellStart"/>
      <w:proofErr w:type="gramEnd"/>
      <w:r w:rsidRPr="00163E33">
        <w:rPr>
          <w:rFonts w:eastAsia="Times New Roman" w:cs="Times New Roman"/>
          <w:lang w:val="en-IN" w:eastAsia="en-IN"/>
        </w:rPr>
        <w:t>tname</w:t>
      </w:r>
      <w:proofErr w:type="spellEnd"/>
      <w:r w:rsidRPr="00163E33">
        <w:rPr>
          <w:rFonts w:eastAsia="Times New Roman" w:cs="Times New Roman"/>
          <w:lang w:val="en-IN" w:eastAsia="en-IN"/>
        </w:rPr>
        <w:t>]=[</w:t>
      </w:r>
      <w:proofErr w:type="spellStart"/>
      <w:r w:rsidRPr="00163E33">
        <w:rPr>
          <w:rFonts w:eastAsia="Times New Roman" w:cs="Times New Roman"/>
          <w:lang w:val="en-IN" w:eastAsia="en-IN"/>
        </w:rPr>
        <w:t>wins,losses</w:t>
      </w:r>
      <w:proofErr w:type="spellEnd"/>
      <w:r w:rsidRPr="00163E33">
        <w:rPr>
          <w:rFonts w:eastAsia="Times New Roman" w:cs="Times New Roman"/>
          <w:lang w:val="en-IN" w:eastAsia="en-IN"/>
        </w:rPr>
        <w:t>]</w:t>
      </w:r>
    </w:p>
    <w:p w14:paraId="0979798B" w14:textId="77777777" w:rsidR="002410AA" w:rsidRPr="00163E33" w:rsidRDefault="002410A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</w:p>
    <w:p w14:paraId="143887C4" w14:textId="77777777" w:rsidR="002410AA" w:rsidRPr="00163E33" w:rsidRDefault="002410A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163E33">
        <w:rPr>
          <w:rFonts w:eastAsia="Times New Roman" w:cs="Times New Roman"/>
          <w:lang w:val="en-IN" w:eastAsia="en-IN"/>
        </w:rPr>
        <w:t># printing collected data</w:t>
      </w:r>
    </w:p>
    <w:p w14:paraId="57BD1B81" w14:textId="553EE29B" w:rsidR="002410AA" w:rsidRPr="00163E33" w:rsidRDefault="002410A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gramStart"/>
      <w:r w:rsidRPr="00163E33">
        <w:rPr>
          <w:rFonts w:eastAsia="Times New Roman" w:cs="Times New Roman"/>
          <w:lang w:val="en-IN" w:eastAsia="en-IN"/>
        </w:rPr>
        <w:t>print(</w:t>
      </w:r>
      <w:proofErr w:type="gramEnd"/>
      <w:r w:rsidRPr="00163E33">
        <w:rPr>
          <w:rFonts w:eastAsia="Times New Roman" w:cs="Times New Roman"/>
          <w:lang w:val="en-IN" w:eastAsia="en-IN"/>
        </w:rPr>
        <w:t>'\</w:t>
      </w:r>
      <w:proofErr w:type="spellStart"/>
      <w:r w:rsidRPr="00163E33">
        <w:rPr>
          <w:rFonts w:eastAsia="Times New Roman" w:cs="Times New Roman"/>
          <w:lang w:val="en-IN" w:eastAsia="en-IN"/>
        </w:rPr>
        <w:t>nTeam</w:t>
      </w:r>
      <w:proofErr w:type="spellEnd"/>
      <w:r w:rsidRPr="00163E33">
        <w:rPr>
          <w:rFonts w:eastAsia="Times New Roman" w:cs="Times New Roman"/>
          <w:lang w:val="en-IN" w:eastAsia="en-IN"/>
        </w:rPr>
        <w:t> data')</w:t>
      </w:r>
    </w:p>
    <w:p w14:paraId="0CD511A3" w14:textId="5EBD2046" w:rsidR="002410AA" w:rsidRPr="00163E33" w:rsidRDefault="002410A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163E33">
        <w:rPr>
          <w:rFonts w:eastAsia="Times New Roman" w:cs="Times New Roman"/>
          <w:lang w:val="en-IN" w:eastAsia="en-IN"/>
        </w:rPr>
        <w:t>print(teams)</w:t>
      </w:r>
    </w:p>
    <w:p w14:paraId="651251A9" w14:textId="77777777" w:rsidR="002410AA" w:rsidRPr="00163E33" w:rsidRDefault="002410A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</w:p>
    <w:p w14:paraId="0AD3AA1F" w14:textId="031261D6" w:rsidR="002410AA" w:rsidRPr="00163E33" w:rsidRDefault="002410A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163E33">
        <w:rPr>
          <w:rFonts w:eastAsia="Times New Roman" w:cs="Times New Roman"/>
          <w:lang w:val="en-IN" w:eastAsia="en-IN"/>
        </w:rPr>
        <w:t># (a) Get winni</w:t>
      </w:r>
      <w:r w:rsidR="00316B5D" w:rsidRPr="00163E33">
        <w:rPr>
          <w:rFonts w:eastAsia="Times New Roman" w:cs="Times New Roman"/>
          <w:lang w:val="en-IN" w:eastAsia="en-IN"/>
        </w:rPr>
        <w:t>n</w:t>
      </w:r>
      <w:r w:rsidRPr="00163E33">
        <w:rPr>
          <w:rFonts w:eastAsia="Times New Roman" w:cs="Times New Roman"/>
          <w:lang w:val="en-IN" w:eastAsia="en-IN"/>
        </w:rPr>
        <w:t>g percentage </w:t>
      </w:r>
    </w:p>
    <w:p w14:paraId="7532260C" w14:textId="77777777" w:rsidR="002410AA" w:rsidRPr="00163E33" w:rsidRDefault="002410A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spellStart"/>
      <w:proofErr w:type="gramStart"/>
      <w:r w:rsidRPr="00163E33">
        <w:rPr>
          <w:rFonts w:eastAsia="Times New Roman" w:cs="Times New Roman"/>
          <w:lang w:val="en-IN" w:eastAsia="en-IN"/>
        </w:rPr>
        <w:t>tnuser</w:t>
      </w:r>
      <w:proofErr w:type="spellEnd"/>
      <w:r w:rsidRPr="00163E33">
        <w:rPr>
          <w:rFonts w:eastAsia="Times New Roman" w:cs="Times New Roman"/>
          <w:lang w:val="en-IN" w:eastAsia="en-IN"/>
        </w:rPr>
        <w:t>=</w:t>
      </w:r>
      <w:proofErr w:type="gramEnd"/>
      <w:r w:rsidRPr="00163E33">
        <w:rPr>
          <w:rFonts w:eastAsia="Times New Roman" w:cs="Times New Roman"/>
          <w:lang w:val="en-IN" w:eastAsia="en-IN"/>
        </w:rPr>
        <w:t>input("\</w:t>
      </w:r>
      <w:proofErr w:type="spellStart"/>
      <w:r w:rsidRPr="00163E33">
        <w:rPr>
          <w:rFonts w:eastAsia="Times New Roman" w:cs="Times New Roman"/>
          <w:lang w:val="en-IN" w:eastAsia="en-IN"/>
        </w:rPr>
        <w:t>nEnter</w:t>
      </w:r>
      <w:proofErr w:type="spellEnd"/>
      <w:r w:rsidRPr="00163E33">
        <w:rPr>
          <w:rFonts w:eastAsia="Times New Roman" w:cs="Times New Roman"/>
          <w:lang w:val="en-IN" w:eastAsia="en-IN"/>
        </w:rPr>
        <w:t> a team\'s name from the list above :")</w:t>
      </w:r>
    </w:p>
    <w:p w14:paraId="1FEAA2CE" w14:textId="77777777" w:rsidR="002410AA" w:rsidRPr="00163E33" w:rsidRDefault="002410A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163E33">
        <w:rPr>
          <w:rFonts w:eastAsia="Times New Roman" w:cs="Times New Roman"/>
          <w:lang w:val="en-IN" w:eastAsia="en-IN"/>
        </w:rPr>
        <w:t>x = </w:t>
      </w:r>
      <w:proofErr w:type="spellStart"/>
      <w:r w:rsidRPr="00163E33">
        <w:rPr>
          <w:rFonts w:eastAsia="Times New Roman" w:cs="Times New Roman"/>
          <w:lang w:val="en-IN" w:eastAsia="en-IN"/>
        </w:rPr>
        <w:t>teams.get</w:t>
      </w:r>
      <w:proofErr w:type="spellEnd"/>
      <w:r w:rsidRPr="00163E33">
        <w:rPr>
          <w:rFonts w:eastAsia="Times New Roman" w:cs="Times New Roman"/>
          <w:lang w:val="en-IN" w:eastAsia="en-IN"/>
        </w:rPr>
        <w:t>(</w:t>
      </w:r>
      <w:proofErr w:type="spellStart"/>
      <w:r w:rsidRPr="00163E33">
        <w:rPr>
          <w:rFonts w:eastAsia="Times New Roman" w:cs="Times New Roman"/>
          <w:lang w:val="en-IN" w:eastAsia="en-IN"/>
        </w:rPr>
        <w:t>tnuser</w:t>
      </w:r>
      <w:proofErr w:type="spellEnd"/>
      <w:r w:rsidRPr="00163E33">
        <w:rPr>
          <w:rFonts w:eastAsia="Times New Roman" w:cs="Times New Roman"/>
          <w:lang w:val="en-IN" w:eastAsia="en-IN"/>
        </w:rPr>
        <w:t>)</w:t>
      </w:r>
    </w:p>
    <w:p w14:paraId="077489D6" w14:textId="77777777" w:rsidR="002410AA" w:rsidRPr="00163E33" w:rsidRDefault="002410A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gramStart"/>
      <w:r w:rsidRPr="00163E33">
        <w:rPr>
          <w:rFonts w:eastAsia="Times New Roman" w:cs="Times New Roman"/>
          <w:lang w:val="en-IN" w:eastAsia="en-IN"/>
        </w:rPr>
        <w:t>perc</w:t>
      </w:r>
      <w:proofErr w:type="gramEnd"/>
      <w:r w:rsidRPr="00163E33">
        <w:rPr>
          <w:rFonts w:eastAsia="Times New Roman" w:cs="Times New Roman"/>
          <w:lang w:val="en-IN" w:eastAsia="en-IN"/>
        </w:rPr>
        <w:t> = round((x[0]*100)/sum(x), 2)</w:t>
      </w:r>
    </w:p>
    <w:p w14:paraId="1CD897C8" w14:textId="77777777" w:rsidR="002410AA" w:rsidRPr="00163E33" w:rsidRDefault="002410A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gramStart"/>
      <w:r w:rsidRPr="00163E33">
        <w:rPr>
          <w:rFonts w:eastAsia="Times New Roman" w:cs="Times New Roman"/>
          <w:lang w:val="en-IN" w:eastAsia="en-IN"/>
        </w:rPr>
        <w:t>print(</w:t>
      </w:r>
      <w:proofErr w:type="spellStart"/>
      <w:proofErr w:type="gramEnd"/>
      <w:r w:rsidRPr="00163E33">
        <w:rPr>
          <w:rFonts w:eastAsia="Times New Roman" w:cs="Times New Roman"/>
          <w:lang w:val="en-IN" w:eastAsia="en-IN"/>
        </w:rPr>
        <w:t>f'Win</w:t>
      </w:r>
      <w:proofErr w:type="spellEnd"/>
      <w:r w:rsidRPr="00163E33">
        <w:rPr>
          <w:rFonts w:eastAsia="Times New Roman" w:cs="Times New Roman"/>
          <w:lang w:val="en-IN" w:eastAsia="en-IN"/>
        </w:rPr>
        <w:t> percentage of {</w:t>
      </w:r>
      <w:proofErr w:type="spellStart"/>
      <w:r w:rsidRPr="00163E33">
        <w:rPr>
          <w:rFonts w:eastAsia="Times New Roman" w:cs="Times New Roman"/>
          <w:lang w:val="en-IN" w:eastAsia="en-IN"/>
        </w:rPr>
        <w:t>tnuser</w:t>
      </w:r>
      <w:proofErr w:type="spellEnd"/>
      <w:r w:rsidRPr="00163E33">
        <w:rPr>
          <w:rFonts w:eastAsia="Times New Roman" w:cs="Times New Roman"/>
          <w:lang w:val="en-IN" w:eastAsia="en-IN"/>
        </w:rPr>
        <w:t>} is {</w:t>
      </w:r>
      <w:proofErr w:type="spellStart"/>
      <w:r w:rsidRPr="00163E33">
        <w:rPr>
          <w:rFonts w:eastAsia="Times New Roman" w:cs="Times New Roman"/>
          <w:lang w:val="en-IN" w:eastAsia="en-IN"/>
        </w:rPr>
        <w:t>perc</w:t>
      </w:r>
      <w:proofErr w:type="spellEnd"/>
      <w:r w:rsidRPr="00163E33">
        <w:rPr>
          <w:rFonts w:eastAsia="Times New Roman" w:cs="Times New Roman"/>
          <w:lang w:val="en-IN" w:eastAsia="en-IN"/>
        </w:rPr>
        <w:t>}%\n')</w:t>
      </w:r>
    </w:p>
    <w:p w14:paraId="3C43A09C" w14:textId="77777777" w:rsidR="002410AA" w:rsidRPr="00163E33" w:rsidRDefault="002410A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</w:p>
    <w:p w14:paraId="0975490E" w14:textId="77777777" w:rsidR="002410AA" w:rsidRPr="00163E33" w:rsidRDefault="002410A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163E33">
        <w:rPr>
          <w:rFonts w:eastAsia="Times New Roman" w:cs="Times New Roman"/>
          <w:lang w:val="en-IN" w:eastAsia="en-IN"/>
        </w:rPr>
        <w:t># (b) teams that have winning records</w:t>
      </w:r>
    </w:p>
    <w:p w14:paraId="73806364" w14:textId="77777777" w:rsidR="002410AA" w:rsidRPr="00163E33" w:rsidRDefault="002410A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gramStart"/>
      <w:r w:rsidRPr="00163E33">
        <w:rPr>
          <w:rFonts w:eastAsia="Times New Roman" w:cs="Times New Roman"/>
          <w:lang w:val="en-IN" w:eastAsia="en-IN"/>
        </w:rPr>
        <w:t>print(</w:t>
      </w:r>
      <w:proofErr w:type="gramEnd"/>
      <w:r w:rsidRPr="00163E33">
        <w:rPr>
          <w:rFonts w:eastAsia="Times New Roman" w:cs="Times New Roman"/>
          <w:lang w:val="en-IN" w:eastAsia="en-IN"/>
        </w:rPr>
        <w:t>'Teams with winning records: ')</w:t>
      </w:r>
    </w:p>
    <w:p w14:paraId="1F71F435" w14:textId="77777777" w:rsidR="002410AA" w:rsidRPr="00163E33" w:rsidRDefault="002410A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gramStart"/>
      <w:r w:rsidRPr="00163E33">
        <w:rPr>
          <w:rFonts w:eastAsia="Times New Roman" w:cs="Times New Roman"/>
          <w:lang w:val="en-IN" w:eastAsia="en-IN"/>
        </w:rPr>
        <w:t>for</w:t>
      </w:r>
      <w:proofErr w:type="gramEnd"/>
      <w:r w:rsidRPr="00163E33">
        <w:rPr>
          <w:rFonts w:eastAsia="Times New Roman" w:cs="Times New Roman"/>
          <w:lang w:val="en-IN" w:eastAsia="en-IN"/>
        </w:rPr>
        <w:t> key, value in </w:t>
      </w:r>
      <w:proofErr w:type="spellStart"/>
      <w:r w:rsidRPr="00163E33">
        <w:rPr>
          <w:rFonts w:eastAsia="Times New Roman" w:cs="Times New Roman"/>
          <w:lang w:val="en-IN" w:eastAsia="en-IN"/>
        </w:rPr>
        <w:t>teams.items</w:t>
      </w:r>
      <w:proofErr w:type="spellEnd"/>
      <w:r w:rsidRPr="00163E33">
        <w:rPr>
          <w:rFonts w:eastAsia="Times New Roman" w:cs="Times New Roman"/>
          <w:lang w:val="en-IN" w:eastAsia="en-IN"/>
        </w:rPr>
        <w:t>():</w:t>
      </w:r>
    </w:p>
    <w:p w14:paraId="71B258E9" w14:textId="77777777" w:rsidR="002410AA" w:rsidRPr="00163E33" w:rsidRDefault="002410A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163E33">
        <w:rPr>
          <w:rFonts w:eastAsia="Times New Roman" w:cs="Times New Roman"/>
          <w:lang w:val="en-IN" w:eastAsia="en-IN"/>
        </w:rPr>
        <w:t>    </w:t>
      </w:r>
      <w:proofErr w:type="gramStart"/>
      <w:r w:rsidRPr="00163E33">
        <w:rPr>
          <w:rFonts w:eastAsia="Times New Roman" w:cs="Times New Roman"/>
          <w:lang w:val="en-IN" w:eastAsia="en-IN"/>
        </w:rPr>
        <w:t>if</w:t>
      </w:r>
      <w:proofErr w:type="gramEnd"/>
      <w:r w:rsidRPr="00163E33">
        <w:rPr>
          <w:rFonts w:eastAsia="Times New Roman" w:cs="Times New Roman"/>
          <w:lang w:val="en-IN" w:eastAsia="en-IN"/>
        </w:rPr>
        <w:t> value[0] &gt; value[1]:</w:t>
      </w:r>
    </w:p>
    <w:p w14:paraId="6209E3AB" w14:textId="77777777" w:rsidR="002410AA" w:rsidRPr="00163E33" w:rsidRDefault="002410A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163E33">
        <w:rPr>
          <w:rFonts w:eastAsia="Times New Roman" w:cs="Times New Roman"/>
          <w:lang w:val="en-IN" w:eastAsia="en-IN"/>
        </w:rPr>
        <w:t>        </w:t>
      </w:r>
      <w:proofErr w:type="gramStart"/>
      <w:r w:rsidRPr="00163E33">
        <w:rPr>
          <w:rFonts w:eastAsia="Times New Roman" w:cs="Times New Roman"/>
          <w:lang w:val="en-IN" w:eastAsia="en-IN"/>
        </w:rPr>
        <w:t>print(</w:t>
      </w:r>
      <w:proofErr w:type="gramEnd"/>
      <w:r w:rsidRPr="00163E33">
        <w:rPr>
          <w:rFonts w:eastAsia="Times New Roman" w:cs="Times New Roman"/>
          <w:lang w:val="en-IN" w:eastAsia="en-IN"/>
        </w:rPr>
        <w:t>f'{key} with {value[0]} wins')</w:t>
      </w:r>
    </w:p>
    <w:p w14:paraId="526524D8" w14:textId="77777777" w:rsidR="009552EB" w:rsidRDefault="009552EB" w:rsidP="00316B5D">
      <w:pPr>
        <w:pStyle w:val="GraphicAnchor"/>
        <w:ind w:left="720" w:right="288"/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</w:pPr>
    </w:p>
    <w:p w14:paraId="78C57BF2" w14:textId="77777777" w:rsidR="009552EB" w:rsidRPr="00E7270A" w:rsidRDefault="009552EB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67314B11" w14:textId="77777777" w:rsidR="002410AA" w:rsidRDefault="002410AA" w:rsidP="00316B5D">
      <w:pPr>
        <w:ind w:left="720" w:right="288"/>
      </w:pPr>
      <w:r>
        <w:t xml:space="preserve">Enter number of </w:t>
      </w:r>
      <w:proofErr w:type="gramStart"/>
      <w:r>
        <w:t>teams :</w:t>
      </w:r>
      <w:proofErr w:type="gramEnd"/>
      <w:r>
        <w:t xml:space="preserve"> </w:t>
      </w:r>
      <w:r w:rsidRPr="00CF0FBF">
        <w:rPr>
          <w:color w:val="0070C0"/>
        </w:rPr>
        <w:t>3</w:t>
      </w:r>
    </w:p>
    <w:p w14:paraId="6919B43A" w14:textId="77777777" w:rsidR="002410AA" w:rsidRDefault="002410AA" w:rsidP="00316B5D">
      <w:pPr>
        <w:ind w:left="720" w:right="288"/>
      </w:pPr>
      <w:r>
        <w:t xml:space="preserve">Enter a team </w:t>
      </w:r>
      <w:proofErr w:type="gramStart"/>
      <w:r>
        <w:t>name :</w:t>
      </w:r>
      <w:proofErr w:type="gramEnd"/>
      <w:r>
        <w:t xml:space="preserve"> </w:t>
      </w:r>
      <w:proofErr w:type="spellStart"/>
      <w:r w:rsidRPr="00CF0FBF">
        <w:rPr>
          <w:color w:val="0070C0"/>
        </w:rPr>
        <w:t>lksec</w:t>
      </w:r>
      <w:proofErr w:type="spellEnd"/>
    </w:p>
    <w:p w14:paraId="1A23F8E1" w14:textId="77777777" w:rsidR="002410AA" w:rsidRDefault="002410AA" w:rsidP="00316B5D">
      <w:pPr>
        <w:ind w:left="720" w:right="288"/>
      </w:pPr>
      <w:r>
        <w:lastRenderedPageBreak/>
        <w:t xml:space="preserve">Enter number of matches </w:t>
      </w:r>
      <w:proofErr w:type="gramStart"/>
      <w:r>
        <w:t>won :</w:t>
      </w:r>
      <w:proofErr w:type="gramEnd"/>
      <w:r>
        <w:t xml:space="preserve"> </w:t>
      </w:r>
      <w:r w:rsidRPr="00CF0FBF">
        <w:rPr>
          <w:color w:val="0070C0"/>
        </w:rPr>
        <w:t>10</w:t>
      </w:r>
    </w:p>
    <w:p w14:paraId="710F811D" w14:textId="77777777" w:rsidR="002410AA" w:rsidRPr="00CF0FBF" w:rsidRDefault="002410AA" w:rsidP="00316B5D">
      <w:pPr>
        <w:ind w:left="720" w:right="288"/>
        <w:rPr>
          <w:color w:val="0070C0"/>
        </w:rPr>
      </w:pPr>
      <w:r>
        <w:t xml:space="preserve">Enter number of matches </w:t>
      </w:r>
      <w:proofErr w:type="gramStart"/>
      <w:r>
        <w:t>lost :</w:t>
      </w:r>
      <w:proofErr w:type="gramEnd"/>
      <w:r>
        <w:t xml:space="preserve"> </w:t>
      </w:r>
      <w:r w:rsidRPr="00CF0FBF">
        <w:rPr>
          <w:color w:val="0070C0"/>
        </w:rPr>
        <w:t>2</w:t>
      </w:r>
    </w:p>
    <w:p w14:paraId="7AD92A45" w14:textId="77777777" w:rsidR="002410AA" w:rsidRDefault="002410AA" w:rsidP="00316B5D">
      <w:pPr>
        <w:ind w:left="720" w:right="288"/>
      </w:pPr>
      <w:r>
        <w:t xml:space="preserve">Enter a team </w:t>
      </w:r>
      <w:proofErr w:type="gramStart"/>
      <w:r>
        <w:t>name :</w:t>
      </w:r>
      <w:proofErr w:type="gramEnd"/>
      <w:r>
        <w:t xml:space="preserve"> </w:t>
      </w:r>
      <w:r w:rsidRPr="00CF0FBF">
        <w:rPr>
          <w:color w:val="0070C0"/>
        </w:rPr>
        <w:t>mayo</w:t>
      </w:r>
    </w:p>
    <w:p w14:paraId="78379944" w14:textId="77777777" w:rsidR="002410AA" w:rsidRPr="002410AA" w:rsidRDefault="002410AA" w:rsidP="00316B5D">
      <w:pPr>
        <w:ind w:left="720" w:right="288"/>
        <w:rPr>
          <w:color w:val="1880AD" w:themeColor="accent4" w:themeShade="BF"/>
        </w:rPr>
      </w:pPr>
      <w:r>
        <w:t xml:space="preserve">Enter number of matches </w:t>
      </w:r>
      <w:proofErr w:type="gramStart"/>
      <w:r>
        <w:t>won :</w:t>
      </w:r>
      <w:proofErr w:type="gramEnd"/>
      <w:r>
        <w:t xml:space="preserve"> </w:t>
      </w:r>
      <w:r w:rsidRPr="00CF0FBF">
        <w:rPr>
          <w:color w:val="0070C0"/>
        </w:rPr>
        <w:t>6</w:t>
      </w:r>
    </w:p>
    <w:p w14:paraId="07FFBDD1" w14:textId="77777777" w:rsidR="002410AA" w:rsidRDefault="002410AA" w:rsidP="00316B5D">
      <w:pPr>
        <w:ind w:left="720" w:right="288"/>
      </w:pPr>
      <w:r>
        <w:t xml:space="preserve">Enter number of matches </w:t>
      </w:r>
      <w:proofErr w:type="gramStart"/>
      <w:r>
        <w:t>lost :</w:t>
      </w:r>
      <w:proofErr w:type="gramEnd"/>
      <w:r>
        <w:t xml:space="preserve"> </w:t>
      </w:r>
      <w:r w:rsidRPr="00CF0FBF">
        <w:rPr>
          <w:color w:val="0070C0"/>
        </w:rPr>
        <w:t>8</w:t>
      </w:r>
    </w:p>
    <w:p w14:paraId="7921B4FE" w14:textId="77777777" w:rsidR="002410AA" w:rsidRDefault="002410AA" w:rsidP="00316B5D">
      <w:pPr>
        <w:ind w:left="720" w:right="288"/>
      </w:pPr>
      <w:r>
        <w:t xml:space="preserve">Enter a team </w:t>
      </w:r>
      <w:proofErr w:type="gramStart"/>
      <w:r>
        <w:t>name :</w:t>
      </w:r>
      <w:proofErr w:type="gramEnd"/>
      <w:r>
        <w:t xml:space="preserve"> </w:t>
      </w:r>
      <w:r w:rsidRPr="00CF0FBF">
        <w:rPr>
          <w:color w:val="0070C0"/>
        </w:rPr>
        <w:t>modern</w:t>
      </w:r>
    </w:p>
    <w:p w14:paraId="1D296BB6" w14:textId="77777777" w:rsidR="002410AA" w:rsidRPr="002410AA" w:rsidRDefault="002410AA" w:rsidP="00316B5D">
      <w:pPr>
        <w:ind w:left="720" w:right="288"/>
        <w:rPr>
          <w:color w:val="1880AD" w:themeColor="accent4" w:themeShade="BF"/>
        </w:rPr>
      </w:pPr>
      <w:r>
        <w:t xml:space="preserve">Enter number of matches </w:t>
      </w:r>
      <w:proofErr w:type="gramStart"/>
      <w:r>
        <w:t>won :</w:t>
      </w:r>
      <w:proofErr w:type="gramEnd"/>
      <w:r>
        <w:t xml:space="preserve"> </w:t>
      </w:r>
      <w:r w:rsidRPr="00CF0FBF">
        <w:rPr>
          <w:color w:val="0070C0"/>
        </w:rPr>
        <w:t>9</w:t>
      </w:r>
    </w:p>
    <w:p w14:paraId="5915ED46" w14:textId="28D03EBF" w:rsidR="002410AA" w:rsidRPr="002410AA" w:rsidRDefault="002410AA" w:rsidP="00316B5D">
      <w:pPr>
        <w:ind w:left="720" w:right="288"/>
        <w:rPr>
          <w:color w:val="1880AD" w:themeColor="accent4" w:themeShade="BF"/>
        </w:rPr>
      </w:pPr>
      <w:r>
        <w:t xml:space="preserve">Enter number of matches </w:t>
      </w:r>
      <w:proofErr w:type="gramStart"/>
      <w:r>
        <w:t>lost :</w:t>
      </w:r>
      <w:proofErr w:type="gramEnd"/>
      <w:r>
        <w:t xml:space="preserve"> </w:t>
      </w:r>
      <w:r w:rsidRPr="00CF0FBF">
        <w:rPr>
          <w:color w:val="0070C0"/>
        </w:rPr>
        <w:t>7</w:t>
      </w:r>
    </w:p>
    <w:p w14:paraId="5803FEC6" w14:textId="77777777" w:rsidR="002410AA" w:rsidRDefault="002410AA" w:rsidP="00316B5D">
      <w:pPr>
        <w:ind w:left="720" w:right="288"/>
      </w:pPr>
    </w:p>
    <w:p w14:paraId="393C6D33" w14:textId="77777777" w:rsidR="002410AA" w:rsidRDefault="002410AA" w:rsidP="00316B5D">
      <w:pPr>
        <w:ind w:left="720" w:right="288"/>
      </w:pPr>
      <w:r>
        <w:t>Team data</w:t>
      </w:r>
    </w:p>
    <w:p w14:paraId="5E35FE0A" w14:textId="77777777" w:rsidR="002410AA" w:rsidRDefault="002410AA" w:rsidP="00316B5D">
      <w:pPr>
        <w:ind w:left="720" w:right="288"/>
      </w:pPr>
      <w:r>
        <w:t>{"</w:t>
      </w:r>
      <w:proofErr w:type="spellStart"/>
      <w:r>
        <w:t>lksec</w:t>
      </w:r>
      <w:proofErr w:type="spellEnd"/>
      <w:r>
        <w:t>": [10, 2], "mayo": [6, 8], "modern": [9, 7]}</w:t>
      </w:r>
    </w:p>
    <w:p w14:paraId="585FAE88" w14:textId="77777777" w:rsidR="002410AA" w:rsidRDefault="002410AA" w:rsidP="00316B5D">
      <w:pPr>
        <w:ind w:left="720" w:right="288"/>
      </w:pPr>
    </w:p>
    <w:p w14:paraId="69B77CA2" w14:textId="77777777" w:rsidR="002410AA" w:rsidRDefault="002410AA" w:rsidP="00316B5D">
      <w:pPr>
        <w:ind w:left="720" w:right="288"/>
      </w:pPr>
      <w:r>
        <w:t xml:space="preserve">Enter a team's name from the list </w:t>
      </w:r>
      <w:proofErr w:type="gramStart"/>
      <w:r>
        <w:t>above :</w:t>
      </w:r>
      <w:proofErr w:type="spellStart"/>
      <w:r w:rsidRPr="002410AA">
        <w:rPr>
          <w:color w:val="1880AD" w:themeColor="accent4" w:themeShade="BF"/>
        </w:rPr>
        <w:t>lksec</w:t>
      </w:r>
      <w:proofErr w:type="spellEnd"/>
      <w:proofErr w:type="gramEnd"/>
    </w:p>
    <w:p w14:paraId="3F353BE7" w14:textId="77777777" w:rsidR="002410AA" w:rsidRDefault="002410AA" w:rsidP="00316B5D">
      <w:pPr>
        <w:ind w:left="720" w:right="288"/>
      </w:pPr>
      <w:r>
        <w:t xml:space="preserve">Win percentage of </w:t>
      </w:r>
      <w:proofErr w:type="spellStart"/>
      <w:r>
        <w:t>lksec</w:t>
      </w:r>
      <w:proofErr w:type="spellEnd"/>
      <w:r>
        <w:t xml:space="preserve"> is 83.33%</w:t>
      </w:r>
    </w:p>
    <w:p w14:paraId="7847D9B7" w14:textId="77777777" w:rsidR="002410AA" w:rsidRDefault="002410AA" w:rsidP="00316B5D">
      <w:pPr>
        <w:ind w:left="720" w:right="288"/>
      </w:pPr>
    </w:p>
    <w:p w14:paraId="777848A6" w14:textId="77777777" w:rsidR="002410AA" w:rsidRDefault="002410AA" w:rsidP="00316B5D">
      <w:pPr>
        <w:ind w:left="720" w:right="288"/>
      </w:pPr>
      <w:r>
        <w:t>Teams with winning records:</w:t>
      </w:r>
    </w:p>
    <w:p w14:paraId="5C87FC38" w14:textId="77777777" w:rsidR="002410AA" w:rsidRDefault="002410AA" w:rsidP="00316B5D">
      <w:pPr>
        <w:ind w:left="720" w:right="288"/>
      </w:pPr>
      <w:proofErr w:type="spellStart"/>
      <w:r>
        <w:t>lksec</w:t>
      </w:r>
      <w:proofErr w:type="spellEnd"/>
      <w:r>
        <w:t xml:space="preserve"> with 10 wins</w:t>
      </w:r>
    </w:p>
    <w:p w14:paraId="0DE8A63D" w14:textId="67E3CA2E" w:rsidR="00454930" w:rsidRDefault="002410AA" w:rsidP="00316B5D">
      <w:pPr>
        <w:ind w:left="720" w:right="288"/>
        <w:rPr>
          <w:color w:val="0D0D0D" w:themeColor="text1" w:themeTint="F2"/>
        </w:rPr>
        <w:sectPr w:rsidR="00454930" w:rsidSect="00316B5D">
          <w:headerReference w:type="default" r:id="rId121"/>
          <w:footerReference w:type="even" r:id="rId122"/>
          <w:footerReference w:type="default" r:id="rId123"/>
          <w:headerReference w:type="first" r:id="rId124"/>
          <w:pgSz w:w="12240" w:h="15840" w:code="1"/>
          <w:pgMar w:top="720" w:right="720" w:bottom="720" w:left="720" w:header="567" w:footer="510" w:gutter="0"/>
          <w:cols w:space="708"/>
          <w:titlePg/>
          <w:docGrid w:linePitch="360"/>
        </w:sectPr>
      </w:pPr>
      <w:r>
        <w:t>modern with 9 wins</w:t>
      </w:r>
    </w:p>
    <w:p w14:paraId="06A0D27A" w14:textId="261E480A" w:rsidR="009552EB" w:rsidRDefault="009552EB" w:rsidP="00316B5D">
      <w:pPr>
        <w:pStyle w:val="Heading1"/>
        <w:ind w:left="720" w:right="288"/>
        <w:rPr>
          <w:sz w:val="40"/>
          <w:szCs w:val="40"/>
        </w:rPr>
      </w:pPr>
      <w:r w:rsidRPr="006C0D15">
        <w:rPr>
          <w:sz w:val="40"/>
          <w:szCs w:val="40"/>
        </w:rPr>
        <w:lastRenderedPageBreak/>
        <w:t xml:space="preserve">Assignment </w:t>
      </w:r>
      <w:r>
        <w:rPr>
          <w:sz w:val="40"/>
          <w:szCs w:val="40"/>
        </w:rPr>
        <w:t>2</w:t>
      </w:r>
      <w:r w:rsidR="001A6235">
        <w:rPr>
          <w:sz w:val="40"/>
          <w:szCs w:val="40"/>
        </w:rPr>
        <w:t>9</w:t>
      </w:r>
    </w:p>
    <w:p w14:paraId="62B75022" w14:textId="77777777" w:rsidR="009552EB" w:rsidRPr="00A95E0B" w:rsidRDefault="009552EB" w:rsidP="00316B5D">
      <w:pPr>
        <w:ind w:left="720" w:right="288"/>
      </w:pPr>
    </w:p>
    <w:p w14:paraId="2D8A22F0" w14:textId="17ED32DE" w:rsidR="009552EB" w:rsidRDefault="009552EB" w:rsidP="00316B5D">
      <w:pPr>
        <w:pStyle w:val="Text"/>
        <w:ind w:left="720" w:right="288"/>
        <w:rPr>
          <w:rFonts w:cs="Calibri"/>
        </w:rPr>
      </w:pPr>
      <w:r>
        <w:rPr>
          <w:rFonts w:cs="Calibri"/>
          <w:b/>
          <w:bCs/>
          <w:i/>
          <w:iCs/>
          <w:color w:val="223C56" w:themeColor="accent5" w:themeShade="40"/>
          <w:szCs w:val="56"/>
        </w:rPr>
        <w:t>Objective</w:t>
      </w:r>
      <w:r w:rsidRPr="006C0D15">
        <w:rPr>
          <w:rFonts w:cs="Calibri"/>
          <w:iCs/>
          <w:color w:val="105674" w:themeColor="accent4" w:themeShade="80"/>
        </w:rPr>
        <w:t>:</w:t>
      </w:r>
      <w:r w:rsidRPr="006C0D15">
        <w:rPr>
          <w:rFonts w:cs="Calibri"/>
          <w:color w:val="105674" w:themeColor="accent4" w:themeShade="80"/>
        </w:rPr>
        <w:t xml:space="preserve"> </w:t>
      </w:r>
      <w:r w:rsidR="00A10D35" w:rsidRPr="000E6995">
        <w:t>Write a python pro</w:t>
      </w:r>
      <w:r w:rsidR="00A10D35">
        <w:t>gram to input a string</w:t>
      </w:r>
      <w:r w:rsidR="00A10D35" w:rsidRPr="000E6995">
        <w:t xml:space="preserve"> and </w:t>
      </w:r>
      <w:r w:rsidR="00A10D35">
        <w:t xml:space="preserve">returns two strings, one </w:t>
      </w:r>
      <w:proofErr w:type="spellStart"/>
      <w:r w:rsidR="00A10D35">
        <w:t>containg</w:t>
      </w:r>
      <w:proofErr w:type="spellEnd"/>
      <w:r w:rsidR="00A10D35">
        <w:t xml:space="preserve"> original string's values at odd index values and other containing original string's values at even index values</w:t>
      </w:r>
      <w:r w:rsidR="00A10D35" w:rsidRPr="000E6995">
        <w:t>.</w:t>
      </w:r>
    </w:p>
    <w:p w14:paraId="276B0AF6" w14:textId="77777777" w:rsidR="009552EB" w:rsidRDefault="009552EB" w:rsidP="00316B5D">
      <w:pPr>
        <w:pStyle w:val="GraphicAnchor"/>
        <w:ind w:left="720" w:right="288"/>
        <w:rPr>
          <w:rFonts w:ascii="Calibri" w:hAnsi="Calibri" w:cs="Calibri"/>
          <w:sz w:val="28"/>
          <w:szCs w:val="28"/>
        </w:rPr>
      </w:pPr>
    </w:p>
    <w:p w14:paraId="50903491" w14:textId="77777777" w:rsidR="009552EB" w:rsidRDefault="009552EB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Code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7753A419" w14:textId="77777777" w:rsidR="00A10D35" w:rsidRPr="00163E33" w:rsidRDefault="00A10D35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gramStart"/>
      <w:r w:rsidRPr="00163E33">
        <w:rPr>
          <w:rFonts w:eastAsia="Times New Roman" w:cs="Times New Roman"/>
          <w:lang w:val="en-IN" w:eastAsia="en-IN"/>
        </w:rPr>
        <w:t>string=</w:t>
      </w:r>
      <w:proofErr w:type="gramEnd"/>
      <w:r w:rsidRPr="00163E33">
        <w:rPr>
          <w:rFonts w:eastAsia="Times New Roman" w:cs="Times New Roman"/>
          <w:lang w:val="en-IN" w:eastAsia="en-IN"/>
        </w:rPr>
        <w:t>input("Enter string : ")</w:t>
      </w:r>
    </w:p>
    <w:p w14:paraId="5ECB3CE1" w14:textId="77777777" w:rsidR="00A10D35" w:rsidRPr="00163E33" w:rsidRDefault="00A10D35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</w:p>
    <w:p w14:paraId="35EB6FDC" w14:textId="77777777" w:rsidR="00A10D35" w:rsidRPr="00163E33" w:rsidRDefault="00A10D35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163E33">
        <w:rPr>
          <w:rFonts w:eastAsia="Times New Roman" w:cs="Times New Roman"/>
          <w:lang w:val="en-IN" w:eastAsia="en-IN"/>
        </w:rPr>
        <w:t>a, b = '', ''</w:t>
      </w:r>
    </w:p>
    <w:p w14:paraId="242F28E2" w14:textId="77777777" w:rsidR="00A10D35" w:rsidRPr="00163E33" w:rsidRDefault="00A10D35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</w:p>
    <w:p w14:paraId="40403766" w14:textId="77777777" w:rsidR="00A10D35" w:rsidRPr="00163E33" w:rsidRDefault="00A10D35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163E33">
        <w:rPr>
          <w:rFonts w:eastAsia="Times New Roman" w:cs="Times New Roman"/>
          <w:lang w:val="en-IN" w:eastAsia="en-IN"/>
        </w:rPr>
        <w:t>for i in range(</w:t>
      </w:r>
      <w:proofErr w:type="spellStart"/>
      <w:r w:rsidRPr="00163E33">
        <w:rPr>
          <w:rFonts w:eastAsia="Times New Roman" w:cs="Times New Roman"/>
          <w:lang w:val="en-IN" w:eastAsia="en-IN"/>
        </w:rPr>
        <w:t>len</w:t>
      </w:r>
      <w:proofErr w:type="spellEnd"/>
      <w:r w:rsidRPr="00163E33">
        <w:rPr>
          <w:rFonts w:eastAsia="Times New Roman" w:cs="Times New Roman"/>
          <w:lang w:val="en-IN" w:eastAsia="en-IN"/>
        </w:rPr>
        <w:t>(string)):</w:t>
      </w:r>
    </w:p>
    <w:p w14:paraId="7A9A20F6" w14:textId="77777777" w:rsidR="00A10D35" w:rsidRPr="00163E33" w:rsidRDefault="00A10D35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163E33">
        <w:rPr>
          <w:rFonts w:eastAsia="Times New Roman" w:cs="Times New Roman"/>
          <w:lang w:val="en-IN" w:eastAsia="en-IN"/>
        </w:rPr>
        <w:t>    if i%2 == 0:</w:t>
      </w:r>
    </w:p>
    <w:p w14:paraId="05EF8691" w14:textId="77777777" w:rsidR="00A10D35" w:rsidRPr="00163E33" w:rsidRDefault="00A10D35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163E33">
        <w:rPr>
          <w:rFonts w:eastAsia="Times New Roman" w:cs="Times New Roman"/>
          <w:lang w:val="en-IN" w:eastAsia="en-IN"/>
        </w:rPr>
        <w:t>        a += string[i]</w:t>
      </w:r>
    </w:p>
    <w:p w14:paraId="510A0C44" w14:textId="77777777" w:rsidR="00A10D35" w:rsidRPr="00163E33" w:rsidRDefault="00A10D35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163E33">
        <w:rPr>
          <w:rFonts w:eastAsia="Times New Roman" w:cs="Times New Roman"/>
          <w:lang w:val="en-IN" w:eastAsia="en-IN"/>
        </w:rPr>
        <w:t>    else:</w:t>
      </w:r>
    </w:p>
    <w:p w14:paraId="09857143" w14:textId="0787B23B" w:rsidR="00A10D35" w:rsidRPr="00163E33" w:rsidRDefault="00A10D35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163E33">
        <w:rPr>
          <w:rFonts w:eastAsia="Times New Roman" w:cs="Times New Roman"/>
          <w:lang w:val="en-IN" w:eastAsia="en-IN"/>
        </w:rPr>
        <w:t>        b += string [i]</w:t>
      </w:r>
    </w:p>
    <w:p w14:paraId="7BCD4311" w14:textId="77777777" w:rsidR="00051533" w:rsidRPr="00163E33" w:rsidRDefault="00051533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</w:p>
    <w:p w14:paraId="5F56C1AC" w14:textId="77777777" w:rsidR="00A10D35" w:rsidRPr="00163E33" w:rsidRDefault="00A10D35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gramStart"/>
      <w:r w:rsidRPr="00163E33">
        <w:rPr>
          <w:rFonts w:eastAsia="Times New Roman" w:cs="Times New Roman"/>
          <w:lang w:val="en-IN" w:eastAsia="en-IN"/>
        </w:rPr>
        <w:t>print(</w:t>
      </w:r>
      <w:proofErr w:type="gramEnd"/>
      <w:r w:rsidRPr="00163E33">
        <w:rPr>
          <w:rFonts w:eastAsia="Times New Roman" w:cs="Times New Roman"/>
          <w:lang w:val="en-IN" w:eastAsia="en-IN"/>
        </w:rPr>
        <w:t>"values at odd index =",a)</w:t>
      </w:r>
    </w:p>
    <w:p w14:paraId="1E50D561" w14:textId="77777777" w:rsidR="00A10D35" w:rsidRPr="00163E33" w:rsidRDefault="00A10D35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gramStart"/>
      <w:r w:rsidRPr="00163E33">
        <w:rPr>
          <w:rFonts w:eastAsia="Times New Roman" w:cs="Times New Roman"/>
          <w:lang w:val="en-IN" w:eastAsia="en-IN"/>
        </w:rPr>
        <w:t>print(</w:t>
      </w:r>
      <w:proofErr w:type="gramEnd"/>
      <w:r w:rsidRPr="00163E33">
        <w:rPr>
          <w:rFonts w:eastAsia="Times New Roman" w:cs="Times New Roman"/>
          <w:lang w:val="en-IN" w:eastAsia="en-IN"/>
        </w:rPr>
        <w:t>"values at even index =",b)</w:t>
      </w:r>
    </w:p>
    <w:p w14:paraId="473D772A" w14:textId="77777777" w:rsidR="009552EB" w:rsidRDefault="009552EB" w:rsidP="00316B5D">
      <w:pPr>
        <w:pStyle w:val="GraphicAnchor"/>
        <w:ind w:left="720" w:right="288"/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</w:pPr>
    </w:p>
    <w:p w14:paraId="09F61288" w14:textId="150D82CE" w:rsidR="009552EB" w:rsidRPr="00E7270A" w:rsidRDefault="00A10D35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Input</w:t>
      </w:r>
      <w:r w:rsidR="009552EB"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3EA7DEEE" w14:textId="009E58AC" w:rsidR="00A10D35" w:rsidRDefault="00A10D35" w:rsidP="00316B5D">
      <w:pPr>
        <w:ind w:left="720" w:right="288"/>
        <w:rPr>
          <w:lang w:val="en-IN" w:eastAsia="en-IN"/>
        </w:rPr>
      </w:pPr>
      <w:r w:rsidRPr="00A10D35">
        <w:rPr>
          <w:lang w:val="en-IN" w:eastAsia="en-IN"/>
        </w:rPr>
        <w:t xml:space="preserve">Enter </w:t>
      </w:r>
      <w:proofErr w:type="gramStart"/>
      <w:r w:rsidRPr="00A10D35">
        <w:rPr>
          <w:lang w:val="en-IN" w:eastAsia="en-IN"/>
        </w:rPr>
        <w:t>string :</w:t>
      </w:r>
      <w:proofErr w:type="gramEnd"/>
      <w:r w:rsidRPr="00A10D35">
        <w:rPr>
          <w:lang w:val="en-IN" w:eastAsia="en-IN"/>
        </w:rPr>
        <w:t xml:space="preserve"> bohemian</w:t>
      </w:r>
    </w:p>
    <w:p w14:paraId="38660954" w14:textId="77777777" w:rsidR="00A10D35" w:rsidRDefault="00A10D35" w:rsidP="00316B5D">
      <w:pPr>
        <w:pStyle w:val="GraphicAnchor"/>
        <w:ind w:left="720" w:right="288"/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</w:pPr>
    </w:p>
    <w:p w14:paraId="55BC7302" w14:textId="050BFFEE" w:rsidR="00A10D35" w:rsidRPr="00A10D35" w:rsidRDefault="00A10D35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49202A86" w14:textId="77777777" w:rsidR="00A10D35" w:rsidRPr="00A10D35" w:rsidRDefault="00A10D35" w:rsidP="00316B5D">
      <w:pPr>
        <w:ind w:left="720" w:right="288"/>
        <w:rPr>
          <w:lang w:val="en-IN" w:eastAsia="en-IN"/>
        </w:rPr>
      </w:pPr>
      <w:r w:rsidRPr="00A10D35">
        <w:rPr>
          <w:lang w:val="en-IN" w:eastAsia="en-IN"/>
        </w:rPr>
        <w:t xml:space="preserve">values at odd index = </w:t>
      </w:r>
      <w:proofErr w:type="spellStart"/>
      <w:r w:rsidRPr="00A10D35">
        <w:rPr>
          <w:lang w:val="en-IN" w:eastAsia="en-IN"/>
        </w:rPr>
        <w:t>bhma</w:t>
      </w:r>
      <w:proofErr w:type="spellEnd"/>
    </w:p>
    <w:p w14:paraId="13F97448" w14:textId="720C3D41" w:rsidR="00454930" w:rsidRDefault="00A10D35" w:rsidP="00316B5D">
      <w:pPr>
        <w:ind w:left="720" w:right="288"/>
        <w:rPr>
          <w:color w:val="0D0D0D" w:themeColor="text1" w:themeTint="F2"/>
        </w:rPr>
        <w:sectPr w:rsidR="00454930" w:rsidSect="00316B5D">
          <w:headerReference w:type="default" r:id="rId125"/>
          <w:footerReference w:type="even" r:id="rId126"/>
          <w:footerReference w:type="default" r:id="rId127"/>
          <w:headerReference w:type="first" r:id="rId128"/>
          <w:pgSz w:w="12240" w:h="15840" w:code="1"/>
          <w:pgMar w:top="720" w:right="720" w:bottom="720" w:left="720" w:header="567" w:footer="510" w:gutter="0"/>
          <w:cols w:space="708"/>
          <w:titlePg/>
          <w:docGrid w:linePitch="360"/>
        </w:sectPr>
      </w:pPr>
      <w:r w:rsidRPr="00A10D35">
        <w:rPr>
          <w:lang w:val="en-IN" w:eastAsia="en-IN"/>
        </w:rPr>
        <w:t xml:space="preserve">values at even index = </w:t>
      </w:r>
      <w:proofErr w:type="spellStart"/>
      <w:r w:rsidRPr="00A10D35">
        <w:rPr>
          <w:lang w:val="en-IN" w:eastAsia="en-IN"/>
        </w:rPr>
        <w:t>oein</w:t>
      </w:r>
      <w:proofErr w:type="spellEnd"/>
    </w:p>
    <w:p w14:paraId="6E9FB1DA" w14:textId="00C16858" w:rsidR="00D0513C" w:rsidRDefault="00D0513C" w:rsidP="00316B5D">
      <w:pPr>
        <w:pStyle w:val="Heading1"/>
        <w:ind w:left="720" w:right="288"/>
        <w:rPr>
          <w:sz w:val="40"/>
          <w:szCs w:val="40"/>
        </w:rPr>
      </w:pPr>
      <w:r w:rsidRPr="006C0D15">
        <w:rPr>
          <w:sz w:val="40"/>
          <w:szCs w:val="40"/>
        </w:rPr>
        <w:lastRenderedPageBreak/>
        <w:t xml:space="preserve">Assignment </w:t>
      </w:r>
      <w:r w:rsidR="00FB2253">
        <w:rPr>
          <w:sz w:val="40"/>
          <w:szCs w:val="40"/>
        </w:rPr>
        <w:t>30</w:t>
      </w:r>
    </w:p>
    <w:p w14:paraId="7F76D7BA" w14:textId="77777777" w:rsidR="00D0513C" w:rsidRPr="00A95E0B" w:rsidRDefault="00D0513C" w:rsidP="00316B5D">
      <w:pPr>
        <w:ind w:left="720" w:right="288"/>
      </w:pPr>
    </w:p>
    <w:p w14:paraId="0D3EEB31" w14:textId="3C48F0F3" w:rsidR="00D0513C" w:rsidRDefault="00D0513C" w:rsidP="00316B5D">
      <w:pPr>
        <w:pStyle w:val="Text"/>
        <w:ind w:left="720" w:right="288"/>
        <w:rPr>
          <w:rFonts w:cs="Calibri"/>
        </w:rPr>
      </w:pPr>
      <w:r>
        <w:rPr>
          <w:rFonts w:cs="Calibri"/>
          <w:b/>
          <w:bCs/>
          <w:i/>
          <w:iCs/>
          <w:color w:val="223C56" w:themeColor="accent5" w:themeShade="40"/>
          <w:szCs w:val="56"/>
        </w:rPr>
        <w:t>Objective</w:t>
      </w:r>
      <w:r w:rsidRPr="006C0D15">
        <w:rPr>
          <w:rFonts w:cs="Calibri"/>
          <w:iCs/>
          <w:color w:val="105674" w:themeColor="accent4" w:themeShade="80"/>
        </w:rPr>
        <w:t>:</w:t>
      </w:r>
      <w:r w:rsidRPr="006C0D15">
        <w:rPr>
          <w:rFonts w:cs="Calibri"/>
          <w:color w:val="105674" w:themeColor="accent4" w:themeShade="80"/>
        </w:rPr>
        <w:t xml:space="preserve"> </w:t>
      </w:r>
      <w:r w:rsidR="003E20B1" w:rsidRPr="002723DE">
        <w:t>Write a program that reads a line and a substring. It should then display the number of occurrence of given substring in the line</w:t>
      </w:r>
      <w:r w:rsidR="003E20B1">
        <w:t>.</w:t>
      </w:r>
    </w:p>
    <w:p w14:paraId="41D16A94" w14:textId="77777777" w:rsidR="00D0513C" w:rsidRDefault="00D0513C" w:rsidP="00316B5D">
      <w:pPr>
        <w:pStyle w:val="GraphicAnchor"/>
        <w:ind w:left="720" w:right="288"/>
        <w:rPr>
          <w:rFonts w:ascii="Calibri" w:hAnsi="Calibri" w:cs="Calibri"/>
          <w:sz w:val="28"/>
          <w:szCs w:val="28"/>
        </w:rPr>
      </w:pPr>
    </w:p>
    <w:p w14:paraId="19F276F3" w14:textId="77777777" w:rsidR="00D0513C" w:rsidRDefault="00D0513C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Code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6A094565" w14:textId="77777777" w:rsidR="003E20B1" w:rsidRPr="00163E33" w:rsidRDefault="003E20B1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gramStart"/>
      <w:r w:rsidRPr="00163E33">
        <w:rPr>
          <w:rFonts w:eastAsia="Times New Roman" w:cs="Times New Roman"/>
          <w:lang w:val="en-IN" w:eastAsia="en-IN"/>
        </w:rPr>
        <w:t>line=</w:t>
      </w:r>
      <w:proofErr w:type="gramEnd"/>
      <w:r w:rsidRPr="00163E33">
        <w:rPr>
          <w:rFonts w:eastAsia="Times New Roman" w:cs="Times New Roman"/>
          <w:lang w:val="en-IN" w:eastAsia="en-IN"/>
        </w:rPr>
        <w:t>input("Enter a line: ")</w:t>
      </w:r>
    </w:p>
    <w:p w14:paraId="00B82AC2" w14:textId="77777777" w:rsidR="003E20B1" w:rsidRPr="00163E33" w:rsidRDefault="003E20B1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gramStart"/>
      <w:r w:rsidRPr="00163E33">
        <w:rPr>
          <w:rFonts w:eastAsia="Times New Roman" w:cs="Times New Roman"/>
          <w:lang w:val="en-IN" w:eastAsia="en-IN"/>
        </w:rPr>
        <w:t>sub=</w:t>
      </w:r>
      <w:proofErr w:type="gramEnd"/>
      <w:r w:rsidRPr="00163E33">
        <w:rPr>
          <w:rFonts w:eastAsia="Times New Roman" w:cs="Times New Roman"/>
          <w:lang w:val="en-IN" w:eastAsia="en-IN"/>
        </w:rPr>
        <w:t>input("Enter a substring: ")</w:t>
      </w:r>
    </w:p>
    <w:p w14:paraId="344CF9A4" w14:textId="77777777" w:rsidR="003E20B1" w:rsidRPr="00163E33" w:rsidRDefault="003E20B1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163E33">
        <w:rPr>
          <w:rFonts w:eastAsia="Times New Roman" w:cs="Times New Roman"/>
          <w:lang w:val="en-IN" w:eastAsia="en-IN"/>
        </w:rPr>
        <w:t>end=</w:t>
      </w:r>
      <w:proofErr w:type="spellStart"/>
      <w:r w:rsidRPr="00163E33">
        <w:rPr>
          <w:rFonts w:eastAsia="Times New Roman" w:cs="Times New Roman"/>
          <w:lang w:val="en-IN" w:eastAsia="en-IN"/>
        </w:rPr>
        <w:t>len</w:t>
      </w:r>
      <w:proofErr w:type="spellEnd"/>
      <w:r w:rsidRPr="00163E33">
        <w:rPr>
          <w:rFonts w:eastAsia="Times New Roman" w:cs="Times New Roman"/>
          <w:lang w:val="en-IN" w:eastAsia="en-IN"/>
        </w:rPr>
        <w:t>(line)</w:t>
      </w:r>
    </w:p>
    <w:p w14:paraId="0811E605" w14:textId="77777777" w:rsidR="003E20B1" w:rsidRPr="00163E33" w:rsidRDefault="003E20B1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spellStart"/>
      <w:r w:rsidRPr="00163E33">
        <w:rPr>
          <w:rFonts w:eastAsia="Times New Roman" w:cs="Times New Roman"/>
          <w:lang w:val="en-IN" w:eastAsia="en-IN"/>
        </w:rPr>
        <w:t>lensub</w:t>
      </w:r>
      <w:proofErr w:type="spellEnd"/>
      <w:r w:rsidRPr="00163E33">
        <w:rPr>
          <w:rFonts w:eastAsia="Times New Roman" w:cs="Times New Roman"/>
          <w:lang w:val="en-IN" w:eastAsia="en-IN"/>
        </w:rPr>
        <w:t>=</w:t>
      </w:r>
      <w:proofErr w:type="spellStart"/>
      <w:r w:rsidRPr="00163E33">
        <w:rPr>
          <w:rFonts w:eastAsia="Times New Roman" w:cs="Times New Roman"/>
          <w:lang w:val="en-IN" w:eastAsia="en-IN"/>
        </w:rPr>
        <w:t>len</w:t>
      </w:r>
      <w:proofErr w:type="spellEnd"/>
      <w:r w:rsidRPr="00163E33">
        <w:rPr>
          <w:rFonts w:eastAsia="Times New Roman" w:cs="Times New Roman"/>
          <w:lang w:val="en-IN" w:eastAsia="en-IN"/>
        </w:rPr>
        <w:t>(sub)</w:t>
      </w:r>
    </w:p>
    <w:p w14:paraId="31B1F9D7" w14:textId="77777777" w:rsidR="003E20B1" w:rsidRPr="00163E33" w:rsidRDefault="003E20B1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163E33">
        <w:rPr>
          <w:rFonts w:eastAsia="Times New Roman" w:cs="Times New Roman"/>
          <w:lang w:val="en-IN" w:eastAsia="en-IN"/>
        </w:rPr>
        <w:t>start=0</w:t>
      </w:r>
    </w:p>
    <w:p w14:paraId="13CA68CA" w14:textId="77777777" w:rsidR="003E20B1" w:rsidRPr="00163E33" w:rsidRDefault="003E20B1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163E33">
        <w:rPr>
          <w:rFonts w:eastAsia="Times New Roman" w:cs="Times New Roman"/>
          <w:lang w:val="en-IN" w:eastAsia="en-IN"/>
        </w:rPr>
        <w:t>count=0</w:t>
      </w:r>
    </w:p>
    <w:p w14:paraId="5722C7A3" w14:textId="77777777" w:rsidR="003E20B1" w:rsidRPr="00163E33" w:rsidRDefault="003E20B1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163E33">
        <w:rPr>
          <w:rFonts w:eastAsia="Times New Roman" w:cs="Times New Roman"/>
          <w:lang w:val="en-IN" w:eastAsia="en-IN"/>
        </w:rPr>
        <w:t>while start&lt;end:</w:t>
      </w:r>
    </w:p>
    <w:p w14:paraId="6C51ADE3" w14:textId="77777777" w:rsidR="003E20B1" w:rsidRPr="00163E33" w:rsidRDefault="003E20B1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163E33">
        <w:rPr>
          <w:rFonts w:eastAsia="Times New Roman" w:cs="Times New Roman"/>
          <w:lang w:val="en-IN" w:eastAsia="en-IN"/>
        </w:rPr>
        <w:t>    </w:t>
      </w:r>
      <w:proofErr w:type="spellStart"/>
      <w:proofErr w:type="gramStart"/>
      <w:r w:rsidRPr="00163E33">
        <w:rPr>
          <w:rFonts w:eastAsia="Times New Roman" w:cs="Times New Roman"/>
          <w:lang w:val="en-IN" w:eastAsia="en-IN"/>
        </w:rPr>
        <w:t>pos</w:t>
      </w:r>
      <w:proofErr w:type="spellEnd"/>
      <w:r w:rsidRPr="00163E33">
        <w:rPr>
          <w:rFonts w:eastAsia="Times New Roman" w:cs="Times New Roman"/>
          <w:lang w:val="en-IN" w:eastAsia="en-IN"/>
        </w:rPr>
        <w:t>=</w:t>
      </w:r>
      <w:proofErr w:type="spellStart"/>
      <w:proofErr w:type="gramEnd"/>
      <w:r w:rsidRPr="00163E33">
        <w:rPr>
          <w:rFonts w:eastAsia="Times New Roman" w:cs="Times New Roman"/>
          <w:lang w:val="en-IN" w:eastAsia="en-IN"/>
        </w:rPr>
        <w:t>line.find</w:t>
      </w:r>
      <w:proofErr w:type="spellEnd"/>
      <w:r w:rsidRPr="00163E33">
        <w:rPr>
          <w:rFonts w:eastAsia="Times New Roman" w:cs="Times New Roman"/>
          <w:lang w:val="en-IN" w:eastAsia="en-IN"/>
        </w:rPr>
        <w:t>(</w:t>
      </w:r>
      <w:proofErr w:type="spellStart"/>
      <w:r w:rsidRPr="00163E33">
        <w:rPr>
          <w:rFonts w:eastAsia="Times New Roman" w:cs="Times New Roman"/>
          <w:lang w:val="en-IN" w:eastAsia="en-IN"/>
        </w:rPr>
        <w:t>sub,start,end</w:t>
      </w:r>
      <w:proofErr w:type="spellEnd"/>
      <w:r w:rsidRPr="00163E33">
        <w:rPr>
          <w:rFonts w:eastAsia="Times New Roman" w:cs="Times New Roman"/>
          <w:lang w:val="en-IN" w:eastAsia="en-IN"/>
        </w:rPr>
        <w:t>)</w:t>
      </w:r>
    </w:p>
    <w:p w14:paraId="1488D4C1" w14:textId="77777777" w:rsidR="003E20B1" w:rsidRPr="00163E33" w:rsidRDefault="003E20B1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163E33">
        <w:rPr>
          <w:rFonts w:eastAsia="Times New Roman" w:cs="Times New Roman"/>
          <w:lang w:val="en-IN" w:eastAsia="en-IN"/>
        </w:rPr>
        <w:t>    </w:t>
      </w:r>
      <w:proofErr w:type="gramStart"/>
      <w:r w:rsidRPr="00163E33">
        <w:rPr>
          <w:rFonts w:eastAsia="Times New Roman" w:cs="Times New Roman"/>
          <w:lang w:val="en-IN" w:eastAsia="en-IN"/>
        </w:rPr>
        <w:t>if</w:t>
      </w:r>
      <w:proofErr w:type="gramEnd"/>
      <w:r w:rsidRPr="00163E33">
        <w:rPr>
          <w:rFonts w:eastAsia="Times New Roman" w:cs="Times New Roman"/>
          <w:lang w:val="en-IN" w:eastAsia="en-IN"/>
        </w:rPr>
        <w:t> </w:t>
      </w:r>
      <w:proofErr w:type="spellStart"/>
      <w:r w:rsidRPr="00163E33">
        <w:rPr>
          <w:rFonts w:eastAsia="Times New Roman" w:cs="Times New Roman"/>
          <w:lang w:val="en-IN" w:eastAsia="en-IN"/>
        </w:rPr>
        <w:t>pos</w:t>
      </w:r>
      <w:proofErr w:type="spellEnd"/>
      <w:r w:rsidRPr="00163E33">
        <w:rPr>
          <w:rFonts w:eastAsia="Times New Roman" w:cs="Times New Roman"/>
          <w:lang w:val="en-IN" w:eastAsia="en-IN"/>
        </w:rPr>
        <w:t>!=-1:</w:t>
      </w:r>
    </w:p>
    <w:p w14:paraId="6056AA2E" w14:textId="77777777" w:rsidR="003E20B1" w:rsidRPr="00163E33" w:rsidRDefault="003E20B1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163E33">
        <w:rPr>
          <w:rFonts w:eastAsia="Times New Roman" w:cs="Times New Roman"/>
          <w:lang w:val="en-IN" w:eastAsia="en-IN"/>
        </w:rPr>
        <w:t>        count+=1</w:t>
      </w:r>
    </w:p>
    <w:p w14:paraId="77CB9E25" w14:textId="77777777" w:rsidR="003E20B1" w:rsidRPr="00163E33" w:rsidRDefault="003E20B1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163E33">
        <w:rPr>
          <w:rFonts w:eastAsia="Times New Roman" w:cs="Times New Roman"/>
          <w:lang w:val="en-IN" w:eastAsia="en-IN"/>
        </w:rPr>
        <w:t>        start=</w:t>
      </w:r>
      <w:proofErr w:type="spellStart"/>
      <w:r w:rsidRPr="00163E33">
        <w:rPr>
          <w:rFonts w:eastAsia="Times New Roman" w:cs="Times New Roman"/>
          <w:lang w:val="en-IN" w:eastAsia="en-IN"/>
        </w:rPr>
        <w:t>lensub+pos</w:t>
      </w:r>
      <w:proofErr w:type="spellEnd"/>
    </w:p>
    <w:p w14:paraId="597EDFCF" w14:textId="77777777" w:rsidR="003E20B1" w:rsidRPr="00163E33" w:rsidRDefault="003E20B1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163E33">
        <w:rPr>
          <w:rFonts w:eastAsia="Times New Roman" w:cs="Times New Roman"/>
          <w:lang w:val="en-IN" w:eastAsia="en-IN"/>
        </w:rPr>
        <w:t>    else:</w:t>
      </w:r>
    </w:p>
    <w:p w14:paraId="735CF777" w14:textId="77777777" w:rsidR="003E20B1" w:rsidRPr="00163E33" w:rsidRDefault="003E20B1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163E33">
        <w:rPr>
          <w:rFonts w:eastAsia="Times New Roman" w:cs="Times New Roman"/>
          <w:lang w:val="en-IN" w:eastAsia="en-IN"/>
        </w:rPr>
        <w:t>        break</w:t>
      </w:r>
    </w:p>
    <w:p w14:paraId="508E8651" w14:textId="77777777" w:rsidR="003E20B1" w:rsidRPr="00163E33" w:rsidRDefault="003E20B1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163E33">
        <w:rPr>
          <w:rFonts w:eastAsia="Times New Roman" w:cs="Times New Roman"/>
          <w:lang w:val="en-IN" w:eastAsia="en-IN"/>
        </w:rPr>
        <w:t>    if start&gt;=end:</w:t>
      </w:r>
    </w:p>
    <w:p w14:paraId="06C3B575" w14:textId="77777777" w:rsidR="003E20B1" w:rsidRPr="00163E33" w:rsidRDefault="003E20B1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163E33">
        <w:rPr>
          <w:rFonts w:eastAsia="Times New Roman" w:cs="Times New Roman"/>
          <w:lang w:val="en-IN" w:eastAsia="en-IN"/>
        </w:rPr>
        <w:t>        break</w:t>
      </w:r>
    </w:p>
    <w:p w14:paraId="1D150FCA" w14:textId="77777777" w:rsidR="003E20B1" w:rsidRPr="00163E33" w:rsidRDefault="003E20B1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gramStart"/>
      <w:r w:rsidRPr="00163E33">
        <w:rPr>
          <w:rFonts w:eastAsia="Times New Roman" w:cs="Times New Roman"/>
          <w:lang w:val="en-IN" w:eastAsia="en-IN"/>
        </w:rPr>
        <w:t>print(</w:t>
      </w:r>
      <w:proofErr w:type="spellStart"/>
      <w:proofErr w:type="gramEnd"/>
      <w:r w:rsidRPr="00163E33">
        <w:rPr>
          <w:rFonts w:eastAsia="Times New Roman" w:cs="Times New Roman"/>
          <w:lang w:val="en-IN" w:eastAsia="en-IN"/>
        </w:rPr>
        <w:t>f'Number</w:t>
      </w:r>
      <w:proofErr w:type="spellEnd"/>
      <w:r w:rsidRPr="00163E33">
        <w:rPr>
          <w:rFonts w:eastAsia="Times New Roman" w:cs="Times New Roman"/>
          <w:lang w:val="en-IN" w:eastAsia="en-IN"/>
        </w:rPr>
        <w:t> of </w:t>
      </w:r>
      <w:proofErr w:type="spellStart"/>
      <w:r w:rsidRPr="00163E33">
        <w:rPr>
          <w:rFonts w:eastAsia="Times New Roman" w:cs="Times New Roman"/>
          <w:lang w:val="en-IN" w:eastAsia="en-IN"/>
        </w:rPr>
        <w:t>occurences</w:t>
      </w:r>
      <w:proofErr w:type="spellEnd"/>
      <w:r w:rsidRPr="00163E33">
        <w:rPr>
          <w:rFonts w:eastAsia="Times New Roman" w:cs="Times New Roman"/>
          <w:lang w:val="en-IN" w:eastAsia="en-IN"/>
        </w:rPr>
        <w:t> = {count}')</w:t>
      </w:r>
    </w:p>
    <w:p w14:paraId="369BD701" w14:textId="77777777" w:rsidR="00D0513C" w:rsidRDefault="00D0513C" w:rsidP="00316B5D">
      <w:pPr>
        <w:pStyle w:val="GraphicAnchor"/>
        <w:ind w:left="720" w:right="288"/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</w:pPr>
    </w:p>
    <w:p w14:paraId="13941416" w14:textId="65729F0C" w:rsidR="00D0513C" w:rsidRPr="00E7270A" w:rsidRDefault="003E20B1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Input</w:t>
      </w:r>
      <w:r w:rsidR="00D0513C"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764EB74F" w14:textId="77777777" w:rsidR="003E20B1" w:rsidRPr="001F764E" w:rsidRDefault="003E20B1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color w:val="1880AD" w:themeColor="accent4" w:themeShade="BF"/>
          <w:lang w:val="en-IN" w:eastAsia="en-IN"/>
        </w:rPr>
      </w:pPr>
      <w:r w:rsidRPr="003E20B1">
        <w:rPr>
          <w:rFonts w:eastAsia="Times New Roman" w:cs="Times New Roman"/>
          <w:lang w:val="en-IN" w:eastAsia="en-IN"/>
        </w:rPr>
        <w:t xml:space="preserve">Enter a line: </w:t>
      </w:r>
      <w:r w:rsidRPr="001F764E">
        <w:rPr>
          <w:rFonts w:eastAsia="Times New Roman" w:cs="Times New Roman"/>
          <w:color w:val="1880AD" w:themeColor="accent4" w:themeShade="BF"/>
          <w:lang w:val="en-IN" w:eastAsia="en-IN"/>
        </w:rPr>
        <w:t>there are so many people in house, so many that one will wonder how so many are there</w:t>
      </w:r>
    </w:p>
    <w:p w14:paraId="20C78C16" w14:textId="52897C21" w:rsidR="00D0513C" w:rsidRDefault="003E20B1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color w:val="1880AD" w:themeColor="accent4" w:themeShade="BF"/>
          <w:lang w:val="en-IN" w:eastAsia="en-IN"/>
        </w:rPr>
      </w:pPr>
      <w:r w:rsidRPr="003E20B1">
        <w:rPr>
          <w:rFonts w:eastAsia="Times New Roman" w:cs="Times New Roman"/>
          <w:lang w:val="en-IN" w:eastAsia="en-IN"/>
        </w:rPr>
        <w:t xml:space="preserve">Enter a substring: </w:t>
      </w:r>
      <w:r w:rsidRPr="001F764E">
        <w:rPr>
          <w:rFonts w:eastAsia="Times New Roman" w:cs="Times New Roman"/>
          <w:color w:val="1880AD" w:themeColor="accent4" w:themeShade="BF"/>
          <w:lang w:val="en-IN" w:eastAsia="en-IN"/>
        </w:rPr>
        <w:t>so</w:t>
      </w:r>
    </w:p>
    <w:p w14:paraId="7F6BE443" w14:textId="6920DC38" w:rsidR="001F764E" w:rsidRDefault="001F764E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color w:val="1880AD" w:themeColor="accent4" w:themeShade="BF"/>
          <w:lang w:val="en-IN" w:eastAsia="en-IN"/>
        </w:rPr>
      </w:pPr>
    </w:p>
    <w:p w14:paraId="14DBC51E" w14:textId="7B2C5CC0" w:rsidR="00454930" w:rsidRPr="001F764E" w:rsidRDefault="001F764E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Output:</w:t>
      </w:r>
    </w:p>
    <w:p w14:paraId="0FDF52AB" w14:textId="4489F297" w:rsidR="001F764E" w:rsidRDefault="001F764E" w:rsidP="00316B5D">
      <w:pPr>
        <w:ind w:left="720" w:right="288"/>
        <w:rPr>
          <w:color w:val="0D0D0D" w:themeColor="text1" w:themeTint="F2"/>
        </w:rPr>
        <w:sectPr w:rsidR="001F764E" w:rsidSect="00316B5D">
          <w:headerReference w:type="default" r:id="rId129"/>
          <w:footerReference w:type="even" r:id="rId130"/>
          <w:footerReference w:type="default" r:id="rId131"/>
          <w:headerReference w:type="first" r:id="rId132"/>
          <w:pgSz w:w="12240" w:h="15840" w:code="1"/>
          <w:pgMar w:top="720" w:right="720" w:bottom="720" w:left="720" w:header="567" w:footer="510" w:gutter="0"/>
          <w:cols w:space="708"/>
          <w:titlePg/>
          <w:docGrid w:linePitch="360"/>
        </w:sectPr>
      </w:pPr>
      <w:r w:rsidRPr="001F764E">
        <w:rPr>
          <w:color w:val="0D0D0D" w:themeColor="text1" w:themeTint="F2"/>
        </w:rPr>
        <w:t xml:space="preserve">Number of </w:t>
      </w:r>
      <w:proofErr w:type="spellStart"/>
      <w:r w:rsidRPr="001F764E">
        <w:rPr>
          <w:color w:val="0D0D0D" w:themeColor="text1" w:themeTint="F2"/>
        </w:rPr>
        <w:t>occurences</w:t>
      </w:r>
      <w:proofErr w:type="spellEnd"/>
      <w:r w:rsidRPr="001F764E">
        <w:rPr>
          <w:color w:val="0D0D0D" w:themeColor="text1" w:themeTint="F2"/>
        </w:rPr>
        <w:t xml:space="preserve"> = 3</w:t>
      </w:r>
    </w:p>
    <w:p w14:paraId="6C64F5EE" w14:textId="0B2586DE" w:rsidR="00B85DF1" w:rsidRDefault="00027DF7" w:rsidP="00316B5D">
      <w:pPr>
        <w:pStyle w:val="Heading1"/>
        <w:ind w:left="720" w:right="288"/>
        <w:rPr>
          <w:u w:val="single"/>
        </w:rPr>
      </w:pPr>
      <w:r w:rsidRPr="00027DF7">
        <w:rPr>
          <w:u w:val="single"/>
        </w:rPr>
        <w:lastRenderedPageBreak/>
        <w:t>MySQL</w:t>
      </w:r>
    </w:p>
    <w:p w14:paraId="39B3A17B" w14:textId="37A80C82" w:rsidR="00B85DF1" w:rsidRDefault="00B85DF1" w:rsidP="00316B5D">
      <w:pPr>
        <w:ind w:left="720" w:right="288"/>
        <w:jc w:val="center"/>
      </w:pPr>
    </w:p>
    <w:p w14:paraId="44F497AA" w14:textId="77777777" w:rsidR="00B85DF1" w:rsidRPr="00B85DF1" w:rsidRDefault="00B85DF1" w:rsidP="00316B5D">
      <w:pPr>
        <w:ind w:left="720" w:right="288"/>
        <w:jc w:val="center"/>
      </w:pPr>
    </w:p>
    <w:p w14:paraId="523A18D1" w14:textId="3A1691BB" w:rsidR="00027DF7" w:rsidRPr="00D92F71" w:rsidRDefault="00B85DF1" w:rsidP="00316B5D">
      <w:pPr>
        <w:ind w:left="720" w:right="288"/>
        <w:jc w:val="center"/>
        <w:rPr>
          <w:rFonts w:ascii="Calibri" w:hAnsi="Calibri" w:cs="Calibri"/>
          <w:b/>
          <w:bCs/>
          <w:sz w:val="32"/>
          <w:szCs w:val="32"/>
        </w:rPr>
      </w:pPr>
      <w:r w:rsidRPr="00D92F71">
        <w:rPr>
          <w:rFonts w:ascii="Calibri" w:hAnsi="Calibri" w:cs="Calibri"/>
          <w:b/>
          <w:bCs/>
          <w:sz w:val="32"/>
          <w:szCs w:val="32"/>
        </w:rPr>
        <w:t>TABLE: gym</w:t>
      </w:r>
    </w:p>
    <w:tbl>
      <w:tblPr>
        <w:tblStyle w:val="TableGrid"/>
        <w:tblpPr w:leftFromText="180" w:rightFromText="180" w:vertAnchor="page" w:horzAnchor="margin" w:tblpXSpec="center" w:tblpY="3097"/>
        <w:tblW w:w="10183" w:type="dxa"/>
        <w:tblLook w:val="04A0" w:firstRow="1" w:lastRow="0" w:firstColumn="1" w:lastColumn="0" w:noHBand="0" w:noVBand="1"/>
      </w:tblPr>
      <w:tblGrid>
        <w:gridCol w:w="1696"/>
        <w:gridCol w:w="3261"/>
        <w:gridCol w:w="2429"/>
        <w:gridCol w:w="2797"/>
      </w:tblGrid>
      <w:tr w:rsidR="00D92F71" w14:paraId="3BFBC3E5" w14:textId="77777777" w:rsidTr="00D92F71">
        <w:trPr>
          <w:trHeight w:val="450"/>
        </w:trPr>
        <w:tc>
          <w:tcPr>
            <w:tcW w:w="1696" w:type="dxa"/>
            <w:shd w:val="clear" w:color="auto" w:fill="87A6AC" w:themeFill="accent1" w:themeFillTint="99"/>
          </w:tcPr>
          <w:p w14:paraId="0E299079" w14:textId="77777777" w:rsidR="00D92F71" w:rsidRPr="008A6094" w:rsidRDefault="00D92F71" w:rsidP="00412E8D">
            <w:pPr>
              <w:jc w:val="center"/>
              <w:rPr>
                <w:b/>
              </w:rPr>
            </w:pPr>
            <w:r w:rsidRPr="008A6094">
              <w:rPr>
                <w:b/>
              </w:rPr>
              <w:t>ICODE</w:t>
            </w:r>
          </w:p>
        </w:tc>
        <w:tc>
          <w:tcPr>
            <w:tcW w:w="3261" w:type="dxa"/>
            <w:shd w:val="clear" w:color="auto" w:fill="87A6AC" w:themeFill="accent1" w:themeFillTint="99"/>
          </w:tcPr>
          <w:p w14:paraId="6B983910" w14:textId="77777777" w:rsidR="00D92F71" w:rsidRPr="008A6094" w:rsidRDefault="00D92F71" w:rsidP="00412E8D">
            <w:pPr>
              <w:jc w:val="center"/>
              <w:rPr>
                <w:b/>
              </w:rPr>
            </w:pPr>
            <w:r w:rsidRPr="008A6094">
              <w:rPr>
                <w:b/>
              </w:rPr>
              <w:t>INAME</w:t>
            </w:r>
          </w:p>
        </w:tc>
        <w:tc>
          <w:tcPr>
            <w:tcW w:w="2429" w:type="dxa"/>
            <w:shd w:val="clear" w:color="auto" w:fill="87A6AC" w:themeFill="accent1" w:themeFillTint="99"/>
          </w:tcPr>
          <w:p w14:paraId="49D2031D" w14:textId="77777777" w:rsidR="00D92F71" w:rsidRPr="008A6094" w:rsidRDefault="00D92F71" w:rsidP="00412E8D">
            <w:pPr>
              <w:jc w:val="center"/>
              <w:rPr>
                <w:b/>
              </w:rPr>
            </w:pPr>
            <w:r w:rsidRPr="008A6094">
              <w:rPr>
                <w:b/>
              </w:rPr>
              <w:t>PRICE</w:t>
            </w:r>
          </w:p>
        </w:tc>
        <w:tc>
          <w:tcPr>
            <w:tcW w:w="2797" w:type="dxa"/>
            <w:shd w:val="clear" w:color="auto" w:fill="87A6AC" w:themeFill="accent1" w:themeFillTint="99"/>
          </w:tcPr>
          <w:p w14:paraId="18CE4362" w14:textId="77777777" w:rsidR="00D92F71" w:rsidRPr="008A6094" w:rsidRDefault="00D92F71" w:rsidP="00412E8D">
            <w:pPr>
              <w:jc w:val="center"/>
              <w:rPr>
                <w:b/>
              </w:rPr>
            </w:pPr>
            <w:r w:rsidRPr="008A6094">
              <w:rPr>
                <w:b/>
              </w:rPr>
              <w:t>BRANDNAME</w:t>
            </w:r>
          </w:p>
        </w:tc>
      </w:tr>
      <w:tr w:rsidR="00D92F71" w14:paraId="5BFD0622" w14:textId="77777777" w:rsidTr="00D92F71">
        <w:trPr>
          <w:trHeight w:val="358"/>
        </w:trPr>
        <w:tc>
          <w:tcPr>
            <w:tcW w:w="1696" w:type="dxa"/>
          </w:tcPr>
          <w:p w14:paraId="4496F1FF" w14:textId="77777777" w:rsidR="00D92F71" w:rsidRDefault="00D92F71" w:rsidP="00412E8D">
            <w:pPr>
              <w:jc w:val="center"/>
            </w:pPr>
            <w:r>
              <w:t>G101</w:t>
            </w:r>
          </w:p>
        </w:tc>
        <w:tc>
          <w:tcPr>
            <w:tcW w:w="3261" w:type="dxa"/>
          </w:tcPr>
          <w:p w14:paraId="6DCE9A40" w14:textId="77777777" w:rsidR="00D92F71" w:rsidRDefault="00D92F71" w:rsidP="00412E8D">
            <w:pPr>
              <w:jc w:val="center"/>
            </w:pPr>
            <w:r>
              <w:t>Power Fit Exerciser</w:t>
            </w:r>
          </w:p>
        </w:tc>
        <w:tc>
          <w:tcPr>
            <w:tcW w:w="2429" w:type="dxa"/>
          </w:tcPr>
          <w:p w14:paraId="2A00888E" w14:textId="77777777" w:rsidR="00D92F71" w:rsidRDefault="00D92F71" w:rsidP="00412E8D">
            <w:pPr>
              <w:jc w:val="center"/>
            </w:pPr>
            <w:r>
              <w:t>20000</w:t>
            </w:r>
          </w:p>
        </w:tc>
        <w:tc>
          <w:tcPr>
            <w:tcW w:w="2797" w:type="dxa"/>
          </w:tcPr>
          <w:p w14:paraId="71837A70" w14:textId="77777777" w:rsidR="00D92F71" w:rsidRDefault="00D92F71" w:rsidP="00412E8D">
            <w:pPr>
              <w:jc w:val="center"/>
            </w:pPr>
            <w:r>
              <w:t>Power Gymea</w:t>
            </w:r>
          </w:p>
        </w:tc>
      </w:tr>
      <w:tr w:rsidR="00D92F71" w14:paraId="480093BD" w14:textId="77777777" w:rsidTr="00D92F71">
        <w:trPr>
          <w:trHeight w:val="358"/>
        </w:trPr>
        <w:tc>
          <w:tcPr>
            <w:tcW w:w="1696" w:type="dxa"/>
          </w:tcPr>
          <w:p w14:paraId="14E1327A" w14:textId="77777777" w:rsidR="00D92F71" w:rsidRDefault="00D92F71" w:rsidP="00412E8D">
            <w:pPr>
              <w:ind w:firstLine="394"/>
              <w:jc w:val="center"/>
            </w:pPr>
            <w:r>
              <w:t>G102</w:t>
            </w:r>
          </w:p>
        </w:tc>
        <w:tc>
          <w:tcPr>
            <w:tcW w:w="3261" w:type="dxa"/>
          </w:tcPr>
          <w:p w14:paraId="1E5A29EB" w14:textId="77777777" w:rsidR="00D92F71" w:rsidRDefault="00D92F71" w:rsidP="00412E8D">
            <w:pPr>
              <w:jc w:val="center"/>
            </w:pPr>
            <w:proofErr w:type="spellStart"/>
            <w:r>
              <w:t>Aquafit</w:t>
            </w:r>
            <w:proofErr w:type="spellEnd"/>
            <w:r>
              <w:t xml:space="preserve"> Hand Grip</w:t>
            </w:r>
          </w:p>
        </w:tc>
        <w:tc>
          <w:tcPr>
            <w:tcW w:w="2429" w:type="dxa"/>
          </w:tcPr>
          <w:p w14:paraId="0406EDAC" w14:textId="77777777" w:rsidR="00D92F71" w:rsidRDefault="00D92F71" w:rsidP="00412E8D">
            <w:pPr>
              <w:jc w:val="center"/>
            </w:pPr>
            <w:r>
              <w:t>1800</w:t>
            </w:r>
          </w:p>
        </w:tc>
        <w:tc>
          <w:tcPr>
            <w:tcW w:w="2797" w:type="dxa"/>
          </w:tcPr>
          <w:p w14:paraId="18D89609" w14:textId="77777777" w:rsidR="00D92F71" w:rsidRDefault="00D92F71" w:rsidP="00412E8D">
            <w:pPr>
              <w:jc w:val="center"/>
            </w:pPr>
            <w:r>
              <w:t>Reliable</w:t>
            </w:r>
          </w:p>
        </w:tc>
      </w:tr>
      <w:tr w:rsidR="00D92F71" w14:paraId="2882089A" w14:textId="77777777" w:rsidTr="00D92F71">
        <w:trPr>
          <w:trHeight w:val="358"/>
        </w:trPr>
        <w:tc>
          <w:tcPr>
            <w:tcW w:w="1696" w:type="dxa"/>
          </w:tcPr>
          <w:p w14:paraId="5930838A" w14:textId="77777777" w:rsidR="00D92F71" w:rsidRDefault="00D92F71" w:rsidP="00412E8D">
            <w:pPr>
              <w:jc w:val="center"/>
            </w:pPr>
            <w:r>
              <w:t>G103</w:t>
            </w:r>
          </w:p>
        </w:tc>
        <w:tc>
          <w:tcPr>
            <w:tcW w:w="3261" w:type="dxa"/>
          </w:tcPr>
          <w:p w14:paraId="353322B8" w14:textId="77777777" w:rsidR="00D92F71" w:rsidRDefault="00D92F71" w:rsidP="00412E8D">
            <w:pPr>
              <w:jc w:val="center"/>
            </w:pPr>
            <w:r>
              <w:t>Cycle Bike</w:t>
            </w:r>
          </w:p>
        </w:tc>
        <w:tc>
          <w:tcPr>
            <w:tcW w:w="2429" w:type="dxa"/>
          </w:tcPr>
          <w:p w14:paraId="05C7C1AB" w14:textId="77777777" w:rsidR="00D92F71" w:rsidRDefault="00D92F71" w:rsidP="00412E8D">
            <w:pPr>
              <w:jc w:val="center"/>
            </w:pPr>
            <w:r>
              <w:t>14000</w:t>
            </w:r>
          </w:p>
        </w:tc>
        <w:tc>
          <w:tcPr>
            <w:tcW w:w="2797" w:type="dxa"/>
          </w:tcPr>
          <w:p w14:paraId="5B5D61E9" w14:textId="77777777" w:rsidR="00D92F71" w:rsidRDefault="00D92F71" w:rsidP="00412E8D">
            <w:pPr>
              <w:jc w:val="center"/>
            </w:pPr>
            <w:proofErr w:type="spellStart"/>
            <w:r>
              <w:t>Ecobike</w:t>
            </w:r>
            <w:proofErr w:type="spellEnd"/>
          </w:p>
        </w:tc>
      </w:tr>
      <w:tr w:rsidR="00D92F71" w14:paraId="33093910" w14:textId="77777777" w:rsidTr="00D92F71">
        <w:trPr>
          <w:trHeight w:val="358"/>
        </w:trPr>
        <w:tc>
          <w:tcPr>
            <w:tcW w:w="1696" w:type="dxa"/>
          </w:tcPr>
          <w:p w14:paraId="1F90D76F" w14:textId="77777777" w:rsidR="00D92F71" w:rsidRDefault="00D92F71" w:rsidP="00412E8D">
            <w:pPr>
              <w:jc w:val="center"/>
            </w:pPr>
            <w:r>
              <w:t>G104</w:t>
            </w:r>
          </w:p>
        </w:tc>
        <w:tc>
          <w:tcPr>
            <w:tcW w:w="3261" w:type="dxa"/>
          </w:tcPr>
          <w:p w14:paraId="12A58ED9" w14:textId="77777777" w:rsidR="00D92F71" w:rsidRDefault="00D92F71" w:rsidP="00412E8D">
            <w:pPr>
              <w:jc w:val="center"/>
            </w:pPr>
            <w:proofErr w:type="spellStart"/>
            <w:r>
              <w:t>Protoner</w:t>
            </w:r>
            <w:proofErr w:type="spellEnd"/>
            <w:r>
              <w:t xml:space="preserve"> Extreme Gym</w:t>
            </w:r>
          </w:p>
        </w:tc>
        <w:tc>
          <w:tcPr>
            <w:tcW w:w="2429" w:type="dxa"/>
          </w:tcPr>
          <w:p w14:paraId="7465E648" w14:textId="77777777" w:rsidR="00D92F71" w:rsidRDefault="00D92F71" w:rsidP="00412E8D">
            <w:pPr>
              <w:jc w:val="center"/>
            </w:pPr>
            <w:r>
              <w:t>30000</w:t>
            </w:r>
          </w:p>
        </w:tc>
        <w:tc>
          <w:tcPr>
            <w:tcW w:w="2797" w:type="dxa"/>
          </w:tcPr>
          <w:p w14:paraId="044054FE" w14:textId="77777777" w:rsidR="00D92F71" w:rsidRDefault="00D92F71" w:rsidP="00412E8D">
            <w:pPr>
              <w:jc w:val="center"/>
            </w:pPr>
            <w:proofErr w:type="spellStart"/>
            <w:r>
              <w:t>Coscore</w:t>
            </w:r>
            <w:proofErr w:type="spellEnd"/>
          </w:p>
        </w:tc>
      </w:tr>
      <w:tr w:rsidR="00D92F71" w14:paraId="03D92819" w14:textId="77777777" w:rsidTr="00D92F71">
        <w:trPr>
          <w:trHeight w:val="358"/>
        </w:trPr>
        <w:tc>
          <w:tcPr>
            <w:tcW w:w="1696" w:type="dxa"/>
          </w:tcPr>
          <w:p w14:paraId="03DEFBC6" w14:textId="77777777" w:rsidR="00D92F71" w:rsidRDefault="00D92F71" w:rsidP="00412E8D">
            <w:pPr>
              <w:jc w:val="center"/>
            </w:pPr>
            <w:r>
              <w:t>G105</w:t>
            </w:r>
          </w:p>
        </w:tc>
        <w:tc>
          <w:tcPr>
            <w:tcW w:w="3261" w:type="dxa"/>
          </w:tcPr>
          <w:p w14:paraId="1C6D900E" w14:textId="77777777" w:rsidR="00D92F71" w:rsidRDefault="00D92F71" w:rsidP="00412E8D">
            <w:pPr>
              <w:jc w:val="center"/>
            </w:pPr>
            <w:r>
              <w:t>Message Belt</w:t>
            </w:r>
          </w:p>
        </w:tc>
        <w:tc>
          <w:tcPr>
            <w:tcW w:w="2429" w:type="dxa"/>
          </w:tcPr>
          <w:p w14:paraId="323C3A9C" w14:textId="77777777" w:rsidR="00D92F71" w:rsidRDefault="00D92F71" w:rsidP="00412E8D">
            <w:pPr>
              <w:jc w:val="center"/>
            </w:pPr>
            <w:r>
              <w:t>5000</w:t>
            </w:r>
          </w:p>
        </w:tc>
        <w:tc>
          <w:tcPr>
            <w:tcW w:w="2797" w:type="dxa"/>
          </w:tcPr>
          <w:p w14:paraId="4BA13E20" w14:textId="77777777" w:rsidR="00D92F71" w:rsidRDefault="00D92F71" w:rsidP="00412E8D">
            <w:pPr>
              <w:jc w:val="center"/>
            </w:pPr>
            <w:r>
              <w:t>Message Expert</w:t>
            </w:r>
          </w:p>
        </w:tc>
      </w:tr>
      <w:tr w:rsidR="00D92F71" w14:paraId="713CD361" w14:textId="77777777" w:rsidTr="00D92F71">
        <w:trPr>
          <w:trHeight w:val="358"/>
        </w:trPr>
        <w:tc>
          <w:tcPr>
            <w:tcW w:w="1696" w:type="dxa"/>
          </w:tcPr>
          <w:p w14:paraId="3CE3EBB9" w14:textId="77777777" w:rsidR="00D92F71" w:rsidRDefault="00D92F71" w:rsidP="00412E8D">
            <w:pPr>
              <w:jc w:val="center"/>
            </w:pPr>
            <w:r>
              <w:t>G106</w:t>
            </w:r>
          </w:p>
        </w:tc>
        <w:tc>
          <w:tcPr>
            <w:tcW w:w="3261" w:type="dxa"/>
          </w:tcPr>
          <w:p w14:paraId="0ED6EB3B" w14:textId="77777777" w:rsidR="00D92F71" w:rsidRDefault="00D92F71" w:rsidP="00412E8D">
            <w:pPr>
              <w:jc w:val="center"/>
            </w:pPr>
            <w:r>
              <w:t>Cross Trainer</w:t>
            </w:r>
          </w:p>
        </w:tc>
        <w:tc>
          <w:tcPr>
            <w:tcW w:w="2429" w:type="dxa"/>
          </w:tcPr>
          <w:p w14:paraId="660AF3CC" w14:textId="77777777" w:rsidR="00D92F71" w:rsidRDefault="00D92F71" w:rsidP="00412E8D">
            <w:pPr>
              <w:jc w:val="center"/>
            </w:pPr>
            <w:r>
              <w:t>13000</w:t>
            </w:r>
          </w:p>
        </w:tc>
        <w:tc>
          <w:tcPr>
            <w:tcW w:w="2797" w:type="dxa"/>
          </w:tcPr>
          <w:p w14:paraId="4D37D03F" w14:textId="77777777" w:rsidR="00D92F71" w:rsidRDefault="00D92F71" w:rsidP="00412E8D">
            <w:pPr>
              <w:jc w:val="center"/>
            </w:pPr>
            <w:r>
              <w:t>GTC Fitness</w:t>
            </w:r>
          </w:p>
        </w:tc>
      </w:tr>
    </w:tbl>
    <w:p w14:paraId="56847F11" w14:textId="77777777" w:rsidR="00821343" w:rsidRDefault="00821343" w:rsidP="00316B5D">
      <w:pPr>
        <w:pStyle w:val="Heading1"/>
        <w:ind w:left="720" w:right="288"/>
        <w:rPr>
          <w:sz w:val="40"/>
          <w:szCs w:val="40"/>
        </w:rPr>
      </w:pPr>
    </w:p>
    <w:p w14:paraId="73747E74" w14:textId="309EC8A7" w:rsidR="00D0513C" w:rsidRDefault="00D0513C" w:rsidP="00316B5D">
      <w:pPr>
        <w:pStyle w:val="Heading1"/>
        <w:ind w:left="720" w:right="288"/>
        <w:rPr>
          <w:sz w:val="40"/>
          <w:szCs w:val="40"/>
        </w:rPr>
      </w:pPr>
      <w:r w:rsidRPr="006C0D15">
        <w:rPr>
          <w:sz w:val="40"/>
          <w:szCs w:val="40"/>
        </w:rPr>
        <w:t xml:space="preserve">Assignment </w:t>
      </w:r>
      <w:r w:rsidR="00FB2253">
        <w:rPr>
          <w:sz w:val="40"/>
          <w:szCs w:val="40"/>
        </w:rPr>
        <w:t>31</w:t>
      </w:r>
    </w:p>
    <w:p w14:paraId="5724306F" w14:textId="77777777" w:rsidR="00D0513C" w:rsidRPr="00A95E0B" w:rsidRDefault="00D0513C" w:rsidP="00316B5D">
      <w:pPr>
        <w:ind w:left="720" w:right="288"/>
      </w:pPr>
    </w:p>
    <w:p w14:paraId="2262FBC0" w14:textId="0DE04CAA" w:rsidR="00D0513C" w:rsidRDefault="00D0513C" w:rsidP="00316B5D">
      <w:pPr>
        <w:pStyle w:val="Text"/>
        <w:ind w:left="720" w:right="288"/>
      </w:pPr>
      <w:r>
        <w:rPr>
          <w:rFonts w:cs="Calibri"/>
          <w:b/>
          <w:bCs/>
          <w:i/>
          <w:iCs/>
          <w:color w:val="223C56" w:themeColor="accent5" w:themeShade="40"/>
          <w:szCs w:val="56"/>
        </w:rPr>
        <w:t>Objective</w:t>
      </w:r>
      <w:r w:rsidRPr="006C0D15">
        <w:rPr>
          <w:rFonts w:cs="Calibri"/>
          <w:iCs/>
          <w:color w:val="105674" w:themeColor="accent4" w:themeShade="80"/>
        </w:rPr>
        <w:t>:</w:t>
      </w:r>
      <w:r w:rsidRPr="006C0D15">
        <w:rPr>
          <w:rFonts w:cs="Calibri"/>
          <w:color w:val="105674" w:themeColor="accent4" w:themeShade="80"/>
        </w:rPr>
        <w:t xml:space="preserve"> </w:t>
      </w:r>
      <w:r w:rsidR="00821343">
        <w:t xml:space="preserve">Write SQL code to create the above table with the following </w:t>
      </w:r>
      <w:proofErr w:type="spellStart"/>
      <w:r w:rsidR="00821343">
        <w:t>constaints</w:t>
      </w:r>
      <w:proofErr w:type="spellEnd"/>
      <w:r w:rsidR="00821343">
        <w:t>:</w:t>
      </w:r>
    </w:p>
    <w:p w14:paraId="62187D25" w14:textId="4B893A0A" w:rsidR="00821343" w:rsidRDefault="00821343" w:rsidP="00316B5D">
      <w:pPr>
        <w:pStyle w:val="Text"/>
        <w:numPr>
          <w:ilvl w:val="0"/>
          <w:numId w:val="14"/>
        </w:numPr>
        <w:ind w:right="288"/>
      </w:pPr>
      <w:r>
        <w:t>ICODE – PRIMARY KEY</w:t>
      </w:r>
    </w:p>
    <w:p w14:paraId="70E9DDE9" w14:textId="65575303" w:rsidR="00821343" w:rsidRDefault="00821343" w:rsidP="00316B5D">
      <w:pPr>
        <w:pStyle w:val="Text"/>
        <w:numPr>
          <w:ilvl w:val="0"/>
          <w:numId w:val="14"/>
        </w:numPr>
        <w:ind w:right="288"/>
      </w:pPr>
      <w:r>
        <w:t>INAME – NOT NULL</w:t>
      </w:r>
    </w:p>
    <w:p w14:paraId="342188F1" w14:textId="058F4BB0" w:rsidR="00821343" w:rsidRPr="00821343" w:rsidRDefault="00821343" w:rsidP="00316B5D">
      <w:pPr>
        <w:pStyle w:val="Text"/>
        <w:numPr>
          <w:ilvl w:val="0"/>
          <w:numId w:val="14"/>
        </w:numPr>
        <w:ind w:right="288"/>
      </w:pPr>
      <w:r>
        <w:t>PRICE – should be &gt; 500</w:t>
      </w:r>
    </w:p>
    <w:p w14:paraId="4A60BE08" w14:textId="42E5ECA3" w:rsidR="00D0513C" w:rsidRDefault="00D0513C" w:rsidP="00316B5D">
      <w:pPr>
        <w:pStyle w:val="GraphicAnchor"/>
        <w:ind w:left="720" w:right="288"/>
        <w:rPr>
          <w:rFonts w:ascii="Calibri" w:hAnsi="Calibri" w:cs="Calibri"/>
          <w:sz w:val="28"/>
          <w:szCs w:val="28"/>
        </w:rPr>
      </w:pPr>
    </w:p>
    <w:p w14:paraId="04A11AC9" w14:textId="5ABF78D6" w:rsidR="00821343" w:rsidRPr="00821343" w:rsidRDefault="00D0513C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Code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338D4B3D" w14:textId="77777777" w:rsidR="00821343" w:rsidRPr="00163E33" w:rsidRDefault="00821343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163E33">
        <w:rPr>
          <w:rFonts w:eastAsia="Times New Roman" w:cs="Times New Roman"/>
          <w:lang w:val="en-IN" w:eastAsia="en-IN"/>
        </w:rPr>
        <w:t>CREATE TABLE </w:t>
      </w:r>
      <w:proofErr w:type="gramStart"/>
      <w:r w:rsidRPr="00163E33">
        <w:rPr>
          <w:rFonts w:eastAsia="Times New Roman" w:cs="Times New Roman"/>
          <w:lang w:val="en-IN" w:eastAsia="en-IN"/>
        </w:rPr>
        <w:t>test(</w:t>
      </w:r>
      <w:proofErr w:type="gramEnd"/>
    </w:p>
    <w:p w14:paraId="4E8C422B" w14:textId="77777777" w:rsidR="00821343" w:rsidRPr="00163E33" w:rsidRDefault="00821343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spellStart"/>
      <w:proofErr w:type="gramStart"/>
      <w:r w:rsidRPr="00163E33">
        <w:rPr>
          <w:rFonts w:eastAsia="Times New Roman" w:cs="Times New Roman"/>
          <w:lang w:val="en-IN" w:eastAsia="en-IN"/>
        </w:rPr>
        <w:t>icode</w:t>
      </w:r>
      <w:proofErr w:type="spellEnd"/>
      <w:proofErr w:type="gramEnd"/>
      <w:r w:rsidRPr="00163E33">
        <w:rPr>
          <w:rFonts w:eastAsia="Times New Roman" w:cs="Times New Roman"/>
          <w:lang w:val="en-IN" w:eastAsia="en-IN"/>
        </w:rPr>
        <w:t> CHAR(4) PRIMARY KEY,</w:t>
      </w:r>
    </w:p>
    <w:p w14:paraId="75D351BF" w14:textId="77777777" w:rsidR="00821343" w:rsidRPr="00163E33" w:rsidRDefault="00821343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spellStart"/>
      <w:proofErr w:type="gramStart"/>
      <w:r w:rsidRPr="00163E33">
        <w:rPr>
          <w:rFonts w:eastAsia="Times New Roman" w:cs="Times New Roman"/>
          <w:lang w:val="en-IN" w:eastAsia="en-IN"/>
        </w:rPr>
        <w:t>iname</w:t>
      </w:r>
      <w:proofErr w:type="spellEnd"/>
      <w:proofErr w:type="gramEnd"/>
      <w:r w:rsidRPr="00163E33">
        <w:rPr>
          <w:rFonts w:eastAsia="Times New Roman" w:cs="Times New Roman"/>
          <w:lang w:val="en-IN" w:eastAsia="en-IN"/>
        </w:rPr>
        <w:t> VARCHAR(20) NOT NULL,</w:t>
      </w:r>
    </w:p>
    <w:p w14:paraId="46F3FC54" w14:textId="77777777" w:rsidR="00821343" w:rsidRPr="00163E33" w:rsidRDefault="00821343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163E33">
        <w:rPr>
          <w:rFonts w:eastAsia="Times New Roman" w:cs="Times New Roman"/>
          <w:lang w:val="en-IN" w:eastAsia="en-IN"/>
        </w:rPr>
        <w:t>price int CHECK (price &gt; 500),</w:t>
      </w:r>
    </w:p>
    <w:p w14:paraId="19240ABE" w14:textId="77777777" w:rsidR="00821343" w:rsidRPr="00163E33" w:rsidRDefault="00821343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spellStart"/>
      <w:proofErr w:type="gramStart"/>
      <w:r w:rsidRPr="00163E33">
        <w:rPr>
          <w:rFonts w:eastAsia="Times New Roman" w:cs="Times New Roman"/>
          <w:lang w:val="en-IN" w:eastAsia="en-IN"/>
        </w:rPr>
        <w:t>brandname</w:t>
      </w:r>
      <w:proofErr w:type="spellEnd"/>
      <w:proofErr w:type="gramEnd"/>
      <w:r w:rsidRPr="00163E33">
        <w:rPr>
          <w:rFonts w:eastAsia="Times New Roman" w:cs="Times New Roman"/>
          <w:lang w:val="en-IN" w:eastAsia="en-IN"/>
        </w:rPr>
        <w:t> VARCHAR(20)</w:t>
      </w:r>
    </w:p>
    <w:p w14:paraId="16BCE7E7" w14:textId="74C82991" w:rsidR="00821343" w:rsidRPr="00163E33" w:rsidRDefault="00821343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163E33">
        <w:rPr>
          <w:rFonts w:eastAsia="Times New Roman" w:cs="Times New Roman"/>
          <w:lang w:val="en-IN" w:eastAsia="en-IN"/>
        </w:rPr>
        <w:t>);</w:t>
      </w:r>
    </w:p>
    <w:p w14:paraId="3DEF8BCC" w14:textId="29D9A9BC" w:rsidR="003D675B" w:rsidRPr="00163E33" w:rsidRDefault="003D675B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163E33">
        <w:rPr>
          <w:rFonts w:eastAsia="Times New Roman" w:cs="Times New Roman"/>
          <w:lang w:val="en-IN" w:eastAsia="en-IN"/>
        </w:rPr>
        <w:t>DESC gym;</w:t>
      </w:r>
    </w:p>
    <w:p w14:paraId="4C37BACA" w14:textId="77777777" w:rsidR="00821343" w:rsidRPr="00821343" w:rsidRDefault="00821343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color w:val="000000"/>
          <w:lang w:val="en-IN" w:eastAsia="en-IN"/>
        </w:rPr>
      </w:pPr>
    </w:p>
    <w:p w14:paraId="6D0AFFBC" w14:textId="08E3D169" w:rsidR="00D0513C" w:rsidRPr="00E7270A" w:rsidRDefault="003D675B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Table Description</w:t>
      </w:r>
      <w:r w:rsidR="00D0513C"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27C66DEA" w14:textId="0D18BDAA" w:rsidR="003D675B" w:rsidRPr="00412E8D" w:rsidRDefault="003D675B" w:rsidP="00412E8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color w:val="000000"/>
          <w:lang w:val="en-IN" w:eastAsia="en-IN"/>
        </w:rPr>
      </w:pPr>
      <w:r w:rsidRPr="003D675B">
        <w:rPr>
          <w:rFonts w:eastAsia="Times New Roman" w:cs="Times New Roman"/>
          <w:noProof/>
          <w:color w:val="000000"/>
        </w:rPr>
        <w:lastRenderedPageBreak/>
        <w:drawing>
          <wp:inline distT="0" distB="0" distL="0" distR="0" wp14:anchorId="36A37E2F" wp14:editId="392C987B">
            <wp:extent cx="5349704" cy="172989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BDB1" w14:textId="7905881C" w:rsidR="00D0513C" w:rsidRDefault="00D0513C" w:rsidP="00316B5D">
      <w:pPr>
        <w:ind w:left="720" w:right="288"/>
        <w:rPr>
          <w:rFonts w:ascii="Space Mono" w:hAnsi="Space Mono"/>
          <w:color w:val="0D0D0D" w:themeColor="text1" w:themeTint="F2"/>
        </w:rPr>
      </w:pPr>
    </w:p>
    <w:p w14:paraId="0D8F48C4" w14:textId="51A5F4C5" w:rsidR="00D0513C" w:rsidRDefault="00D0513C" w:rsidP="00316B5D">
      <w:pPr>
        <w:pStyle w:val="Heading1"/>
        <w:ind w:left="720" w:right="288"/>
        <w:rPr>
          <w:sz w:val="40"/>
          <w:szCs w:val="40"/>
        </w:rPr>
      </w:pPr>
      <w:r w:rsidRPr="006C0D15">
        <w:rPr>
          <w:sz w:val="40"/>
          <w:szCs w:val="40"/>
        </w:rPr>
        <w:t xml:space="preserve">Assignment </w:t>
      </w:r>
      <w:r w:rsidR="00FB2253">
        <w:rPr>
          <w:sz w:val="40"/>
          <w:szCs w:val="40"/>
        </w:rPr>
        <w:t>32</w:t>
      </w:r>
    </w:p>
    <w:p w14:paraId="4CE74EFC" w14:textId="77777777" w:rsidR="00D0513C" w:rsidRPr="00A95E0B" w:rsidRDefault="00D0513C" w:rsidP="00316B5D">
      <w:pPr>
        <w:ind w:left="720" w:right="288"/>
      </w:pPr>
    </w:p>
    <w:p w14:paraId="60CDF3D5" w14:textId="76FA3D60" w:rsidR="00D0513C" w:rsidRDefault="00D0513C" w:rsidP="00316B5D">
      <w:pPr>
        <w:pStyle w:val="Text"/>
        <w:ind w:left="720" w:right="288"/>
        <w:rPr>
          <w:rFonts w:cs="Calibri"/>
        </w:rPr>
      </w:pPr>
      <w:r>
        <w:rPr>
          <w:rFonts w:cs="Calibri"/>
          <w:b/>
          <w:bCs/>
          <w:i/>
          <w:iCs/>
          <w:color w:val="223C56" w:themeColor="accent5" w:themeShade="40"/>
          <w:szCs w:val="56"/>
        </w:rPr>
        <w:t>Objective</w:t>
      </w:r>
      <w:r w:rsidRPr="006C0D15">
        <w:rPr>
          <w:rFonts w:cs="Calibri"/>
          <w:iCs/>
          <w:color w:val="105674" w:themeColor="accent4" w:themeShade="80"/>
        </w:rPr>
        <w:t>:</w:t>
      </w:r>
      <w:r w:rsidRPr="006C0D15">
        <w:rPr>
          <w:rFonts w:cs="Calibri"/>
          <w:color w:val="105674" w:themeColor="accent4" w:themeShade="80"/>
        </w:rPr>
        <w:t xml:space="preserve"> </w:t>
      </w:r>
      <w:r w:rsidR="003D675B">
        <w:t>Write SQL code to insert the given values into the table.</w:t>
      </w:r>
    </w:p>
    <w:p w14:paraId="58102DDC" w14:textId="77777777" w:rsidR="00D0513C" w:rsidRDefault="00D0513C" w:rsidP="00316B5D">
      <w:pPr>
        <w:pStyle w:val="GraphicAnchor"/>
        <w:ind w:left="720" w:right="288"/>
        <w:rPr>
          <w:rFonts w:ascii="Calibri" w:hAnsi="Calibri" w:cs="Calibri"/>
          <w:sz w:val="28"/>
          <w:szCs w:val="28"/>
        </w:rPr>
      </w:pPr>
    </w:p>
    <w:p w14:paraId="7FBC37F2" w14:textId="77777777" w:rsidR="00D0513C" w:rsidRDefault="00D0513C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Code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0F4FE3A2" w14:textId="77777777" w:rsidR="003D675B" w:rsidRPr="00163E33" w:rsidRDefault="003D675B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gramStart"/>
      <w:r w:rsidRPr="00163E33">
        <w:rPr>
          <w:rFonts w:eastAsia="Times New Roman" w:cs="Times New Roman"/>
          <w:lang w:val="en-IN" w:eastAsia="en-IN"/>
        </w:rPr>
        <w:t>insert</w:t>
      </w:r>
      <w:proofErr w:type="gramEnd"/>
      <w:r w:rsidRPr="00163E33">
        <w:rPr>
          <w:rFonts w:eastAsia="Times New Roman" w:cs="Times New Roman"/>
          <w:lang w:val="en-IN" w:eastAsia="en-IN"/>
        </w:rPr>
        <w:t> into gym values('G101','Power Fit Exerciser',20000,'Power Gymea')</w:t>
      </w:r>
    </w:p>
    <w:p w14:paraId="06DC778D" w14:textId="77777777" w:rsidR="003D675B" w:rsidRPr="00163E33" w:rsidRDefault="003D675B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gramStart"/>
      <w:r w:rsidRPr="00163E33">
        <w:rPr>
          <w:rFonts w:eastAsia="Times New Roman" w:cs="Times New Roman"/>
          <w:lang w:val="en-IN" w:eastAsia="en-IN"/>
        </w:rPr>
        <w:t>insert</w:t>
      </w:r>
      <w:proofErr w:type="gramEnd"/>
      <w:r w:rsidRPr="00163E33">
        <w:rPr>
          <w:rFonts w:eastAsia="Times New Roman" w:cs="Times New Roman"/>
          <w:lang w:val="en-IN" w:eastAsia="en-IN"/>
        </w:rPr>
        <w:t> into gym values('G102','Aquafit Hand Grip',1800,'Reliable')</w:t>
      </w:r>
    </w:p>
    <w:p w14:paraId="52E30A74" w14:textId="77777777" w:rsidR="003D675B" w:rsidRPr="00163E33" w:rsidRDefault="003D675B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gramStart"/>
      <w:r w:rsidRPr="00163E33">
        <w:rPr>
          <w:rFonts w:eastAsia="Times New Roman" w:cs="Times New Roman"/>
          <w:lang w:val="en-IN" w:eastAsia="en-IN"/>
        </w:rPr>
        <w:t>insert</w:t>
      </w:r>
      <w:proofErr w:type="gramEnd"/>
      <w:r w:rsidRPr="00163E33">
        <w:rPr>
          <w:rFonts w:eastAsia="Times New Roman" w:cs="Times New Roman"/>
          <w:lang w:val="en-IN" w:eastAsia="en-IN"/>
        </w:rPr>
        <w:t> into gym values('G103','Cycle Bike', 14000,'Ecobike')</w:t>
      </w:r>
    </w:p>
    <w:p w14:paraId="6B14E0C0" w14:textId="77777777" w:rsidR="003D675B" w:rsidRPr="00163E33" w:rsidRDefault="003D675B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gramStart"/>
      <w:r w:rsidRPr="00163E33">
        <w:rPr>
          <w:rFonts w:eastAsia="Times New Roman" w:cs="Times New Roman"/>
          <w:lang w:val="en-IN" w:eastAsia="en-IN"/>
        </w:rPr>
        <w:t>insert</w:t>
      </w:r>
      <w:proofErr w:type="gramEnd"/>
      <w:r w:rsidRPr="00163E33">
        <w:rPr>
          <w:rFonts w:eastAsia="Times New Roman" w:cs="Times New Roman"/>
          <w:lang w:val="en-IN" w:eastAsia="en-IN"/>
        </w:rPr>
        <w:t> into gym values('G104','Protoner Extreme Gym',30000  ,'Coscore')</w:t>
      </w:r>
    </w:p>
    <w:p w14:paraId="1AFF1313" w14:textId="77777777" w:rsidR="003D675B" w:rsidRPr="00163E33" w:rsidRDefault="003D675B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gramStart"/>
      <w:r w:rsidRPr="00163E33">
        <w:rPr>
          <w:rFonts w:eastAsia="Times New Roman" w:cs="Times New Roman"/>
          <w:lang w:val="en-IN" w:eastAsia="en-IN"/>
        </w:rPr>
        <w:t>insert</w:t>
      </w:r>
      <w:proofErr w:type="gramEnd"/>
      <w:r w:rsidRPr="00163E33">
        <w:rPr>
          <w:rFonts w:eastAsia="Times New Roman" w:cs="Times New Roman"/>
          <w:lang w:val="en-IN" w:eastAsia="en-IN"/>
        </w:rPr>
        <w:t> into gym values('G105','Message Belt ',5000,'Message Expert')</w:t>
      </w:r>
    </w:p>
    <w:p w14:paraId="468B73FA" w14:textId="64440DC4" w:rsidR="003D675B" w:rsidRPr="00163E33" w:rsidRDefault="003D675B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gramStart"/>
      <w:r w:rsidRPr="00163E33">
        <w:rPr>
          <w:rFonts w:eastAsia="Times New Roman" w:cs="Times New Roman"/>
          <w:lang w:val="en-IN" w:eastAsia="en-IN"/>
        </w:rPr>
        <w:t>insert</w:t>
      </w:r>
      <w:proofErr w:type="gramEnd"/>
      <w:r w:rsidRPr="00163E33">
        <w:rPr>
          <w:rFonts w:eastAsia="Times New Roman" w:cs="Times New Roman"/>
          <w:lang w:val="en-IN" w:eastAsia="en-IN"/>
        </w:rPr>
        <w:t> into gym values('G106','Cross Trainer',13000,'GTC Fitness')</w:t>
      </w:r>
    </w:p>
    <w:p w14:paraId="07F3BD6E" w14:textId="39BBB6F1" w:rsidR="003D675B" w:rsidRPr="00163E33" w:rsidRDefault="003D675B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163E33">
        <w:rPr>
          <w:rFonts w:eastAsia="Times New Roman" w:cs="Times New Roman"/>
          <w:lang w:val="en-IN" w:eastAsia="en-IN"/>
        </w:rPr>
        <w:t>SELECT * FROM gym;</w:t>
      </w:r>
    </w:p>
    <w:p w14:paraId="72BB35BF" w14:textId="77777777" w:rsidR="00D0513C" w:rsidRDefault="00D0513C" w:rsidP="00316B5D">
      <w:pPr>
        <w:pStyle w:val="GraphicAnchor"/>
        <w:ind w:left="720" w:right="288"/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</w:pPr>
    </w:p>
    <w:p w14:paraId="1309E3E4" w14:textId="5C1E9DCA" w:rsidR="00D0513C" w:rsidRPr="00E7270A" w:rsidRDefault="003D675B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Table</w:t>
      </w:r>
      <w:r w:rsidR="00D0513C"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5462FB82" w14:textId="7A89B05C" w:rsidR="00137A11" w:rsidRDefault="003D675B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color w:val="000000"/>
          <w:lang w:val="en-IN" w:eastAsia="en-IN"/>
        </w:rPr>
      </w:pPr>
      <w:r w:rsidRPr="003D675B">
        <w:rPr>
          <w:rFonts w:eastAsia="Times New Roman" w:cs="Times New Roman"/>
          <w:noProof/>
          <w:color w:val="000000"/>
        </w:rPr>
        <w:drawing>
          <wp:inline distT="0" distB="0" distL="0" distR="0" wp14:anchorId="0F3FC444" wp14:editId="1C592E83">
            <wp:extent cx="5250635" cy="2072820"/>
            <wp:effectExtent l="0" t="0" r="762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4538" w14:textId="2D3268F6" w:rsidR="003D675B" w:rsidRDefault="003D675B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color w:val="000000"/>
          <w:lang w:val="en-IN" w:eastAsia="en-IN"/>
        </w:rPr>
      </w:pPr>
    </w:p>
    <w:p w14:paraId="01F17A44" w14:textId="27EC2E77" w:rsidR="003D675B" w:rsidRDefault="003D675B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color w:val="000000"/>
          <w:lang w:val="en-IN" w:eastAsia="en-IN"/>
        </w:rPr>
      </w:pPr>
    </w:p>
    <w:p w14:paraId="2ABF41B5" w14:textId="77777777" w:rsidR="003D675B" w:rsidRDefault="003D675B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color w:val="000000"/>
          <w:lang w:val="en-IN" w:eastAsia="en-IN"/>
        </w:rPr>
      </w:pPr>
    </w:p>
    <w:p w14:paraId="0747911B" w14:textId="621C05FC" w:rsidR="00D0513C" w:rsidRDefault="00D0513C" w:rsidP="00316B5D">
      <w:pPr>
        <w:pStyle w:val="Heading1"/>
        <w:ind w:left="720" w:right="288"/>
        <w:rPr>
          <w:sz w:val="40"/>
          <w:szCs w:val="40"/>
        </w:rPr>
      </w:pPr>
      <w:r w:rsidRPr="006C0D15">
        <w:rPr>
          <w:sz w:val="40"/>
          <w:szCs w:val="40"/>
        </w:rPr>
        <w:t xml:space="preserve">Assignment </w:t>
      </w:r>
      <w:r w:rsidR="00FB2253">
        <w:rPr>
          <w:sz w:val="40"/>
          <w:szCs w:val="40"/>
        </w:rPr>
        <w:t>33</w:t>
      </w:r>
    </w:p>
    <w:p w14:paraId="5F965A4D" w14:textId="77777777" w:rsidR="00D0513C" w:rsidRPr="00A95E0B" w:rsidRDefault="00D0513C" w:rsidP="00316B5D">
      <w:pPr>
        <w:ind w:left="720" w:right="288"/>
      </w:pPr>
    </w:p>
    <w:p w14:paraId="2BB4272D" w14:textId="660C810D" w:rsidR="003D675B" w:rsidRDefault="00D0513C" w:rsidP="00316B5D">
      <w:pPr>
        <w:pStyle w:val="Text"/>
        <w:ind w:left="720" w:right="288"/>
      </w:pPr>
      <w:r>
        <w:rPr>
          <w:rFonts w:cs="Calibri"/>
          <w:b/>
          <w:bCs/>
          <w:i/>
          <w:iCs/>
          <w:color w:val="223C56" w:themeColor="accent5" w:themeShade="40"/>
          <w:szCs w:val="56"/>
        </w:rPr>
        <w:lastRenderedPageBreak/>
        <w:t>Objective</w:t>
      </w:r>
      <w:r w:rsidRPr="006C0D15">
        <w:rPr>
          <w:rFonts w:cs="Calibri"/>
          <w:iCs/>
          <w:color w:val="105674" w:themeColor="accent4" w:themeShade="80"/>
        </w:rPr>
        <w:t>:</w:t>
      </w:r>
      <w:r w:rsidRPr="006C0D15">
        <w:rPr>
          <w:rFonts w:cs="Calibri"/>
          <w:color w:val="105674" w:themeColor="accent4" w:themeShade="80"/>
        </w:rPr>
        <w:t xml:space="preserve"> </w:t>
      </w:r>
      <w:r w:rsidR="003D675B">
        <w:t>Write SQL code t</w:t>
      </w:r>
      <w:r w:rsidR="003D675B" w:rsidRPr="003D675B">
        <w:t xml:space="preserve">o </w:t>
      </w:r>
      <w:proofErr w:type="spellStart"/>
      <w:r w:rsidR="00E014C1">
        <w:t>to</w:t>
      </w:r>
      <w:proofErr w:type="spellEnd"/>
      <w:r w:rsidR="00E014C1">
        <w:t xml:space="preserve"> do the following:</w:t>
      </w:r>
    </w:p>
    <w:p w14:paraId="45C22FCE" w14:textId="77777777" w:rsidR="00E014C1" w:rsidRDefault="00E014C1" w:rsidP="00316B5D">
      <w:pPr>
        <w:pStyle w:val="Text"/>
        <w:ind w:left="720" w:right="288"/>
      </w:pPr>
    </w:p>
    <w:p w14:paraId="26131D3B" w14:textId="388CFB65" w:rsidR="00D0513C" w:rsidRDefault="003D675B" w:rsidP="00316B5D">
      <w:pPr>
        <w:pStyle w:val="Text"/>
        <w:numPr>
          <w:ilvl w:val="0"/>
          <w:numId w:val="15"/>
        </w:numPr>
        <w:ind w:right="288"/>
        <w:rPr>
          <w:rFonts w:cs="Calibri"/>
        </w:rPr>
      </w:pPr>
      <w:r w:rsidRPr="003D675B">
        <w:t>display the names of all the items whose name starts with "A"</w:t>
      </w:r>
    </w:p>
    <w:p w14:paraId="4655316E" w14:textId="77777777" w:rsidR="00D0513C" w:rsidRDefault="00D0513C" w:rsidP="00316B5D">
      <w:pPr>
        <w:pStyle w:val="GraphicAnchor"/>
        <w:ind w:left="720" w:right="288"/>
        <w:rPr>
          <w:rFonts w:ascii="Calibri" w:hAnsi="Calibri" w:cs="Calibri"/>
          <w:sz w:val="28"/>
          <w:szCs w:val="28"/>
        </w:rPr>
      </w:pPr>
    </w:p>
    <w:p w14:paraId="4D56305D" w14:textId="5EE2CAD7" w:rsidR="00D0513C" w:rsidRDefault="00D0513C" w:rsidP="00316B5D">
      <w:pPr>
        <w:pStyle w:val="GraphicAnchor"/>
        <w:ind w:left="720" w:right="288" w:firstLine="360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Code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38C79A16" w14:textId="77777777" w:rsidR="00E014C1" w:rsidRPr="00163E33" w:rsidRDefault="00E014C1" w:rsidP="00316B5D">
      <w:pPr>
        <w:shd w:val="clear" w:color="auto" w:fill="FFFFFF"/>
        <w:spacing w:line="330" w:lineRule="atLeast"/>
        <w:ind w:left="720" w:right="288" w:firstLine="360"/>
        <w:rPr>
          <w:rFonts w:eastAsia="Times New Roman" w:cs="Times New Roman"/>
          <w:lang w:val="en-IN" w:eastAsia="en-IN"/>
        </w:rPr>
      </w:pPr>
      <w:r w:rsidRPr="00163E33">
        <w:rPr>
          <w:rFonts w:eastAsia="Times New Roman" w:cs="Times New Roman"/>
          <w:lang w:val="en-IN" w:eastAsia="en-IN"/>
        </w:rPr>
        <w:t>SELECT </w:t>
      </w:r>
      <w:proofErr w:type="spellStart"/>
      <w:r w:rsidRPr="00163E33">
        <w:rPr>
          <w:rFonts w:eastAsia="Times New Roman" w:cs="Times New Roman"/>
          <w:lang w:val="en-IN" w:eastAsia="en-IN"/>
        </w:rPr>
        <w:t>iname</w:t>
      </w:r>
      <w:proofErr w:type="spellEnd"/>
      <w:r w:rsidRPr="00163E33">
        <w:rPr>
          <w:rFonts w:eastAsia="Times New Roman" w:cs="Times New Roman"/>
          <w:lang w:val="en-IN" w:eastAsia="en-IN"/>
        </w:rPr>
        <w:t> FROM gym WHERE </w:t>
      </w:r>
      <w:proofErr w:type="spellStart"/>
      <w:r w:rsidRPr="00163E33">
        <w:rPr>
          <w:rFonts w:eastAsia="Times New Roman" w:cs="Times New Roman"/>
          <w:lang w:val="en-IN" w:eastAsia="en-IN"/>
        </w:rPr>
        <w:t>iname</w:t>
      </w:r>
      <w:proofErr w:type="spellEnd"/>
      <w:r w:rsidRPr="00163E33">
        <w:rPr>
          <w:rFonts w:eastAsia="Times New Roman" w:cs="Times New Roman"/>
          <w:lang w:val="en-IN" w:eastAsia="en-IN"/>
        </w:rPr>
        <w:t> LIKE 'A%';</w:t>
      </w:r>
    </w:p>
    <w:p w14:paraId="3D8C8BC6" w14:textId="77777777" w:rsidR="00E014C1" w:rsidRDefault="00E014C1" w:rsidP="00316B5D">
      <w:pPr>
        <w:pStyle w:val="GraphicAnchor"/>
        <w:ind w:left="720" w:right="288" w:firstLine="360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</w:p>
    <w:p w14:paraId="0B9EC496" w14:textId="77777777" w:rsidR="00412E8D" w:rsidRDefault="00412E8D" w:rsidP="00316B5D">
      <w:pPr>
        <w:pStyle w:val="GraphicAnchor"/>
        <w:ind w:left="720" w:right="288" w:firstLine="360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</w:p>
    <w:p w14:paraId="64E85681" w14:textId="77777777" w:rsidR="00412E8D" w:rsidRDefault="00412E8D" w:rsidP="00316B5D">
      <w:pPr>
        <w:pStyle w:val="GraphicAnchor"/>
        <w:ind w:left="720" w:right="288" w:firstLine="360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</w:p>
    <w:p w14:paraId="15E3170B" w14:textId="3EF00516" w:rsidR="00D0513C" w:rsidRPr="00E7270A" w:rsidRDefault="00E014C1" w:rsidP="00316B5D">
      <w:pPr>
        <w:pStyle w:val="GraphicAnchor"/>
        <w:ind w:left="720" w:right="288" w:firstLine="360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 w:rsidRPr="00E014C1">
        <w:rPr>
          <w:rFonts w:eastAsia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5515DDBD" wp14:editId="6537DF96">
            <wp:simplePos x="0" y="0"/>
            <wp:positionH relativeFrom="column">
              <wp:posOffset>231775</wp:posOffset>
            </wp:positionH>
            <wp:positionV relativeFrom="paragraph">
              <wp:posOffset>219710</wp:posOffset>
            </wp:positionV>
            <wp:extent cx="1988992" cy="922100"/>
            <wp:effectExtent l="0" t="0" r="0" b="0"/>
            <wp:wrapTight wrapText="bothSides">
              <wp:wrapPolygon edited="0">
                <wp:start x="0" y="0"/>
                <wp:lineTo x="0" y="20975"/>
                <wp:lineTo x="21310" y="20975"/>
                <wp:lineTo x="21310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513C"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</w:t>
      </w:r>
      <w:r w:rsidR="00D0513C"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1CADC984" w14:textId="7EDEA86B" w:rsidR="00D0513C" w:rsidRPr="00E014C1" w:rsidRDefault="00D0513C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color w:val="000000"/>
          <w:lang w:val="en-IN" w:eastAsia="en-IN"/>
        </w:rPr>
      </w:pPr>
    </w:p>
    <w:p w14:paraId="39A8D6AE" w14:textId="77777777" w:rsidR="00454930" w:rsidRDefault="00454930" w:rsidP="00316B5D">
      <w:pPr>
        <w:ind w:left="720" w:right="288"/>
        <w:rPr>
          <w:color w:val="0D0D0D" w:themeColor="text1" w:themeTint="F2"/>
        </w:rPr>
      </w:pPr>
    </w:p>
    <w:p w14:paraId="19AC8BA2" w14:textId="77777777" w:rsidR="00E014C1" w:rsidRDefault="00E014C1" w:rsidP="00316B5D">
      <w:pPr>
        <w:ind w:left="720" w:right="288"/>
        <w:rPr>
          <w:color w:val="0D0D0D" w:themeColor="text1" w:themeTint="F2"/>
        </w:rPr>
      </w:pPr>
    </w:p>
    <w:p w14:paraId="33F0465F" w14:textId="77777777" w:rsidR="00E014C1" w:rsidRDefault="00E014C1" w:rsidP="00316B5D">
      <w:pPr>
        <w:ind w:left="720" w:right="288"/>
        <w:rPr>
          <w:color w:val="0D0D0D" w:themeColor="text1" w:themeTint="F2"/>
        </w:rPr>
      </w:pPr>
    </w:p>
    <w:p w14:paraId="5C53FBD8" w14:textId="77777777" w:rsidR="00E014C1" w:rsidRDefault="00E014C1" w:rsidP="00316B5D">
      <w:pPr>
        <w:ind w:left="720" w:right="288"/>
        <w:rPr>
          <w:color w:val="0D0D0D" w:themeColor="text1" w:themeTint="F2"/>
        </w:rPr>
      </w:pPr>
    </w:p>
    <w:p w14:paraId="74F26969" w14:textId="77777777" w:rsidR="00E014C1" w:rsidRDefault="00E014C1" w:rsidP="00316B5D">
      <w:pPr>
        <w:ind w:left="720" w:right="288"/>
        <w:rPr>
          <w:color w:val="0D0D0D" w:themeColor="text1" w:themeTint="F2"/>
        </w:rPr>
      </w:pPr>
    </w:p>
    <w:p w14:paraId="57AB17E8" w14:textId="56E00389" w:rsidR="00E014C1" w:rsidRDefault="00E014C1" w:rsidP="00316B5D">
      <w:pPr>
        <w:pStyle w:val="Text"/>
        <w:numPr>
          <w:ilvl w:val="0"/>
          <w:numId w:val="15"/>
        </w:numPr>
        <w:ind w:right="288"/>
      </w:pPr>
      <w:r>
        <w:t>Write SQL code t</w:t>
      </w:r>
      <w:r w:rsidRPr="00E014C1">
        <w:t xml:space="preserve">o display ICODEs and INAMEs of all items, whose </w:t>
      </w:r>
      <w:proofErr w:type="spellStart"/>
      <w:r w:rsidRPr="00E014C1">
        <w:t>Brandname</w:t>
      </w:r>
      <w:proofErr w:type="spellEnd"/>
      <w:r w:rsidRPr="00E014C1">
        <w:t xml:space="preserve"> is Reliable or </w:t>
      </w:r>
      <w:proofErr w:type="spellStart"/>
      <w:r w:rsidRPr="00E014C1">
        <w:t>Coscore</w:t>
      </w:r>
      <w:proofErr w:type="spellEnd"/>
      <w:r w:rsidRPr="00E014C1">
        <w:t>.</w:t>
      </w:r>
    </w:p>
    <w:p w14:paraId="43F3FA1B" w14:textId="77777777" w:rsidR="00E014C1" w:rsidRDefault="00E014C1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Code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01CEB4A8" w14:textId="312C203F" w:rsidR="00E014C1" w:rsidRPr="00163E33" w:rsidRDefault="00E014C1" w:rsidP="00316B5D">
      <w:pPr>
        <w:shd w:val="clear" w:color="auto" w:fill="FFFFFF"/>
        <w:spacing w:line="330" w:lineRule="atLeast"/>
        <w:ind w:left="720" w:right="288" w:firstLine="360"/>
        <w:rPr>
          <w:rFonts w:eastAsia="Times New Roman" w:cs="Times New Roman"/>
          <w:lang w:val="en-IN" w:eastAsia="en-IN"/>
        </w:rPr>
      </w:pPr>
      <w:r w:rsidRPr="00163E33">
        <w:rPr>
          <w:rFonts w:eastAsia="Times New Roman" w:cs="Times New Roman"/>
          <w:lang w:val="en-IN" w:eastAsia="en-IN"/>
        </w:rPr>
        <w:t>SELECT </w:t>
      </w:r>
      <w:proofErr w:type="spellStart"/>
      <w:r w:rsidRPr="00163E33">
        <w:rPr>
          <w:rFonts w:eastAsia="Times New Roman" w:cs="Times New Roman"/>
          <w:lang w:val="en-IN" w:eastAsia="en-IN"/>
        </w:rPr>
        <w:t>iname</w:t>
      </w:r>
      <w:proofErr w:type="spellEnd"/>
      <w:r w:rsidRPr="00163E33">
        <w:rPr>
          <w:rFonts w:eastAsia="Times New Roman" w:cs="Times New Roman"/>
          <w:lang w:val="en-IN" w:eastAsia="en-IN"/>
        </w:rPr>
        <w:t> FROM gym WHERE </w:t>
      </w:r>
      <w:proofErr w:type="spellStart"/>
      <w:r w:rsidRPr="00163E33">
        <w:rPr>
          <w:rFonts w:eastAsia="Times New Roman" w:cs="Times New Roman"/>
          <w:lang w:val="en-IN" w:eastAsia="en-IN"/>
        </w:rPr>
        <w:t>iname</w:t>
      </w:r>
      <w:proofErr w:type="spellEnd"/>
      <w:r w:rsidRPr="00163E33">
        <w:rPr>
          <w:rFonts w:eastAsia="Times New Roman" w:cs="Times New Roman"/>
          <w:lang w:val="en-IN" w:eastAsia="en-IN"/>
        </w:rPr>
        <w:t> LIKE 'A%';</w:t>
      </w:r>
    </w:p>
    <w:p w14:paraId="04DDED81" w14:textId="77777777" w:rsidR="00E014C1" w:rsidRPr="00E014C1" w:rsidRDefault="00E014C1" w:rsidP="00316B5D">
      <w:pPr>
        <w:shd w:val="clear" w:color="auto" w:fill="FFFFFF"/>
        <w:spacing w:line="330" w:lineRule="atLeast"/>
        <w:ind w:left="720" w:right="288" w:firstLine="360"/>
        <w:rPr>
          <w:rFonts w:eastAsia="Times New Roman" w:cs="Times New Roman"/>
          <w:color w:val="000000"/>
          <w:lang w:val="en-IN" w:eastAsia="en-IN"/>
        </w:rPr>
      </w:pPr>
    </w:p>
    <w:p w14:paraId="6691C095" w14:textId="1AF0757E" w:rsidR="00E014C1" w:rsidRPr="00E7270A" w:rsidRDefault="00E014C1" w:rsidP="00316B5D">
      <w:pPr>
        <w:pStyle w:val="GraphicAnchor"/>
        <w:ind w:left="720" w:right="288" w:firstLine="360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Output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6AF4948E" w14:textId="6D583E90" w:rsidR="00E014C1" w:rsidRDefault="00E014C1" w:rsidP="00316B5D">
      <w:pPr>
        <w:pStyle w:val="Text"/>
        <w:ind w:left="720" w:right="288"/>
      </w:pPr>
      <w:r w:rsidRPr="00E014C1">
        <w:rPr>
          <w:noProof/>
          <w:color w:val="0D0D0D" w:themeColor="text1" w:themeTint="F2"/>
        </w:rPr>
        <w:drawing>
          <wp:anchor distT="0" distB="0" distL="114300" distR="114300" simplePos="0" relativeHeight="251659264" behindDoc="1" locked="0" layoutInCell="1" allowOverlap="1" wp14:anchorId="77B080EC" wp14:editId="0E6C5717">
            <wp:simplePos x="0" y="0"/>
            <wp:positionH relativeFrom="column">
              <wp:posOffset>269875</wp:posOffset>
            </wp:positionH>
            <wp:positionV relativeFrom="paragraph">
              <wp:posOffset>64770</wp:posOffset>
            </wp:positionV>
            <wp:extent cx="3010161" cy="1104996"/>
            <wp:effectExtent l="0" t="0" r="0" b="0"/>
            <wp:wrapTight wrapText="bothSides">
              <wp:wrapPolygon edited="0">
                <wp:start x="0" y="0"/>
                <wp:lineTo x="0" y="21228"/>
                <wp:lineTo x="21463" y="21228"/>
                <wp:lineTo x="21463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CD6D69" w14:textId="6615CCA2" w:rsidR="00E014C1" w:rsidRPr="00E014C1" w:rsidRDefault="00E014C1" w:rsidP="00316B5D">
      <w:pPr>
        <w:ind w:left="720" w:right="288"/>
        <w:rPr>
          <w:color w:val="0D0D0D" w:themeColor="text1" w:themeTint="F2"/>
        </w:rPr>
      </w:pPr>
    </w:p>
    <w:p w14:paraId="564DD295" w14:textId="0321332E" w:rsidR="00E014C1" w:rsidRDefault="00E014C1" w:rsidP="00316B5D">
      <w:pPr>
        <w:ind w:left="720" w:right="288"/>
        <w:rPr>
          <w:color w:val="0D0D0D" w:themeColor="text1" w:themeTint="F2"/>
        </w:rPr>
      </w:pPr>
    </w:p>
    <w:p w14:paraId="2BB5294E" w14:textId="77777777" w:rsidR="00E014C1" w:rsidRDefault="00E014C1" w:rsidP="00316B5D">
      <w:pPr>
        <w:ind w:left="720" w:right="288"/>
        <w:rPr>
          <w:color w:val="0D0D0D" w:themeColor="text1" w:themeTint="F2"/>
        </w:rPr>
      </w:pPr>
    </w:p>
    <w:p w14:paraId="6EF0BF34" w14:textId="77777777" w:rsidR="00E014C1" w:rsidRDefault="00E014C1" w:rsidP="00316B5D">
      <w:pPr>
        <w:pStyle w:val="Heading1"/>
        <w:ind w:left="720" w:right="288"/>
        <w:rPr>
          <w:sz w:val="40"/>
          <w:szCs w:val="40"/>
        </w:rPr>
      </w:pPr>
      <w:r>
        <w:rPr>
          <w:sz w:val="40"/>
          <w:szCs w:val="40"/>
        </w:rPr>
        <w:br w:type="textWrapping" w:clear="all"/>
      </w:r>
    </w:p>
    <w:p w14:paraId="0A8267C0" w14:textId="2FAF30D2" w:rsidR="00D0513C" w:rsidRDefault="00D0513C" w:rsidP="00316B5D">
      <w:pPr>
        <w:pStyle w:val="Heading1"/>
        <w:ind w:left="720" w:right="288"/>
        <w:rPr>
          <w:sz w:val="40"/>
          <w:szCs w:val="40"/>
        </w:rPr>
      </w:pPr>
      <w:r w:rsidRPr="006C0D15">
        <w:rPr>
          <w:sz w:val="40"/>
          <w:szCs w:val="40"/>
        </w:rPr>
        <w:t xml:space="preserve">Assignment </w:t>
      </w:r>
      <w:r w:rsidR="00FB2253">
        <w:rPr>
          <w:sz w:val="40"/>
          <w:szCs w:val="40"/>
        </w:rPr>
        <w:t>34</w:t>
      </w:r>
    </w:p>
    <w:p w14:paraId="47D2ED24" w14:textId="77777777" w:rsidR="00D0513C" w:rsidRPr="00A95E0B" w:rsidRDefault="00D0513C" w:rsidP="00316B5D">
      <w:pPr>
        <w:ind w:left="720" w:right="288"/>
      </w:pPr>
    </w:p>
    <w:p w14:paraId="61EC6232" w14:textId="06FC8AE5" w:rsidR="00E014C1" w:rsidRDefault="00E014C1" w:rsidP="00316B5D">
      <w:pPr>
        <w:pStyle w:val="Text"/>
        <w:ind w:left="720" w:right="288"/>
        <w:rPr>
          <w:rFonts w:cs="Calibri"/>
        </w:rPr>
      </w:pPr>
      <w:r>
        <w:rPr>
          <w:rFonts w:cs="Calibri"/>
          <w:b/>
          <w:bCs/>
          <w:i/>
          <w:iCs/>
          <w:color w:val="223C56" w:themeColor="accent5" w:themeShade="40"/>
          <w:szCs w:val="56"/>
        </w:rPr>
        <w:t>Objective</w:t>
      </w:r>
      <w:r w:rsidRPr="006C0D15">
        <w:rPr>
          <w:rFonts w:cs="Calibri"/>
          <w:iCs/>
          <w:color w:val="105674" w:themeColor="accent4" w:themeShade="80"/>
        </w:rPr>
        <w:t>:</w:t>
      </w:r>
      <w:r w:rsidRPr="006C0D15">
        <w:rPr>
          <w:rFonts w:cs="Calibri"/>
          <w:color w:val="105674" w:themeColor="accent4" w:themeShade="80"/>
        </w:rPr>
        <w:t xml:space="preserve"> </w:t>
      </w:r>
      <w:r>
        <w:t>Write SQL code t</w:t>
      </w:r>
      <w:r w:rsidRPr="00E014C1">
        <w:t xml:space="preserve">o change the </w:t>
      </w:r>
      <w:proofErr w:type="spellStart"/>
      <w:r w:rsidRPr="00E014C1">
        <w:t>Brandname</w:t>
      </w:r>
      <w:proofErr w:type="spellEnd"/>
      <w:r w:rsidRPr="00E014C1">
        <w:t xml:space="preserve"> to "Fit Trend India" of the item, whose ICODE as "G101".</w:t>
      </w:r>
    </w:p>
    <w:p w14:paraId="448012F9" w14:textId="77777777" w:rsidR="00E014C1" w:rsidRDefault="00E014C1" w:rsidP="00316B5D">
      <w:pPr>
        <w:pStyle w:val="GraphicAnchor"/>
        <w:ind w:left="720" w:right="288"/>
        <w:rPr>
          <w:rFonts w:ascii="Calibri" w:hAnsi="Calibri" w:cs="Calibri"/>
          <w:sz w:val="28"/>
          <w:szCs w:val="28"/>
        </w:rPr>
      </w:pPr>
    </w:p>
    <w:p w14:paraId="0064A923" w14:textId="77777777" w:rsidR="00E014C1" w:rsidRDefault="00E014C1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Code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559D4225" w14:textId="77777777" w:rsidR="00E014C1" w:rsidRPr="00163E33" w:rsidRDefault="00E014C1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163E33">
        <w:rPr>
          <w:rFonts w:eastAsia="Times New Roman" w:cs="Times New Roman"/>
          <w:lang w:val="en-IN" w:eastAsia="en-IN"/>
        </w:rPr>
        <w:t>update gym</w:t>
      </w:r>
    </w:p>
    <w:p w14:paraId="0CFF5C10" w14:textId="77777777" w:rsidR="00E014C1" w:rsidRPr="00163E33" w:rsidRDefault="00E014C1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163E33">
        <w:rPr>
          <w:rFonts w:eastAsia="Times New Roman" w:cs="Times New Roman"/>
          <w:lang w:val="en-IN" w:eastAsia="en-IN"/>
        </w:rPr>
        <w:t>set </w:t>
      </w:r>
      <w:proofErr w:type="spellStart"/>
      <w:r w:rsidRPr="00163E33">
        <w:rPr>
          <w:rFonts w:eastAsia="Times New Roman" w:cs="Times New Roman"/>
          <w:lang w:val="en-IN" w:eastAsia="en-IN"/>
        </w:rPr>
        <w:t>brandname</w:t>
      </w:r>
      <w:proofErr w:type="spellEnd"/>
      <w:r w:rsidRPr="00163E33">
        <w:rPr>
          <w:rFonts w:eastAsia="Times New Roman" w:cs="Times New Roman"/>
          <w:lang w:val="en-IN" w:eastAsia="en-IN"/>
        </w:rPr>
        <w:t>='Fit Trend India'</w:t>
      </w:r>
    </w:p>
    <w:p w14:paraId="3B7B8464" w14:textId="77777777" w:rsidR="00E014C1" w:rsidRPr="00163E33" w:rsidRDefault="00E014C1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163E33">
        <w:rPr>
          <w:rFonts w:eastAsia="Times New Roman" w:cs="Times New Roman"/>
          <w:lang w:val="en-IN" w:eastAsia="en-IN"/>
        </w:rPr>
        <w:t>where </w:t>
      </w:r>
      <w:proofErr w:type="spellStart"/>
      <w:r w:rsidRPr="00163E33">
        <w:rPr>
          <w:rFonts w:eastAsia="Times New Roman" w:cs="Times New Roman"/>
          <w:lang w:val="en-IN" w:eastAsia="en-IN"/>
        </w:rPr>
        <w:t>icode</w:t>
      </w:r>
      <w:proofErr w:type="spellEnd"/>
      <w:r w:rsidRPr="00163E33">
        <w:rPr>
          <w:rFonts w:eastAsia="Times New Roman" w:cs="Times New Roman"/>
          <w:lang w:val="en-IN" w:eastAsia="en-IN"/>
        </w:rPr>
        <w:t>='g101';</w:t>
      </w:r>
    </w:p>
    <w:p w14:paraId="6295BDA6" w14:textId="77777777" w:rsidR="00592FA3" w:rsidRPr="00163E33" w:rsidRDefault="00592FA3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163E33">
        <w:rPr>
          <w:rFonts w:eastAsia="Times New Roman" w:cs="Times New Roman"/>
          <w:lang w:val="en-IN" w:eastAsia="en-IN"/>
        </w:rPr>
        <w:lastRenderedPageBreak/>
        <w:t>select * from gym where </w:t>
      </w:r>
      <w:proofErr w:type="spellStart"/>
      <w:r w:rsidRPr="00163E33">
        <w:rPr>
          <w:rFonts w:eastAsia="Times New Roman" w:cs="Times New Roman"/>
          <w:lang w:val="en-IN" w:eastAsia="en-IN"/>
        </w:rPr>
        <w:t>icode</w:t>
      </w:r>
      <w:proofErr w:type="spellEnd"/>
      <w:r w:rsidRPr="00163E33">
        <w:rPr>
          <w:rFonts w:eastAsia="Times New Roman" w:cs="Times New Roman"/>
          <w:lang w:val="en-IN" w:eastAsia="en-IN"/>
        </w:rPr>
        <w:t>='g101';</w:t>
      </w:r>
    </w:p>
    <w:p w14:paraId="14D32046" w14:textId="77777777" w:rsidR="00E014C1" w:rsidRDefault="00E014C1" w:rsidP="00316B5D">
      <w:pPr>
        <w:pStyle w:val="GraphicAnchor"/>
        <w:ind w:left="720" w:right="288"/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</w:pPr>
    </w:p>
    <w:p w14:paraId="0289E8D0" w14:textId="77777777" w:rsidR="00E014C1" w:rsidRPr="00E7270A" w:rsidRDefault="00E014C1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Table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07E377C2" w14:textId="056CF9A6" w:rsidR="00067F7C" w:rsidRDefault="00E014C1" w:rsidP="00163E33">
      <w:pPr>
        <w:shd w:val="clear" w:color="auto" w:fill="FFFFFF"/>
        <w:spacing w:line="330" w:lineRule="atLeast"/>
        <w:ind w:left="720" w:right="288"/>
        <w:rPr>
          <w:u w:val="single"/>
        </w:rPr>
      </w:pPr>
      <w:r w:rsidRPr="00E014C1">
        <w:rPr>
          <w:rFonts w:eastAsia="Times New Roman" w:cs="Times New Roman"/>
          <w:noProof/>
        </w:rPr>
        <w:drawing>
          <wp:inline distT="0" distB="0" distL="0" distR="0" wp14:anchorId="59F6253D" wp14:editId="08C5D6D0">
            <wp:extent cx="4699000" cy="857432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4760941" cy="86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FA3">
        <w:rPr>
          <w:color w:val="0D0D0D" w:themeColor="text1" w:themeTint="F2"/>
        </w:rPr>
        <w:br w:type="textWrapping" w:clear="all"/>
      </w:r>
    </w:p>
    <w:p w14:paraId="255BF1E5" w14:textId="77777777" w:rsidR="00412E8D" w:rsidRPr="00163E33" w:rsidRDefault="00412E8D" w:rsidP="00163E33">
      <w:pPr>
        <w:shd w:val="clear" w:color="auto" w:fill="FFFFFF"/>
        <w:spacing w:line="330" w:lineRule="atLeast"/>
        <w:ind w:left="720" w:right="288"/>
        <w:rPr>
          <w:u w:val="single"/>
        </w:rPr>
      </w:pPr>
    </w:p>
    <w:p w14:paraId="34C4E8A2" w14:textId="5884A5AA" w:rsidR="00067F7C" w:rsidRDefault="00067F7C" w:rsidP="00316B5D">
      <w:pPr>
        <w:pStyle w:val="Heading1"/>
        <w:ind w:left="720" w:right="288"/>
        <w:rPr>
          <w:sz w:val="40"/>
          <w:szCs w:val="40"/>
        </w:rPr>
      </w:pPr>
      <w:r w:rsidRPr="006C0D15">
        <w:rPr>
          <w:sz w:val="40"/>
          <w:szCs w:val="40"/>
        </w:rPr>
        <w:t xml:space="preserve">Assignment </w:t>
      </w:r>
      <w:r w:rsidR="00DD4B2E">
        <w:rPr>
          <w:sz w:val="40"/>
          <w:szCs w:val="40"/>
        </w:rPr>
        <w:t>3</w:t>
      </w:r>
      <w:r w:rsidR="000F17EB">
        <w:rPr>
          <w:sz w:val="40"/>
          <w:szCs w:val="40"/>
        </w:rPr>
        <w:t>5</w:t>
      </w:r>
    </w:p>
    <w:p w14:paraId="011D6433" w14:textId="77777777" w:rsidR="00067F7C" w:rsidRPr="00A95E0B" w:rsidRDefault="00067F7C" w:rsidP="00316B5D">
      <w:pPr>
        <w:ind w:left="720" w:right="288"/>
      </w:pPr>
    </w:p>
    <w:p w14:paraId="52603515" w14:textId="46F06D6A" w:rsidR="00067F7C" w:rsidRDefault="00067F7C" w:rsidP="00316B5D">
      <w:pPr>
        <w:pStyle w:val="Text"/>
        <w:ind w:left="720" w:right="288"/>
      </w:pPr>
      <w:r>
        <w:rPr>
          <w:rFonts w:cs="Calibri"/>
          <w:b/>
          <w:bCs/>
          <w:i/>
          <w:iCs/>
          <w:color w:val="223C56" w:themeColor="accent5" w:themeShade="40"/>
          <w:szCs w:val="56"/>
        </w:rPr>
        <w:t>Objective</w:t>
      </w:r>
      <w:r w:rsidRPr="006C0D15">
        <w:rPr>
          <w:rFonts w:cs="Calibri"/>
          <w:iCs/>
          <w:color w:val="105674" w:themeColor="accent4" w:themeShade="80"/>
        </w:rPr>
        <w:t>:</w:t>
      </w:r>
      <w:r w:rsidRPr="006C0D15">
        <w:rPr>
          <w:rFonts w:cs="Calibri"/>
          <w:color w:val="105674" w:themeColor="accent4" w:themeShade="80"/>
        </w:rPr>
        <w:t xml:space="preserve"> </w:t>
      </w:r>
      <w:r w:rsidR="00592FA3" w:rsidRPr="00592FA3">
        <w:t xml:space="preserve">Select </w:t>
      </w:r>
      <w:proofErr w:type="spellStart"/>
      <w:r w:rsidR="00592FA3" w:rsidRPr="00592FA3">
        <w:t>iname</w:t>
      </w:r>
      <w:proofErr w:type="spellEnd"/>
      <w:r w:rsidR="00592FA3" w:rsidRPr="00592FA3">
        <w:t xml:space="preserve">, </w:t>
      </w:r>
      <w:proofErr w:type="spellStart"/>
      <w:r w:rsidR="00592FA3" w:rsidRPr="00592FA3">
        <w:t>icode</w:t>
      </w:r>
      <w:proofErr w:type="spellEnd"/>
      <w:r w:rsidR="00592FA3" w:rsidRPr="00592FA3">
        <w:t xml:space="preserve">, </w:t>
      </w:r>
      <w:proofErr w:type="spellStart"/>
      <w:r w:rsidR="00592FA3" w:rsidRPr="00592FA3">
        <w:t>brandname</w:t>
      </w:r>
      <w:proofErr w:type="spellEnd"/>
      <w:r w:rsidR="00592FA3" w:rsidRPr="00592FA3">
        <w:t xml:space="preserve"> and arrange them in order of expensive to cheaper.</w:t>
      </w:r>
    </w:p>
    <w:p w14:paraId="10A261A3" w14:textId="77777777" w:rsidR="00592FA3" w:rsidRDefault="00592FA3" w:rsidP="00316B5D">
      <w:pPr>
        <w:pStyle w:val="Text"/>
        <w:ind w:left="720" w:right="288"/>
      </w:pPr>
    </w:p>
    <w:p w14:paraId="0FDAE705" w14:textId="77777777" w:rsidR="00592FA3" w:rsidRDefault="00592FA3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Code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4B6962B4" w14:textId="77777777" w:rsidR="00592FA3" w:rsidRPr="00163E33" w:rsidRDefault="00592FA3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163E33">
        <w:rPr>
          <w:rFonts w:eastAsia="Times New Roman" w:cs="Times New Roman"/>
          <w:lang w:val="en-IN" w:eastAsia="en-IN"/>
        </w:rPr>
        <w:t>select * from gym</w:t>
      </w:r>
    </w:p>
    <w:p w14:paraId="24FC71D7" w14:textId="77777777" w:rsidR="00592FA3" w:rsidRPr="00163E33" w:rsidRDefault="00592FA3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163E33">
        <w:rPr>
          <w:rFonts w:eastAsia="Times New Roman" w:cs="Times New Roman"/>
          <w:lang w:val="en-IN" w:eastAsia="en-IN"/>
        </w:rPr>
        <w:t>order by price </w:t>
      </w:r>
      <w:proofErr w:type="spellStart"/>
      <w:r w:rsidRPr="00163E33">
        <w:rPr>
          <w:rFonts w:eastAsia="Times New Roman" w:cs="Times New Roman"/>
          <w:lang w:val="en-IN" w:eastAsia="en-IN"/>
        </w:rPr>
        <w:t>desc</w:t>
      </w:r>
      <w:proofErr w:type="spellEnd"/>
      <w:r w:rsidRPr="00163E33">
        <w:rPr>
          <w:rFonts w:eastAsia="Times New Roman" w:cs="Times New Roman"/>
          <w:lang w:val="en-IN" w:eastAsia="en-IN"/>
        </w:rPr>
        <w:t>;</w:t>
      </w:r>
    </w:p>
    <w:p w14:paraId="213D9F90" w14:textId="77777777" w:rsidR="00592FA3" w:rsidRDefault="00592FA3" w:rsidP="00316B5D">
      <w:pPr>
        <w:pStyle w:val="GraphicAnchor"/>
        <w:ind w:left="720" w:right="288"/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</w:pPr>
    </w:p>
    <w:p w14:paraId="541F1188" w14:textId="77777777" w:rsidR="00592FA3" w:rsidRPr="00E7270A" w:rsidRDefault="00592FA3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Table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2BD119E3" w14:textId="1B949932" w:rsidR="00592FA3" w:rsidRDefault="00592FA3" w:rsidP="00316B5D">
      <w:pPr>
        <w:pStyle w:val="Text"/>
        <w:ind w:left="720" w:right="288"/>
      </w:pPr>
      <w:r w:rsidRPr="00592FA3">
        <w:rPr>
          <w:noProof/>
        </w:rPr>
        <w:drawing>
          <wp:inline distT="0" distB="0" distL="0" distR="0" wp14:anchorId="68A6E126" wp14:editId="0B0A0CAA">
            <wp:extent cx="4635500" cy="1600037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4657629" cy="160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7BD9D" w14:textId="77777777" w:rsidR="00592FA3" w:rsidRDefault="00592FA3" w:rsidP="00316B5D">
      <w:pPr>
        <w:pStyle w:val="Text"/>
        <w:ind w:left="720" w:right="288"/>
        <w:sectPr w:rsidR="00592FA3" w:rsidSect="00316B5D">
          <w:headerReference w:type="default" r:id="rId139"/>
          <w:footerReference w:type="even" r:id="rId140"/>
          <w:footerReference w:type="default" r:id="rId141"/>
          <w:headerReference w:type="first" r:id="rId142"/>
          <w:pgSz w:w="12240" w:h="15840" w:code="1"/>
          <w:pgMar w:top="720" w:right="720" w:bottom="720" w:left="720" w:header="567" w:footer="510" w:gutter="0"/>
          <w:cols w:space="708"/>
          <w:titlePg/>
          <w:docGrid w:linePitch="360"/>
        </w:sectPr>
      </w:pPr>
    </w:p>
    <w:tbl>
      <w:tblPr>
        <w:tblStyle w:val="TableGrid"/>
        <w:tblpPr w:leftFromText="180" w:rightFromText="180" w:vertAnchor="page" w:horzAnchor="margin" w:tblpXSpec="center" w:tblpY="1837"/>
        <w:tblW w:w="10065" w:type="dxa"/>
        <w:tblLook w:val="04A0" w:firstRow="1" w:lastRow="0" w:firstColumn="1" w:lastColumn="0" w:noHBand="0" w:noVBand="1"/>
      </w:tblPr>
      <w:tblGrid>
        <w:gridCol w:w="1272"/>
        <w:gridCol w:w="1989"/>
        <w:gridCol w:w="868"/>
        <w:gridCol w:w="1967"/>
        <w:gridCol w:w="1980"/>
        <w:gridCol w:w="1011"/>
        <w:gridCol w:w="978"/>
      </w:tblGrid>
      <w:tr w:rsidR="00D92F71" w:rsidRPr="00A13364" w14:paraId="052FFE11" w14:textId="77777777" w:rsidTr="00D92F71">
        <w:trPr>
          <w:trHeight w:val="377"/>
        </w:trPr>
        <w:tc>
          <w:tcPr>
            <w:tcW w:w="1272" w:type="dxa"/>
            <w:shd w:val="clear" w:color="auto" w:fill="87A6AC" w:themeFill="accent1" w:themeFillTint="99"/>
          </w:tcPr>
          <w:p w14:paraId="591CA417" w14:textId="77777777" w:rsidR="00D92F71" w:rsidRPr="00A13364" w:rsidRDefault="00D92F71" w:rsidP="00163E33">
            <w:pPr>
              <w:jc w:val="center"/>
              <w:rPr>
                <w:b/>
              </w:rPr>
            </w:pPr>
            <w:r w:rsidRPr="00A13364">
              <w:rPr>
                <w:b/>
              </w:rPr>
              <w:lastRenderedPageBreak/>
              <w:t>COACH_ID</w:t>
            </w:r>
          </w:p>
        </w:tc>
        <w:tc>
          <w:tcPr>
            <w:tcW w:w="1989" w:type="dxa"/>
            <w:shd w:val="clear" w:color="auto" w:fill="87A6AC" w:themeFill="accent1" w:themeFillTint="99"/>
          </w:tcPr>
          <w:p w14:paraId="3ACFE870" w14:textId="77777777" w:rsidR="00D92F71" w:rsidRPr="00A13364" w:rsidRDefault="00D92F71" w:rsidP="00163E33">
            <w:pPr>
              <w:jc w:val="center"/>
              <w:rPr>
                <w:b/>
              </w:rPr>
            </w:pPr>
            <w:r w:rsidRPr="00A13364">
              <w:rPr>
                <w:b/>
              </w:rPr>
              <w:t>COACHNAME</w:t>
            </w:r>
          </w:p>
        </w:tc>
        <w:tc>
          <w:tcPr>
            <w:tcW w:w="868" w:type="dxa"/>
            <w:shd w:val="clear" w:color="auto" w:fill="87A6AC" w:themeFill="accent1" w:themeFillTint="99"/>
          </w:tcPr>
          <w:p w14:paraId="5514E19C" w14:textId="77777777" w:rsidR="00D92F71" w:rsidRPr="00A13364" w:rsidRDefault="00D92F71" w:rsidP="00163E33">
            <w:pPr>
              <w:jc w:val="center"/>
              <w:rPr>
                <w:b/>
              </w:rPr>
            </w:pPr>
            <w:r w:rsidRPr="00A13364">
              <w:rPr>
                <w:b/>
              </w:rPr>
              <w:t>AGE</w:t>
            </w:r>
          </w:p>
        </w:tc>
        <w:tc>
          <w:tcPr>
            <w:tcW w:w="1967" w:type="dxa"/>
            <w:shd w:val="clear" w:color="auto" w:fill="87A6AC" w:themeFill="accent1" w:themeFillTint="99"/>
          </w:tcPr>
          <w:p w14:paraId="1D1FFE1B" w14:textId="77777777" w:rsidR="00D92F71" w:rsidRPr="00A13364" w:rsidRDefault="00D92F71" w:rsidP="00163E33">
            <w:pPr>
              <w:jc w:val="center"/>
              <w:rPr>
                <w:b/>
              </w:rPr>
            </w:pPr>
            <w:r w:rsidRPr="00A13364">
              <w:rPr>
                <w:b/>
              </w:rPr>
              <w:t>SPORTS</w:t>
            </w:r>
          </w:p>
        </w:tc>
        <w:tc>
          <w:tcPr>
            <w:tcW w:w="1980" w:type="dxa"/>
            <w:shd w:val="clear" w:color="auto" w:fill="87A6AC" w:themeFill="accent1" w:themeFillTint="99"/>
          </w:tcPr>
          <w:p w14:paraId="6F6422E1" w14:textId="77777777" w:rsidR="00D92F71" w:rsidRPr="00A13364" w:rsidRDefault="00D92F71" w:rsidP="00163E33">
            <w:pPr>
              <w:jc w:val="center"/>
              <w:rPr>
                <w:b/>
              </w:rPr>
            </w:pPr>
            <w:r w:rsidRPr="00A13364">
              <w:rPr>
                <w:b/>
              </w:rPr>
              <w:t>DATOFAPP</w:t>
            </w:r>
          </w:p>
        </w:tc>
        <w:tc>
          <w:tcPr>
            <w:tcW w:w="1011" w:type="dxa"/>
            <w:shd w:val="clear" w:color="auto" w:fill="87A6AC" w:themeFill="accent1" w:themeFillTint="99"/>
          </w:tcPr>
          <w:p w14:paraId="6F9B001B" w14:textId="77777777" w:rsidR="00D92F71" w:rsidRPr="00A13364" w:rsidRDefault="00D92F71" w:rsidP="00163E33">
            <w:pPr>
              <w:jc w:val="center"/>
              <w:rPr>
                <w:b/>
              </w:rPr>
            </w:pPr>
            <w:r w:rsidRPr="00A13364">
              <w:rPr>
                <w:b/>
              </w:rPr>
              <w:t>PAY</w:t>
            </w:r>
          </w:p>
        </w:tc>
        <w:tc>
          <w:tcPr>
            <w:tcW w:w="978" w:type="dxa"/>
            <w:shd w:val="clear" w:color="auto" w:fill="87A6AC" w:themeFill="accent1" w:themeFillTint="99"/>
          </w:tcPr>
          <w:p w14:paraId="285FFB14" w14:textId="77777777" w:rsidR="00D92F71" w:rsidRPr="00A13364" w:rsidRDefault="00D92F71" w:rsidP="00163E33">
            <w:pPr>
              <w:jc w:val="center"/>
              <w:rPr>
                <w:b/>
              </w:rPr>
            </w:pPr>
            <w:r w:rsidRPr="00A13364">
              <w:rPr>
                <w:b/>
              </w:rPr>
              <w:t>SEX</w:t>
            </w:r>
          </w:p>
        </w:tc>
      </w:tr>
      <w:tr w:rsidR="00D92F71" w14:paraId="0DD95C80" w14:textId="77777777" w:rsidTr="00D92F71">
        <w:trPr>
          <w:trHeight w:val="377"/>
        </w:trPr>
        <w:tc>
          <w:tcPr>
            <w:tcW w:w="1272" w:type="dxa"/>
          </w:tcPr>
          <w:p w14:paraId="1D3296D0" w14:textId="77777777" w:rsidR="00D92F71" w:rsidRDefault="00D92F71" w:rsidP="00163E33">
            <w:pPr>
              <w:jc w:val="center"/>
            </w:pPr>
            <w:r>
              <w:t>1</w:t>
            </w:r>
          </w:p>
        </w:tc>
        <w:tc>
          <w:tcPr>
            <w:tcW w:w="1989" w:type="dxa"/>
          </w:tcPr>
          <w:p w14:paraId="38D06BBA" w14:textId="77777777" w:rsidR="00D92F71" w:rsidRPr="00A13364" w:rsidRDefault="00D92F71" w:rsidP="00163E33">
            <w:pPr>
              <w:jc w:val="center"/>
            </w:pPr>
            <w:r w:rsidRPr="00A13364">
              <w:t>KUKREJA</w:t>
            </w:r>
          </w:p>
        </w:tc>
        <w:tc>
          <w:tcPr>
            <w:tcW w:w="868" w:type="dxa"/>
          </w:tcPr>
          <w:p w14:paraId="2EC180F5" w14:textId="77777777" w:rsidR="00D92F71" w:rsidRDefault="00D92F71" w:rsidP="00163E33">
            <w:pPr>
              <w:jc w:val="center"/>
            </w:pPr>
            <w:r>
              <w:t>35</w:t>
            </w:r>
          </w:p>
        </w:tc>
        <w:tc>
          <w:tcPr>
            <w:tcW w:w="1967" w:type="dxa"/>
          </w:tcPr>
          <w:p w14:paraId="507D0E4B" w14:textId="77777777" w:rsidR="00D92F71" w:rsidRDefault="00D92F71" w:rsidP="00163E33">
            <w:pPr>
              <w:jc w:val="center"/>
            </w:pPr>
            <w:r>
              <w:t>KARATE</w:t>
            </w:r>
          </w:p>
        </w:tc>
        <w:tc>
          <w:tcPr>
            <w:tcW w:w="1980" w:type="dxa"/>
          </w:tcPr>
          <w:p w14:paraId="689A4489" w14:textId="77777777" w:rsidR="00D92F71" w:rsidRDefault="00D92F71" w:rsidP="00163E33">
            <w:pPr>
              <w:jc w:val="center"/>
            </w:pPr>
            <w:r>
              <w:t>27/03/1996</w:t>
            </w:r>
          </w:p>
        </w:tc>
        <w:tc>
          <w:tcPr>
            <w:tcW w:w="1011" w:type="dxa"/>
          </w:tcPr>
          <w:p w14:paraId="01442E30" w14:textId="77777777" w:rsidR="00D92F71" w:rsidRDefault="00D92F71" w:rsidP="00163E33">
            <w:pPr>
              <w:jc w:val="center"/>
            </w:pPr>
            <w:r>
              <w:t>1000</w:t>
            </w:r>
          </w:p>
        </w:tc>
        <w:tc>
          <w:tcPr>
            <w:tcW w:w="978" w:type="dxa"/>
          </w:tcPr>
          <w:p w14:paraId="2FACA8ED" w14:textId="77777777" w:rsidR="00D92F71" w:rsidRDefault="00D92F71" w:rsidP="00163E33">
            <w:pPr>
              <w:jc w:val="center"/>
            </w:pPr>
            <w:r>
              <w:t>M</w:t>
            </w:r>
          </w:p>
        </w:tc>
      </w:tr>
      <w:tr w:rsidR="00D92F71" w14:paraId="7A9696FB" w14:textId="77777777" w:rsidTr="00D92F71">
        <w:trPr>
          <w:trHeight w:val="377"/>
        </w:trPr>
        <w:tc>
          <w:tcPr>
            <w:tcW w:w="1272" w:type="dxa"/>
          </w:tcPr>
          <w:p w14:paraId="66BE55A7" w14:textId="77777777" w:rsidR="00D92F71" w:rsidRDefault="00D92F71" w:rsidP="00163E33">
            <w:pPr>
              <w:jc w:val="center"/>
            </w:pPr>
            <w:r>
              <w:t>2</w:t>
            </w:r>
          </w:p>
        </w:tc>
        <w:tc>
          <w:tcPr>
            <w:tcW w:w="1989" w:type="dxa"/>
          </w:tcPr>
          <w:p w14:paraId="2EE8E43D" w14:textId="77777777" w:rsidR="00D92F71" w:rsidRDefault="00D92F71" w:rsidP="00163E33">
            <w:pPr>
              <w:jc w:val="center"/>
            </w:pPr>
            <w:r>
              <w:t>RAVINA</w:t>
            </w:r>
          </w:p>
        </w:tc>
        <w:tc>
          <w:tcPr>
            <w:tcW w:w="868" w:type="dxa"/>
          </w:tcPr>
          <w:p w14:paraId="3788BDFF" w14:textId="77777777" w:rsidR="00D92F71" w:rsidRDefault="00D92F71" w:rsidP="00163E33">
            <w:pPr>
              <w:jc w:val="center"/>
            </w:pPr>
            <w:r>
              <w:t>34</w:t>
            </w:r>
          </w:p>
        </w:tc>
        <w:tc>
          <w:tcPr>
            <w:tcW w:w="1967" w:type="dxa"/>
          </w:tcPr>
          <w:p w14:paraId="13ED9E34" w14:textId="77777777" w:rsidR="00D92F71" w:rsidRDefault="00D92F71" w:rsidP="00163E33">
            <w:pPr>
              <w:jc w:val="center"/>
            </w:pPr>
            <w:r>
              <w:t>KARATE</w:t>
            </w:r>
          </w:p>
        </w:tc>
        <w:tc>
          <w:tcPr>
            <w:tcW w:w="1980" w:type="dxa"/>
          </w:tcPr>
          <w:p w14:paraId="1DDAFE12" w14:textId="77777777" w:rsidR="00D92F71" w:rsidRDefault="00D92F71" w:rsidP="00163E33">
            <w:pPr>
              <w:jc w:val="center"/>
            </w:pPr>
            <w:r>
              <w:t>20/01/1998</w:t>
            </w:r>
          </w:p>
        </w:tc>
        <w:tc>
          <w:tcPr>
            <w:tcW w:w="1011" w:type="dxa"/>
          </w:tcPr>
          <w:p w14:paraId="7551AF75" w14:textId="77777777" w:rsidR="00D92F71" w:rsidRDefault="00D92F71" w:rsidP="00163E33">
            <w:pPr>
              <w:jc w:val="center"/>
            </w:pPr>
            <w:r>
              <w:t>1200</w:t>
            </w:r>
          </w:p>
        </w:tc>
        <w:tc>
          <w:tcPr>
            <w:tcW w:w="978" w:type="dxa"/>
          </w:tcPr>
          <w:p w14:paraId="59C5212D" w14:textId="77777777" w:rsidR="00D92F71" w:rsidRDefault="00D92F71" w:rsidP="00163E33">
            <w:pPr>
              <w:jc w:val="center"/>
            </w:pPr>
            <w:r>
              <w:t>F</w:t>
            </w:r>
          </w:p>
        </w:tc>
      </w:tr>
      <w:tr w:rsidR="00D92F71" w14:paraId="499465FA" w14:textId="77777777" w:rsidTr="00D92F71">
        <w:trPr>
          <w:trHeight w:val="377"/>
        </w:trPr>
        <w:tc>
          <w:tcPr>
            <w:tcW w:w="1272" w:type="dxa"/>
          </w:tcPr>
          <w:p w14:paraId="7E2B2101" w14:textId="77777777" w:rsidR="00D92F71" w:rsidRDefault="00D92F71" w:rsidP="00163E33">
            <w:pPr>
              <w:jc w:val="center"/>
            </w:pPr>
            <w:r>
              <w:t>3</w:t>
            </w:r>
          </w:p>
        </w:tc>
        <w:tc>
          <w:tcPr>
            <w:tcW w:w="1989" w:type="dxa"/>
          </w:tcPr>
          <w:p w14:paraId="579E0D16" w14:textId="77777777" w:rsidR="00D92F71" w:rsidRDefault="00D92F71" w:rsidP="00163E33">
            <w:pPr>
              <w:jc w:val="center"/>
            </w:pPr>
            <w:r>
              <w:t>KARAN</w:t>
            </w:r>
          </w:p>
        </w:tc>
        <w:tc>
          <w:tcPr>
            <w:tcW w:w="868" w:type="dxa"/>
          </w:tcPr>
          <w:p w14:paraId="6568EA38" w14:textId="77777777" w:rsidR="00D92F71" w:rsidRDefault="00D92F71" w:rsidP="00163E33">
            <w:pPr>
              <w:jc w:val="center"/>
            </w:pPr>
            <w:r>
              <w:t>34</w:t>
            </w:r>
          </w:p>
        </w:tc>
        <w:tc>
          <w:tcPr>
            <w:tcW w:w="1967" w:type="dxa"/>
          </w:tcPr>
          <w:p w14:paraId="04EE4F66" w14:textId="77777777" w:rsidR="00D92F71" w:rsidRDefault="00D92F71" w:rsidP="00163E33">
            <w:pPr>
              <w:jc w:val="center"/>
            </w:pPr>
            <w:r>
              <w:t>SQUASH</w:t>
            </w:r>
          </w:p>
        </w:tc>
        <w:tc>
          <w:tcPr>
            <w:tcW w:w="1980" w:type="dxa"/>
          </w:tcPr>
          <w:p w14:paraId="4568A27E" w14:textId="77777777" w:rsidR="00D92F71" w:rsidRDefault="00D92F71" w:rsidP="00163E33">
            <w:pPr>
              <w:jc w:val="center"/>
            </w:pPr>
            <w:r>
              <w:t>19/02/1998</w:t>
            </w:r>
          </w:p>
        </w:tc>
        <w:tc>
          <w:tcPr>
            <w:tcW w:w="1011" w:type="dxa"/>
          </w:tcPr>
          <w:p w14:paraId="5A2E9C94" w14:textId="77777777" w:rsidR="00D92F71" w:rsidRDefault="00D92F71" w:rsidP="00163E33">
            <w:pPr>
              <w:jc w:val="center"/>
            </w:pPr>
            <w:r>
              <w:t>2000</w:t>
            </w:r>
          </w:p>
        </w:tc>
        <w:tc>
          <w:tcPr>
            <w:tcW w:w="978" w:type="dxa"/>
          </w:tcPr>
          <w:p w14:paraId="4939CDAE" w14:textId="77777777" w:rsidR="00D92F71" w:rsidRDefault="00D92F71" w:rsidP="00163E33">
            <w:pPr>
              <w:jc w:val="center"/>
            </w:pPr>
            <w:r>
              <w:t>M</w:t>
            </w:r>
          </w:p>
        </w:tc>
      </w:tr>
      <w:tr w:rsidR="00D92F71" w14:paraId="663AA535" w14:textId="77777777" w:rsidTr="00D92F71">
        <w:trPr>
          <w:trHeight w:val="377"/>
        </w:trPr>
        <w:tc>
          <w:tcPr>
            <w:tcW w:w="1272" w:type="dxa"/>
          </w:tcPr>
          <w:p w14:paraId="5D18F286" w14:textId="77777777" w:rsidR="00D92F71" w:rsidRDefault="00D92F71" w:rsidP="00163E33">
            <w:pPr>
              <w:jc w:val="center"/>
            </w:pPr>
            <w:r>
              <w:t>4</w:t>
            </w:r>
          </w:p>
        </w:tc>
        <w:tc>
          <w:tcPr>
            <w:tcW w:w="1989" w:type="dxa"/>
          </w:tcPr>
          <w:p w14:paraId="211CDC31" w14:textId="77777777" w:rsidR="00D92F71" w:rsidRDefault="00D92F71" w:rsidP="00163E33">
            <w:pPr>
              <w:jc w:val="center"/>
            </w:pPr>
            <w:r>
              <w:t>TARUN</w:t>
            </w:r>
          </w:p>
        </w:tc>
        <w:tc>
          <w:tcPr>
            <w:tcW w:w="868" w:type="dxa"/>
          </w:tcPr>
          <w:p w14:paraId="6B3811A6" w14:textId="77777777" w:rsidR="00D92F71" w:rsidRDefault="00D92F71" w:rsidP="00163E33">
            <w:pPr>
              <w:jc w:val="center"/>
            </w:pPr>
            <w:r>
              <w:t>33</w:t>
            </w:r>
          </w:p>
        </w:tc>
        <w:tc>
          <w:tcPr>
            <w:tcW w:w="1967" w:type="dxa"/>
          </w:tcPr>
          <w:p w14:paraId="610A02F1" w14:textId="77777777" w:rsidR="00D92F71" w:rsidRDefault="00D92F71" w:rsidP="00163E33">
            <w:pPr>
              <w:jc w:val="center"/>
            </w:pPr>
            <w:r>
              <w:t>BASKETBALL</w:t>
            </w:r>
          </w:p>
        </w:tc>
        <w:tc>
          <w:tcPr>
            <w:tcW w:w="1980" w:type="dxa"/>
          </w:tcPr>
          <w:p w14:paraId="581FB848" w14:textId="77777777" w:rsidR="00D92F71" w:rsidRDefault="00D92F71" w:rsidP="00163E33">
            <w:pPr>
              <w:jc w:val="center"/>
            </w:pPr>
            <w:r>
              <w:t>01/01/1998</w:t>
            </w:r>
          </w:p>
        </w:tc>
        <w:tc>
          <w:tcPr>
            <w:tcW w:w="1011" w:type="dxa"/>
          </w:tcPr>
          <w:p w14:paraId="53ED8F1A" w14:textId="77777777" w:rsidR="00D92F71" w:rsidRDefault="00D92F71" w:rsidP="00163E33">
            <w:pPr>
              <w:jc w:val="center"/>
            </w:pPr>
            <w:r>
              <w:t>1500</w:t>
            </w:r>
          </w:p>
        </w:tc>
        <w:tc>
          <w:tcPr>
            <w:tcW w:w="978" w:type="dxa"/>
          </w:tcPr>
          <w:p w14:paraId="5B97B654" w14:textId="77777777" w:rsidR="00D92F71" w:rsidRDefault="00D92F71" w:rsidP="00163E33">
            <w:pPr>
              <w:jc w:val="center"/>
            </w:pPr>
            <w:r>
              <w:t>M</w:t>
            </w:r>
          </w:p>
        </w:tc>
      </w:tr>
      <w:tr w:rsidR="00D92F71" w14:paraId="3B1861CE" w14:textId="77777777" w:rsidTr="00D92F71">
        <w:trPr>
          <w:trHeight w:val="377"/>
        </w:trPr>
        <w:tc>
          <w:tcPr>
            <w:tcW w:w="1272" w:type="dxa"/>
          </w:tcPr>
          <w:p w14:paraId="72E0C349" w14:textId="77777777" w:rsidR="00D92F71" w:rsidRDefault="00D92F71" w:rsidP="00163E33">
            <w:pPr>
              <w:jc w:val="center"/>
            </w:pPr>
            <w:r>
              <w:t>5</w:t>
            </w:r>
          </w:p>
        </w:tc>
        <w:tc>
          <w:tcPr>
            <w:tcW w:w="1989" w:type="dxa"/>
          </w:tcPr>
          <w:p w14:paraId="33B0A9FA" w14:textId="77777777" w:rsidR="00D92F71" w:rsidRDefault="00D92F71" w:rsidP="00163E33">
            <w:pPr>
              <w:jc w:val="center"/>
            </w:pPr>
            <w:r>
              <w:t>ZUBIN</w:t>
            </w:r>
          </w:p>
        </w:tc>
        <w:tc>
          <w:tcPr>
            <w:tcW w:w="868" w:type="dxa"/>
          </w:tcPr>
          <w:p w14:paraId="1B75A960" w14:textId="77777777" w:rsidR="00D92F71" w:rsidRDefault="00D92F71" w:rsidP="00163E33">
            <w:pPr>
              <w:jc w:val="center"/>
            </w:pPr>
            <w:r>
              <w:t>36</w:t>
            </w:r>
          </w:p>
        </w:tc>
        <w:tc>
          <w:tcPr>
            <w:tcW w:w="1967" w:type="dxa"/>
          </w:tcPr>
          <w:p w14:paraId="0BEF7B48" w14:textId="77777777" w:rsidR="00D92F71" w:rsidRDefault="00D92F71" w:rsidP="00163E33">
            <w:pPr>
              <w:jc w:val="center"/>
            </w:pPr>
            <w:r>
              <w:t>SWIMMING</w:t>
            </w:r>
          </w:p>
        </w:tc>
        <w:tc>
          <w:tcPr>
            <w:tcW w:w="1980" w:type="dxa"/>
          </w:tcPr>
          <w:p w14:paraId="7D591D7E" w14:textId="77777777" w:rsidR="00D92F71" w:rsidRDefault="00D92F71" w:rsidP="00163E33">
            <w:pPr>
              <w:jc w:val="center"/>
            </w:pPr>
            <w:r>
              <w:t>12/01/1998</w:t>
            </w:r>
          </w:p>
        </w:tc>
        <w:tc>
          <w:tcPr>
            <w:tcW w:w="1011" w:type="dxa"/>
          </w:tcPr>
          <w:p w14:paraId="5ECD6EA5" w14:textId="77777777" w:rsidR="00D92F71" w:rsidRDefault="00D92F71" w:rsidP="00163E33">
            <w:pPr>
              <w:jc w:val="center"/>
            </w:pPr>
            <w:r>
              <w:t>750</w:t>
            </w:r>
          </w:p>
        </w:tc>
        <w:tc>
          <w:tcPr>
            <w:tcW w:w="978" w:type="dxa"/>
          </w:tcPr>
          <w:p w14:paraId="0A1AA429" w14:textId="77777777" w:rsidR="00D92F71" w:rsidRDefault="00D92F71" w:rsidP="00163E33">
            <w:pPr>
              <w:jc w:val="center"/>
            </w:pPr>
            <w:r>
              <w:t>M</w:t>
            </w:r>
          </w:p>
        </w:tc>
      </w:tr>
      <w:tr w:rsidR="00D92F71" w14:paraId="76B382AD" w14:textId="77777777" w:rsidTr="00D92F71">
        <w:trPr>
          <w:trHeight w:val="377"/>
        </w:trPr>
        <w:tc>
          <w:tcPr>
            <w:tcW w:w="1272" w:type="dxa"/>
          </w:tcPr>
          <w:p w14:paraId="316CFC6B" w14:textId="77777777" w:rsidR="00D92F71" w:rsidRDefault="00D92F71" w:rsidP="00163E33">
            <w:pPr>
              <w:jc w:val="center"/>
            </w:pPr>
            <w:r>
              <w:t>6</w:t>
            </w:r>
          </w:p>
        </w:tc>
        <w:tc>
          <w:tcPr>
            <w:tcW w:w="1989" w:type="dxa"/>
          </w:tcPr>
          <w:p w14:paraId="3D1C73E1" w14:textId="77777777" w:rsidR="00D92F71" w:rsidRDefault="00D92F71" w:rsidP="00163E33">
            <w:pPr>
              <w:jc w:val="center"/>
            </w:pPr>
            <w:r>
              <w:t>KETAKI</w:t>
            </w:r>
          </w:p>
        </w:tc>
        <w:tc>
          <w:tcPr>
            <w:tcW w:w="868" w:type="dxa"/>
          </w:tcPr>
          <w:p w14:paraId="079664DF" w14:textId="77777777" w:rsidR="00D92F71" w:rsidRDefault="00D92F71" w:rsidP="00163E33">
            <w:pPr>
              <w:jc w:val="center"/>
            </w:pPr>
            <w:r>
              <w:t>36</w:t>
            </w:r>
          </w:p>
        </w:tc>
        <w:tc>
          <w:tcPr>
            <w:tcW w:w="1967" w:type="dxa"/>
          </w:tcPr>
          <w:p w14:paraId="2FA8623B" w14:textId="77777777" w:rsidR="00D92F71" w:rsidRDefault="00D92F71" w:rsidP="00163E33">
            <w:pPr>
              <w:jc w:val="center"/>
            </w:pPr>
            <w:r>
              <w:t>SWIMMING</w:t>
            </w:r>
          </w:p>
        </w:tc>
        <w:tc>
          <w:tcPr>
            <w:tcW w:w="1980" w:type="dxa"/>
          </w:tcPr>
          <w:p w14:paraId="69CD3325" w14:textId="77777777" w:rsidR="00D92F71" w:rsidRDefault="00D92F71" w:rsidP="00163E33">
            <w:pPr>
              <w:jc w:val="center"/>
            </w:pPr>
            <w:r>
              <w:t>24/02/1998</w:t>
            </w:r>
          </w:p>
        </w:tc>
        <w:tc>
          <w:tcPr>
            <w:tcW w:w="1011" w:type="dxa"/>
          </w:tcPr>
          <w:p w14:paraId="002FF7C0" w14:textId="77777777" w:rsidR="00D92F71" w:rsidRDefault="00D92F71" w:rsidP="00163E33">
            <w:pPr>
              <w:jc w:val="center"/>
            </w:pPr>
            <w:r>
              <w:t>800</w:t>
            </w:r>
          </w:p>
        </w:tc>
        <w:tc>
          <w:tcPr>
            <w:tcW w:w="978" w:type="dxa"/>
          </w:tcPr>
          <w:p w14:paraId="4B40240A" w14:textId="77777777" w:rsidR="00D92F71" w:rsidRDefault="00D92F71" w:rsidP="00163E33">
            <w:pPr>
              <w:jc w:val="center"/>
            </w:pPr>
            <w:r>
              <w:t>F</w:t>
            </w:r>
          </w:p>
        </w:tc>
      </w:tr>
      <w:tr w:rsidR="00D92F71" w14:paraId="64DA2FB2" w14:textId="77777777" w:rsidTr="00D92F71">
        <w:trPr>
          <w:trHeight w:val="377"/>
        </w:trPr>
        <w:tc>
          <w:tcPr>
            <w:tcW w:w="1272" w:type="dxa"/>
          </w:tcPr>
          <w:p w14:paraId="5FA9166A" w14:textId="77777777" w:rsidR="00D92F71" w:rsidRDefault="00D92F71" w:rsidP="00163E33">
            <w:pPr>
              <w:jc w:val="center"/>
            </w:pPr>
            <w:r>
              <w:t>7</w:t>
            </w:r>
          </w:p>
        </w:tc>
        <w:tc>
          <w:tcPr>
            <w:tcW w:w="1989" w:type="dxa"/>
          </w:tcPr>
          <w:p w14:paraId="74CDCC2D" w14:textId="77777777" w:rsidR="00D92F71" w:rsidRDefault="00D92F71" w:rsidP="00163E33">
            <w:pPr>
              <w:jc w:val="center"/>
            </w:pPr>
            <w:r>
              <w:t>ANKITA</w:t>
            </w:r>
          </w:p>
        </w:tc>
        <w:tc>
          <w:tcPr>
            <w:tcW w:w="868" w:type="dxa"/>
          </w:tcPr>
          <w:p w14:paraId="161EDB3A" w14:textId="77777777" w:rsidR="00D92F71" w:rsidRDefault="00D92F71" w:rsidP="00163E33">
            <w:pPr>
              <w:jc w:val="center"/>
            </w:pPr>
            <w:r>
              <w:t>39</w:t>
            </w:r>
          </w:p>
        </w:tc>
        <w:tc>
          <w:tcPr>
            <w:tcW w:w="1967" w:type="dxa"/>
          </w:tcPr>
          <w:p w14:paraId="38CD03BB" w14:textId="77777777" w:rsidR="00D92F71" w:rsidRDefault="00D92F71" w:rsidP="00163E33">
            <w:pPr>
              <w:jc w:val="center"/>
            </w:pPr>
            <w:r>
              <w:t>SQUASH</w:t>
            </w:r>
          </w:p>
        </w:tc>
        <w:tc>
          <w:tcPr>
            <w:tcW w:w="1980" w:type="dxa"/>
          </w:tcPr>
          <w:p w14:paraId="2C14F799" w14:textId="77777777" w:rsidR="00D92F71" w:rsidRDefault="00D92F71" w:rsidP="00163E33">
            <w:pPr>
              <w:jc w:val="center"/>
            </w:pPr>
            <w:r>
              <w:t>20/02/1998</w:t>
            </w:r>
          </w:p>
        </w:tc>
        <w:tc>
          <w:tcPr>
            <w:tcW w:w="1011" w:type="dxa"/>
          </w:tcPr>
          <w:p w14:paraId="3B6B7A2E" w14:textId="77777777" w:rsidR="00D92F71" w:rsidRDefault="00D92F71" w:rsidP="00163E33">
            <w:pPr>
              <w:jc w:val="center"/>
            </w:pPr>
            <w:r>
              <w:t>2200</w:t>
            </w:r>
          </w:p>
        </w:tc>
        <w:tc>
          <w:tcPr>
            <w:tcW w:w="978" w:type="dxa"/>
          </w:tcPr>
          <w:p w14:paraId="253B0922" w14:textId="77777777" w:rsidR="00D92F71" w:rsidRDefault="00D92F71" w:rsidP="00163E33">
            <w:pPr>
              <w:jc w:val="center"/>
            </w:pPr>
            <w:r>
              <w:t>F</w:t>
            </w:r>
          </w:p>
        </w:tc>
      </w:tr>
      <w:tr w:rsidR="00D92F71" w14:paraId="14980E76" w14:textId="77777777" w:rsidTr="00D92F71">
        <w:trPr>
          <w:trHeight w:val="377"/>
        </w:trPr>
        <w:tc>
          <w:tcPr>
            <w:tcW w:w="1272" w:type="dxa"/>
          </w:tcPr>
          <w:p w14:paraId="2164B168" w14:textId="77777777" w:rsidR="00D92F71" w:rsidRDefault="00D92F71" w:rsidP="00163E33">
            <w:pPr>
              <w:jc w:val="center"/>
            </w:pPr>
            <w:r>
              <w:t>8</w:t>
            </w:r>
          </w:p>
        </w:tc>
        <w:tc>
          <w:tcPr>
            <w:tcW w:w="1989" w:type="dxa"/>
          </w:tcPr>
          <w:p w14:paraId="2EF6B248" w14:textId="77777777" w:rsidR="00D92F71" w:rsidRDefault="00D92F71" w:rsidP="00163E33">
            <w:pPr>
              <w:jc w:val="center"/>
            </w:pPr>
            <w:r>
              <w:t>ZAREEN</w:t>
            </w:r>
          </w:p>
        </w:tc>
        <w:tc>
          <w:tcPr>
            <w:tcW w:w="868" w:type="dxa"/>
          </w:tcPr>
          <w:p w14:paraId="49224348" w14:textId="77777777" w:rsidR="00D92F71" w:rsidRDefault="00D92F71" w:rsidP="00163E33">
            <w:pPr>
              <w:jc w:val="center"/>
            </w:pPr>
            <w:r>
              <w:t>37</w:t>
            </w:r>
          </w:p>
        </w:tc>
        <w:tc>
          <w:tcPr>
            <w:tcW w:w="1967" w:type="dxa"/>
          </w:tcPr>
          <w:p w14:paraId="427BF3CD" w14:textId="77777777" w:rsidR="00D92F71" w:rsidRDefault="00D92F71" w:rsidP="00163E33">
            <w:pPr>
              <w:jc w:val="center"/>
            </w:pPr>
            <w:r>
              <w:t>KARATE</w:t>
            </w:r>
          </w:p>
        </w:tc>
        <w:tc>
          <w:tcPr>
            <w:tcW w:w="1980" w:type="dxa"/>
          </w:tcPr>
          <w:p w14:paraId="2844E6BA" w14:textId="77777777" w:rsidR="00D92F71" w:rsidRDefault="00D92F71" w:rsidP="00163E33">
            <w:pPr>
              <w:jc w:val="center"/>
            </w:pPr>
            <w:r>
              <w:t>22/02/1998</w:t>
            </w:r>
          </w:p>
        </w:tc>
        <w:tc>
          <w:tcPr>
            <w:tcW w:w="1011" w:type="dxa"/>
          </w:tcPr>
          <w:p w14:paraId="76542C95" w14:textId="77777777" w:rsidR="00D92F71" w:rsidRDefault="00D92F71" w:rsidP="00163E33">
            <w:pPr>
              <w:jc w:val="center"/>
            </w:pPr>
            <w:r>
              <w:t>1100</w:t>
            </w:r>
          </w:p>
        </w:tc>
        <w:tc>
          <w:tcPr>
            <w:tcW w:w="978" w:type="dxa"/>
          </w:tcPr>
          <w:p w14:paraId="163F471E" w14:textId="77777777" w:rsidR="00D92F71" w:rsidRDefault="00D92F71" w:rsidP="00163E33">
            <w:pPr>
              <w:jc w:val="center"/>
            </w:pPr>
            <w:r>
              <w:t>F</w:t>
            </w:r>
          </w:p>
        </w:tc>
      </w:tr>
      <w:tr w:rsidR="00D92F71" w14:paraId="0886C7B5" w14:textId="77777777" w:rsidTr="00D92F71">
        <w:trPr>
          <w:trHeight w:val="377"/>
        </w:trPr>
        <w:tc>
          <w:tcPr>
            <w:tcW w:w="1272" w:type="dxa"/>
          </w:tcPr>
          <w:p w14:paraId="286F8010" w14:textId="77777777" w:rsidR="00D92F71" w:rsidRDefault="00D92F71" w:rsidP="00163E33">
            <w:pPr>
              <w:jc w:val="center"/>
            </w:pPr>
            <w:r>
              <w:t>9</w:t>
            </w:r>
          </w:p>
        </w:tc>
        <w:tc>
          <w:tcPr>
            <w:tcW w:w="1989" w:type="dxa"/>
          </w:tcPr>
          <w:p w14:paraId="5890AC52" w14:textId="77777777" w:rsidR="00D92F71" w:rsidRDefault="00D92F71" w:rsidP="00163E33">
            <w:pPr>
              <w:jc w:val="center"/>
            </w:pPr>
            <w:r>
              <w:t>KUSH</w:t>
            </w:r>
          </w:p>
        </w:tc>
        <w:tc>
          <w:tcPr>
            <w:tcW w:w="868" w:type="dxa"/>
          </w:tcPr>
          <w:p w14:paraId="412F9CB5" w14:textId="77777777" w:rsidR="00D92F71" w:rsidRDefault="00D92F71" w:rsidP="00163E33">
            <w:pPr>
              <w:jc w:val="center"/>
            </w:pPr>
            <w:r>
              <w:t>41</w:t>
            </w:r>
          </w:p>
        </w:tc>
        <w:tc>
          <w:tcPr>
            <w:tcW w:w="1967" w:type="dxa"/>
          </w:tcPr>
          <w:p w14:paraId="5A9B9A34" w14:textId="77777777" w:rsidR="00D92F71" w:rsidRDefault="00D92F71" w:rsidP="00163E33">
            <w:pPr>
              <w:jc w:val="center"/>
            </w:pPr>
            <w:r>
              <w:t>SWIMMING</w:t>
            </w:r>
          </w:p>
        </w:tc>
        <w:tc>
          <w:tcPr>
            <w:tcW w:w="1980" w:type="dxa"/>
          </w:tcPr>
          <w:p w14:paraId="1E779D8D" w14:textId="77777777" w:rsidR="00D92F71" w:rsidRDefault="00D92F71" w:rsidP="00163E33">
            <w:pPr>
              <w:jc w:val="center"/>
            </w:pPr>
            <w:r>
              <w:t>13/01/1998</w:t>
            </w:r>
          </w:p>
        </w:tc>
        <w:tc>
          <w:tcPr>
            <w:tcW w:w="1011" w:type="dxa"/>
          </w:tcPr>
          <w:p w14:paraId="6DE3E9D6" w14:textId="77777777" w:rsidR="00D92F71" w:rsidRDefault="00D92F71" w:rsidP="00163E33">
            <w:pPr>
              <w:jc w:val="center"/>
            </w:pPr>
            <w:r>
              <w:t>900</w:t>
            </w:r>
          </w:p>
        </w:tc>
        <w:tc>
          <w:tcPr>
            <w:tcW w:w="978" w:type="dxa"/>
          </w:tcPr>
          <w:p w14:paraId="5B8E98BF" w14:textId="77777777" w:rsidR="00D92F71" w:rsidRDefault="00D92F71" w:rsidP="00163E33">
            <w:pPr>
              <w:jc w:val="center"/>
            </w:pPr>
            <w:r>
              <w:t>M</w:t>
            </w:r>
          </w:p>
        </w:tc>
      </w:tr>
      <w:tr w:rsidR="00D92F71" w14:paraId="20507540" w14:textId="77777777" w:rsidTr="00D92F71">
        <w:trPr>
          <w:trHeight w:val="394"/>
        </w:trPr>
        <w:tc>
          <w:tcPr>
            <w:tcW w:w="1272" w:type="dxa"/>
          </w:tcPr>
          <w:p w14:paraId="35A828F2" w14:textId="77777777" w:rsidR="00D92F71" w:rsidRDefault="00D92F71" w:rsidP="00163E33">
            <w:pPr>
              <w:jc w:val="center"/>
            </w:pPr>
            <w:r>
              <w:t>10</w:t>
            </w:r>
          </w:p>
        </w:tc>
        <w:tc>
          <w:tcPr>
            <w:tcW w:w="1989" w:type="dxa"/>
          </w:tcPr>
          <w:p w14:paraId="0F379C9D" w14:textId="77777777" w:rsidR="00D92F71" w:rsidRDefault="00D92F71" w:rsidP="00163E33">
            <w:pPr>
              <w:jc w:val="center"/>
            </w:pPr>
            <w:r>
              <w:t>SHAILYA</w:t>
            </w:r>
          </w:p>
        </w:tc>
        <w:tc>
          <w:tcPr>
            <w:tcW w:w="868" w:type="dxa"/>
          </w:tcPr>
          <w:p w14:paraId="637FFE90" w14:textId="77777777" w:rsidR="00D92F71" w:rsidRDefault="00D92F71" w:rsidP="00163E33">
            <w:pPr>
              <w:jc w:val="center"/>
            </w:pPr>
            <w:r>
              <w:t>37</w:t>
            </w:r>
          </w:p>
        </w:tc>
        <w:tc>
          <w:tcPr>
            <w:tcW w:w="1967" w:type="dxa"/>
          </w:tcPr>
          <w:p w14:paraId="4055B7C0" w14:textId="77777777" w:rsidR="00D92F71" w:rsidRDefault="00D92F71" w:rsidP="00163E33">
            <w:pPr>
              <w:jc w:val="center"/>
            </w:pPr>
            <w:r>
              <w:t>BASKETBALL</w:t>
            </w:r>
          </w:p>
        </w:tc>
        <w:tc>
          <w:tcPr>
            <w:tcW w:w="1980" w:type="dxa"/>
          </w:tcPr>
          <w:p w14:paraId="337707A2" w14:textId="77777777" w:rsidR="00D92F71" w:rsidRDefault="00D92F71" w:rsidP="00163E33">
            <w:pPr>
              <w:jc w:val="center"/>
            </w:pPr>
            <w:r>
              <w:t>19/02/1998</w:t>
            </w:r>
          </w:p>
        </w:tc>
        <w:tc>
          <w:tcPr>
            <w:tcW w:w="1011" w:type="dxa"/>
          </w:tcPr>
          <w:p w14:paraId="786CA53E" w14:textId="77777777" w:rsidR="00D92F71" w:rsidRDefault="00D92F71" w:rsidP="00163E33">
            <w:pPr>
              <w:jc w:val="center"/>
            </w:pPr>
            <w:r>
              <w:t>1700</w:t>
            </w:r>
          </w:p>
        </w:tc>
        <w:tc>
          <w:tcPr>
            <w:tcW w:w="978" w:type="dxa"/>
          </w:tcPr>
          <w:p w14:paraId="7B0C4217" w14:textId="77777777" w:rsidR="00D92F71" w:rsidRDefault="00D92F71" w:rsidP="00163E33">
            <w:pPr>
              <w:jc w:val="center"/>
            </w:pPr>
            <w:r>
              <w:t>M</w:t>
            </w:r>
          </w:p>
        </w:tc>
      </w:tr>
    </w:tbl>
    <w:p w14:paraId="2EC5D8EC" w14:textId="14581F0A" w:rsidR="00592FA3" w:rsidRDefault="00D92F71" w:rsidP="00316B5D">
      <w:pPr>
        <w:pStyle w:val="Text"/>
        <w:ind w:left="720" w:right="288"/>
        <w:jc w:val="center"/>
        <w:rPr>
          <w:b/>
          <w:bCs/>
          <w:sz w:val="32"/>
          <w:szCs w:val="32"/>
        </w:rPr>
      </w:pPr>
      <w:r w:rsidRPr="00D92F71">
        <w:rPr>
          <w:b/>
          <w:bCs/>
          <w:sz w:val="32"/>
          <w:szCs w:val="32"/>
        </w:rPr>
        <w:t>TABLE: club</w:t>
      </w:r>
    </w:p>
    <w:p w14:paraId="0D3355BD" w14:textId="77777777" w:rsidR="00163E33" w:rsidRPr="00D92F71" w:rsidRDefault="00163E33" w:rsidP="00316B5D">
      <w:pPr>
        <w:pStyle w:val="Text"/>
        <w:ind w:left="720" w:right="288"/>
        <w:jc w:val="center"/>
        <w:rPr>
          <w:b/>
          <w:bCs/>
          <w:sz w:val="32"/>
          <w:szCs w:val="32"/>
        </w:rPr>
      </w:pPr>
    </w:p>
    <w:p w14:paraId="5BF99E70" w14:textId="798076F7" w:rsidR="00435CFC" w:rsidRDefault="00435CFC" w:rsidP="00316B5D">
      <w:pPr>
        <w:pStyle w:val="Heading1"/>
        <w:ind w:left="720" w:right="288"/>
        <w:rPr>
          <w:sz w:val="40"/>
          <w:szCs w:val="40"/>
        </w:rPr>
      </w:pPr>
      <w:r w:rsidRPr="006C0D15">
        <w:rPr>
          <w:sz w:val="40"/>
          <w:szCs w:val="40"/>
        </w:rPr>
        <w:t xml:space="preserve">Assignment </w:t>
      </w:r>
      <w:r w:rsidR="00DD4B2E">
        <w:rPr>
          <w:sz w:val="40"/>
          <w:szCs w:val="40"/>
        </w:rPr>
        <w:t>3</w:t>
      </w:r>
      <w:r w:rsidR="000F17EB">
        <w:rPr>
          <w:sz w:val="40"/>
          <w:szCs w:val="40"/>
        </w:rPr>
        <w:t>6</w:t>
      </w:r>
    </w:p>
    <w:p w14:paraId="1240030F" w14:textId="77777777" w:rsidR="00435CFC" w:rsidRPr="00A95E0B" w:rsidRDefault="00435CFC" w:rsidP="00316B5D">
      <w:pPr>
        <w:ind w:left="720" w:right="288"/>
      </w:pPr>
    </w:p>
    <w:p w14:paraId="3CC21E28" w14:textId="57C189BE" w:rsidR="00435CFC" w:rsidRDefault="00435CFC" w:rsidP="00316B5D">
      <w:pPr>
        <w:pStyle w:val="Text"/>
        <w:ind w:left="720" w:right="288"/>
      </w:pPr>
      <w:r>
        <w:rPr>
          <w:rFonts w:cs="Calibri"/>
          <w:b/>
          <w:bCs/>
          <w:i/>
          <w:iCs/>
          <w:color w:val="223C56" w:themeColor="accent5" w:themeShade="40"/>
          <w:szCs w:val="56"/>
        </w:rPr>
        <w:t>Objective</w:t>
      </w:r>
      <w:r w:rsidRPr="006C0D15">
        <w:rPr>
          <w:rFonts w:cs="Calibri"/>
          <w:iCs/>
          <w:color w:val="105674" w:themeColor="accent4" w:themeShade="80"/>
        </w:rPr>
        <w:t>:</w:t>
      </w:r>
      <w:r w:rsidRPr="006C0D15">
        <w:rPr>
          <w:rFonts w:cs="Calibri"/>
          <w:color w:val="105674" w:themeColor="accent4" w:themeShade="80"/>
        </w:rPr>
        <w:t xml:space="preserve"> </w:t>
      </w:r>
      <w:r w:rsidR="00592FA3">
        <w:t>Write SQL code to create the above table.</w:t>
      </w:r>
    </w:p>
    <w:p w14:paraId="7E0BB7D9" w14:textId="77777777" w:rsidR="00435CFC" w:rsidRDefault="00435CFC" w:rsidP="00316B5D">
      <w:pPr>
        <w:pStyle w:val="Text"/>
        <w:ind w:left="720" w:right="288"/>
      </w:pPr>
    </w:p>
    <w:p w14:paraId="7689DEA5" w14:textId="77777777" w:rsidR="00592FA3" w:rsidRDefault="00592FA3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Code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482FE1C0" w14:textId="77777777" w:rsidR="00592FA3" w:rsidRPr="00412E8D" w:rsidRDefault="00592FA3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gramStart"/>
      <w:r w:rsidRPr="00412E8D">
        <w:rPr>
          <w:rFonts w:eastAsia="Times New Roman" w:cs="Times New Roman"/>
          <w:lang w:val="en-IN" w:eastAsia="en-IN"/>
        </w:rPr>
        <w:t>create</w:t>
      </w:r>
      <w:proofErr w:type="gramEnd"/>
      <w:r w:rsidRPr="00412E8D">
        <w:rPr>
          <w:rFonts w:eastAsia="Times New Roman" w:cs="Times New Roman"/>
          <w:lang w:val="en-IN" w:eastAsia="en-IN"/>
        </w:rPr>
        <w:t> table club(</w:t>
      </w:r>
    </w:p>
    <w:p w14:paraId="6FF46102" w14:textId="77777777" w:rsidR="00592FA3" w:rsidRPr="00412E8D" w:rsidRDefault="00592FA3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spellStart"/>
      <w:r w:rsidRPr="00412E8D">
        <w:rPr>
          <w:rFonts w:eastAsia="Times New Roman" w:cs="Times New Roman"/>
          <w:lang w:val="en-IN" w:eastAsia="en-IN"/>
        </w:rPr>
        <w:t>coach_id</w:t>
      </w:r>
      <w:proofErr w:type="spellEnd"/>
      <w:r w:rsidRPr="00412E8D">
        <w:rPr>
          <w:rFonts w:eastAsia="Times New Roman" w:cs="Times New Roman"/>
          <w:lang w:val="en-IN" w:eastAsia="en-IN"/>
        </w:rPr>
        <w:t> </w:t>
      </w:r>
      <w:proofErr w:type="spellStart"/>
      <w:r w:rsidRPr="00412E8D">
        <w:rPr>
          <w:rFonts w:eastAsia="Times New Roman" w:cs="Times New Roman"/>
          <w:lang w:val="en-IN" w:eastAsia="en-IN"/>
        </w:rPr>
        <w:t>int</w:t>
      </w:r>
      <w:proofErr w:type="spellEnd"/>
      <w:r w:rsidRPr="00412E8D">
        <w:rPr>
          <w:rFonts w:eastAsia="Times New Roman" w:cs="Times New Roman"/>
          <w:lang w:val="en-IN" w:eastAsia="en-IN"/>
        </w:rPr>
        <w:t> primary key,</w:t>
      </w:r>
    </w:p>
    <w:p w14:paraId="0D3A8DE7" w14:textId="77777777" w:rsidR="00592FA3" w:rsidRPr="00412E8D" w:rsidRDefault="00592FA3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spellStart"/>
      <w:proofErr w:type="gramStart"/>
      <w:r w:rsidRPr="00412E8D">
        <w:rPr>
          <w:rFonts w:eastAsia="Times New Roman" w:cs="Times New Roman"/>
          <w:lang w:val="en-IN" w:eastAsia="en-IN"/>
        </w:rPr>
        <w:t>coach_name</w:t>
      </w:r>
      <w:proofErr w:type="spellEnd"/>
      <w:proofErr w:type="gramEnd"/>
      <w:r w:rsidRPr="00412E8D">
        <w:rPr>
          <w:rFonts w:eastAsia="Times New Roman" w:cs="Times New Roman"/>
          <w:lang w:val="en-IN" w:eastAsia="en-IN"/>
        </w:rPr>
        <w:t> </w:t>
      </w:r>
      <w:proofErr w:type="spellStart"/>
      <w:r w:rsidRPr="00412E8D">
        <w:rPr>
          <w:rFonts w:eastAsia="Times New Roman" w:cs="Times New Roman"/>
          <w:lang w:val="en-IN" w:eastAsia="en-IN"/>
        </w:rPr>
        <w:t>varchar</w:t>
      </w:r>
      <w:proofErr w:type="spellEnd"/>
      <w:r w:rsidRPr="00412E8D">
        <w:rPr>
          <w:rFonts w:eastAsia="Times New Roman" w:cs="Times New Roman"/>
          <w:lang w:val="en-IN" w:eastAsia="en-IN"/>
        </w:rPr>
        <w:t>(20),</w:t>
      </w:r>
    </w:p>
    <w:p w14:paraId="1A629A48" w14:textId="77777777" w:rsidR="00592FA3" w:rsidRPr="00412E8D" w:rsidRDefault="00592FA3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412E8D">
        <w:rPr>
          <w:rFonts w:eastAsia="Times New Roman" w:cs="Times New Roman"/>
          <w:lang w:val="en-IN" w:eastAsia="en-IN"/>
        </w:rPr>
        <w:t>age int,</w:t>
      </w:r>
    </w:p>
    <w:p w14:paraId="53C57AF2" w14:textId="77777777" w:rsidR="00592FA3" w:rsidRPr="00412E8D" w:rsidRDefault="00592FA3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gramStart"/>
      <w:r w:rsidRPr="00412E8D">
        <w:rPr>
          <w:rFonts w:eastAsia="Times New Roman" w:cs="Times New Roman"/>
          <w:lang w:val="en-IN" w:eastAsia="en-IN"/>
        </w:rPr>
        <w:t>sports</w:t>
      </w:r>
      <w:proofErr w:type="gramEnd"/>
      <w:r w:rsidRPr="00412E8D">
        <w:rPr>
          <w:rFonts w:eastAsia="Times New Roman" w:cs="Times New Roman"/>
          <w:lang w:val="en-IN" w:eastAsia="en-IN"/>
        </w:rPr>
        <w:t> varchar(20),</w:t>
      </w:r>
    </w:p>
    <w:p w14:paraId="5A0A77FE" w14:textId="77777777" w:rsidR="00592FA3" w:rsidRPr="00412E8D" w:rsidRDefault="00592FA3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spellStart"/>
      <w:r w:rsidRPr="00412E8D">
        <w:rPr>
          <w:rFonts w:eastAsia="Times New Roman" w:cs="Times New Roman"/>
          <w:lang w:val="en-IN" w:eastAsia="en-IN"/>
        </w:rPr>
        <w:t>date_of_app</w:t>
      </w:r>
      <w:proofErr w:type="spellEnd"/>
      <w:r w:rsidRPr="00412E8D">
        <w:rPr>
          <w:rFonts w:eastAsia="Times New Roman" w:cs="Times New Roman"/>
          <w:lang w:val="en-IN" w:eastAsia="en-IN"/>
        </w:rPr>
        <w:t> date,</w:t>
      </w:r>
    </w:p>
    <w:p w14:paraId="5EAA428F" w14:textId="77777777" w:rsidR="00592FA3" w:rsidRPr="00412E8D" w:rsidRDefault="00592FA3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412E8D">
        <w:rPr>
          <w:rFonts w:eastAsia="Times New Roman" w:cs="Times New Roman"/>
          <w:lang w:val="en-IN" w:eastAsia="en-IN"/>
        </w:rPr>
        <w:t>pay int,</w:t>
      </w:r>
    </w:p>
    <w:p w14:paraId="44C84862" w14:textId="37B9FE59" w:rsidR="00592FA3" w:rsidRPr="00412E8D" w:rsidRDefault="00592FA3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gramStart"/>
      <w:r w:rsidRPr="00412E8D">
        <w:rPr>
          <w:rFonts w:eastAsia="Times New Roman" w:cs="Times New Roman"/>
          <w:lang w:val="en-IN" w:eastAsia="en-IN"/>
        </w:rPr>
        <w:t>sex</w:t>
      </w:r>
      <w:proofErr w:type="gramEnd"/>
      <w:r w:rsidRPr="00412E8D">
        <w:rPr>
          <w:rFonts w:eastAsia="Times New Roman" w:cs="Times New Roman"/>
          <w:lang w:val="en-IN" w:eastAsia="en-IN"/>
        </w:rPr>
        <w:t> char(1) check (sex in ('F', 'M'))</w:t>
      </w:r>
      <w:r w:rsidR="00163E33" w:rsidRPr="00412E8D">
        <w:rPr>
          <w:rFonts w:eastAsia="Times New Roman" w:cs="Times New Roman"/>
          <w:lang w:val="en-IN" w:eastAsia="en-IN"/>
        </w:rPr>
        <w:t xml:space="preserve"> );</w:t>
      </w:r>
    </w:p>
    <w:p w14:paraId="16EA7DC7" w14:textId="70939973" w:rsidR="00322B92" w:rsidRPr="00412E8D" w:rsidRDefault="00322B92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412E8D">
        <w:rPr>
          <w:rFonts w:eastAsia="Times New Roman" w:cs="Times New Roman"/>
          <w:lang w:val="en-IN" w:eastAsia="en-IN"/>
        </w:rPr>
        <w:t>DESC club;</w:t>
      </w:r>
    </w:p>
    <w:p w14:paraId="296CEBAC" w14:textId="77777777" w:rsidR="00592FA3" w:rsidRDefault="00592FA3" w:rsidP="00316B5D">
      <w:pPr>
        <w:pStyle w:val="GraphicAnchor"/>
        <w:ind w:left="720" w:right="288"/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</w:pPr>
    </w:p>
    <w:p w14:paraId="5299EC97" w14:textId="77777777" w:rsidR="00592FA3" w:rsidRPr="00E7270A" w:rsidRDefault="00592FA3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Table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50A9ACD2" w14:textId="441474F1" w:rsidR="00435CFC" w:rsidRPr="00067F7C" w:rsidRDefault="00322B92" w:rsidP="00316B5D">
      <w:pPr>
        <w:pStyle w:val="Text"/>
        <w:ind w:left="720" w:right="288"/>
      </w:pPr>
      <w:r w:rsidRPr="00322B92">
        <w:rPr>
          <w:noProof/>
        </w:rPr>
        <w:lastRenderedPageBreak/>
        <w:drawing>
          <wp:inline distT="0" distB="0" distL="0" distR="0" wp14:anchorId="7B7F760A" wp14:editId="29A7149E">
            <wp:extent cx="4749055" cy="177437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4860191" cy="18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1E8779D3" w14:textId="69C94F36" w:rsidR="0008384F" w:rsidRDefault="0008384F" w:rsidP="00316B5D">
      <w:pPr>
        <w:pStyle w:val="Heading1"/>
        <w:ind w:left="720" w:right="288"/>
        <w:rPr>
          <w:sz w:val="40"/>
          <w:szCs w:val="40"/>
        </w:rPr>
      </w:pPr>
      <w:r w:rsidRPr="006C0D15">
        <w:rPr>
          <w:sz w:val="40"/>
          <w:szCs w:val="40"/>
        </w:rPr>
        <w:t xml:space="preserve">Assignment </w:t>
      </w:r>
      <w:r w:rsidR="00DD4B2E">
        <w:rPr>
          <w:sz w:val="40"/>
          <w:szCs w:val="40"/>
        </w:rPr>
        <w:t>3</w:t>
      </w:r>
      <w:r w:rsidR="000F17EB">
        <w:rPr>
          <w:sz w:val="40"/>
          <w:szCs w:val="40"/>
        </w:rPr>
        <w:t>7</w:t>
      </w:r>
    </w:p>
    <w:p w14:paraId="4E5955D0" w14:textId="77777777" w:rsidR="0008384F" w:rsidRPr="00A95E0B" w:rsidRDefault="0008384F" w:rsidP="00316B5D">
      <w:pPr>
        <w:ind w:left="720" w:right="288"/>
      </w:pPr>
    </w:p>
    <w:p w14:paraId="543DF550" w14:textId="5788F594" w:rsidR="0008384F" w:rsidRDefault="0008384F" w:rsidP="00316B5D">
      <w:pPr>
        <w:pStyle w:val="Text"/>
        <w:ind w:left="720" w:right="288"/>
      </w:pPr>
      <w:r>
        <w:rPr>
          <w:rFonts w:cs="Calibri"/>
          <w:b/>
          <w:bCs/>
          <w:i/>
          <w:iCs/>
          <w:color w:val="223C56" w:themeColor="accent5" w:themeShade="40"/>
          <w:szCs w:val="56"/>
        </w:rPr>
        <w:t>Objective</w:t>
      </w:r>
      <w:r w:rsidRPr="006C0D15">
        <w:rPr>
          <w:rFonts w:cs="Calibri"/>
          <w:iCs/>
          <w:color w:val="105674" w:themeColor="accent4" w:themeShade="80"/>
        </w:rPr>
        <w:t>:</w:t>
      </w:r>
      <w:r w:rsidRPr="006C0D15">
        <w:rPr>
          <w:rFonts w:cs="Calibri"/>
          <w:color w:val="105674" w:themeColor="accent4" w:themeShade="80"/>
        </w:rPr>
        <w:t xml:space="preserve"> </w:t>
      </w:r>
      <w:r w:rsidR="001E3769">
        <w:t>Write SQL code t</w:t>
      </w:r>
      <w:r w:rsidR="001E3769" w:rsidRPr="001E3769">
        <w:t>o show all information about the swimming coaches in the club.</w:t>
      </w:r>
    </w:p>
    <w:p w14:paraId="0E0C91CE" w14:textId="77777777" w:rsidR="001E3769" w:rsidRDefault="001E3769" w:rsidP="00316B5D">
      <w:pPr>
        <w:pStyle w:val="GraphicAnchor"/>
        <w:ind w:left="720" w:right="288"/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</w:pPr>
    </w:p>
    <w:p w14:paraId="4FA31DB2" w14:textId="09293CC2" w:rsidR="001E3769" w:rsidRDefault="001E3769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Code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7D125B95" w14:textId="77777777" w:rsidR="002B6CDA" w:rsidRPr="00412E8D" w:rsidRDefault="002B6CD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412E8D">
        <w:rPr>
          <w:rFonts w:eastAsia="Times New Roman" w:cs="Times New Roman"/>
          <w:lang w:val="en-IN" w:eastAsia="en-IN"/>
        </w:rPr>
        <w:t>select * from club</w:t>
      </w:r>
    </w:p>
    <w:p w14:paraId="44506295" w14:textId="77777777" w:rsidR="002B6CDA" w:rsidRPr="00412E8D" w:rsidRDefault="002B6CD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412E8D">
        <w:rPr>
          <w:rFonts w:eastAsia="Times New Roman" w:cs="Times New Roman"/>
          <w:lang w:val="en-IN" w:eastAsia="en-IN"/>
        </w:rPr>
        <w:t>where sports='SWIMMING';</w:t>
      </w:r>
    </w:p>
    <w:p w14:paraId="2C841903" w14:textId="77777777" w:rsidR="001E3769" w:rsidRDefault="001E3769" w:rsidP="00316B5D">
      <w:pPr>
        <w:pStyle w:val="GraphicAnchor"/>
        <w:ind w:left="720" w:right="288"/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</w:pPr>
    </w:p>
    <w:p w14:paraId="62C05FD4" w14:textId="77777777" w:rsidR="001E3769" w:rsidRPr="00E7270A" w:rsidRDefault="001E3769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Table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44868F63" w14:textId="670C3608" w:rsidR="000F17EB" w:rsidRDefault="002B6CDA" w:rsidP="00412E8D">
      <w:pPr>
        <w:pStyle w:val="Text"/>
        <w:ind w:left="720" w:right="288"/>
      </w:pPr>
      <w:r w:rsidRPr="002B6CDA">
        <w:rPr>
          <w:noProof/>
        </w:rPr>
        <w:drawing>
          <wp:inline distT="0" distB="0" distL="0" distR="0" wp14:anchorId="73635124" wp14:editId="17FA8BBB">
            <wp:extent cx="5691116" cy="1091901"/>
            <wp:effectExtent l="0" t="0" r="508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5784737" cy="110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AECA0" w14:textId="77777777" w:rsidR="00412E8D" w:rsidRDefault="00412E8D" w:rsidP="00412E8D">
      <w:pPr>
        <w:pStyle w:val="Text"/>
        <w:ind w:left="720" w:right="288"/>
      </w:pPr>
    </w:p>
    <w:p w14:paraId="01F7D4BD" w14:textId="3F773BC3" w:rsidR="007F3E79" w:rsidRDefault="007F3E79" w:rsidP="00316B5D">
      <w:pPr>
        <w:pStyle w:val="Heading1"/>
        <w:ind w:left="720" w:right="288"/>
        <w:rPr>
          <w:sz w:val="40"/>
          <w:szCs w:val="40"/>
        </w:rPr>
      </w:pPr>
      <w:r w:rsidRPr="006C0D15">
        <w:rPr>
          <w:sz w:val="40"/>
          <w:szCs w:val="40"/>
        </w:rPr>
        <w:t xml:space="preserve">Assignment </w:t>
      </w:r>
      <w:r>
        <w:rPr>
          <w:sz w:val="40"/>
          <w:szCs w:val="40"/>
        </w:rPr>
        <w:t>3</w:t>
      </w:r>
      <w:r w:rsidR="00AA2A34">
        <w:rPr>
          <w:sz w:val="40"/>
          <w:szCs w:val="40"/>
        </w:rPr>
        <w:t>8</w:t>
      </w:r>
    </w:p>
    <w:p w14:paraId="1BA903FF" w14:textId="77777777" w:rsidR="007F3E79" w:rsidRPr="00A95E0B" w:rsidRDefault="007F3E79" w:rsidP="00316B5D">
      <w:pPr>
        <w:ind w:left="720" w:right="288"/>
      </w:pPr>
    </w:p>
    <w:p w14:paraId="5A7B65AD" w14:textId="5A81AFB0" w:rsidR="001E3769" w:rsidRDefault="007F3E79" w:rsidP="00412E8D">
      <w:pPr>
        <w:pStyle w:val="Text"/>
        <w:ind w:left="720" w:right="288"/>
      </w:pPr>
      <w:r>
        <w:rPr>
          <w:rFonts w:cs="Calibri"/>
          <w:b/>
          <w:bCs/>
          <w:i/>
          <w:iCs/>
          <w:color w:val="223C56" w:themeColor="accent5" w:themeShade="40"/>
          <w:szCs w:val="56"/>
        </w:rPr>
        <w:t>Objective</w:t>
      </w:r>
      <w:r w:rsidRPr="006C0D15">
        <w:rPr>
          <w:rFonts w:cs="Calibri"/>
          <w:iCs/>
          <w:color w:val="105674" w:themeColor="accent4" w:themeShade="80"/>
        </w:rPr>
        <w:t>:</w:t>
      </w:r>
      <w:r w:rsidRPr="006C0D15">
        <w:rPr>
          <w:rFonts w:cs="Calibri"/>
          <w:color w:val="105674" w:themeColor="accent4" w:themeShade="80"/>
        </w:rPr>
        <w:t xml:space="preserve"> </w:t>
      </w:r>
      <w:r w:rsidR="001E3769">
        <w:t>Write SQL code t</w:t>
      </w:r>
      <w:r w:rsidR="001E3769" w:rsidRPr="001E3769">
        <w:t>o list names of all coaches with their date of</w:t>
      </w:r>
      <w:r w:rsidR="002B6CDA">
        <w:t xml:space="preserve"> </w:t>
      </w:r>
      <w:r w:rsidR="001E3769" w:rsidRPr="001E3769">
        <w:t>appointment</w:t>
      </w:r>
      <w:r w:rsidR="002B6CDA">
        <w:t xml:space="preserve"> </w:t>
      </w:r>
      <w:r w:rsidR="001E3769" w:rsidRPr="001E3769">
        <w:t>(</w:t>
      </w:r>
      <w:r w:rsidR="002B6CDA" w:rsidRPr="001E3769">
        <w:t>DAT</w:t>
      </w:r>
      <w:r w:rsidR="002B6CDA">
        <w:t>E_</w:t>
      </w:r>
      <w:r w:rsidR="002B6CDA" w:rsidRPr="001E3769">
        <w:t>OF</w:t>
      </w:r>
      <w:r w:rsidR="002B6CDA">
        <w:t>_</w:t>
      </w:r>
      <w:r w:rsidR="002B6CDA" w:rsidRPr="001E3769">
        <w:t>APP</w:t>
      </w:r>
      <w:r w:rsidR="001E3769" w:rsidRPr="001E3769">
        <w:t>) in descending order.</w:t>
      </w:r>
    </w:p>
    <w:p w14:paraId="3C3DEA86" w14:textId="77777777" w:rsidR="00412E8D" w:rsidRPr="00412E8D" w:rsidRDefault="00412E8D" w:rsidP="00412E8D">
      <w:pPr>
        <w:pStyle w:val="Text"/>
        <w:ind w:left="720" w:right="288"/>
      </w:pPr>
    </w:p>
    <w:p w14:paraId="4AF89236" w14:textId="77777777" w:rsidR="001E3769" w:rsidRDefault="001E3769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Code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12C986E0" w14:textId="77777777" w:rsidR="002B6CDA" w:rsidRPr="00412E8D" w:rsidRDefault="002B6CD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412E8D">
        <w:rPr>
          <w:rFonts w:eastAsia="Times New Roman" w:cs="Times New Roman"/>
          <w:lang w:val="en-IN" w:eastAsia="en-IN"/>
        </w:rPr>
        <w:t>select </w:t>
      </w:r>
      <w:proofErr w:type="spellStart"/>
      <w:r w:rsidRPr="00412E8D">
        <w:rPr>
          <w:rFonts w:eastAsia="Times New Roman" w:cs="Times New Roman"/>
          <w:lang w:val="en-IN" w:eastAsia="en-IN"/>
        </w:rPr>
        <w:t>coach_name</w:t>
      </w:r>
      <w:proofErr w:type="spellEnd"/>
      <w:r w:rsidRPr="00412E8D">
        <w:rPr>
          <w:rFonts w:eastAsia="Times New Roman" w:cs="Times New Roman"/>
          <w:lang w:val="en-IN" w:eastAsia="en-IN"/>
        </w:rPr>
        <w:t>, </w:t>
      </w:r>
      <w:proofErr w:type="spellStart"/>
      <w:r w:rsidRPr="00412E8D">
        <w:rPr>
          <w:rFonts w:eastAsia="Times New Roman" w:cs="Times New Roman"/>
          <w:lang w:val="en-IN" w:eastAsia="en-IN"/>
        </w:rPr>
        <w:t>date_of_app</w:t>
      </w:r>
      <w:proofErr w:type="spellEnd"/>
    </w:p>
    <w:p w14:paraId="584804FB" w14:textId="77777777" w:rsidR="002B6CDA" w:rsidRPr="00412E8D" w:rsidRDefault="002B6CD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412E8D">
        <w:rPr>
          <w:rFonts w:eastAsia="Times New Roman" w:cs="Times New Roman"/>
          <w:lang w:val="en-IN" w:eastAsia="en-IN"/>
        </w:rPr>
        <w:t>from club</w:t>
      </w:r>
    </w:p>
    <w:p w14:paraId="3A23668E" w14:textId="420CF66C" w:rsidR="008E6576" w:rsidRDefault="002B6CDA" w:rsidP="00412E8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gramStart"/>
      <w:r w:rsidRPr="00412E8D">
        <w:rPr>
          <w:rFonts w:eastAsia="Times New Roman" w:cs="Times New Roman"/>
          <w:lang w:val="en-IN" w:eastAsia="en-IN"/>
        </w:rPr>
        <w:t>order</w:t>
      </w:r>
      <w:proofErr w:type="gramEnd"/>
      <w:r w:rsidRPr="00412E8D">
        <w:rPr>
          <w:rFonts w:eastAsia="Times New Roman" w:cs="Times New Roman"/>
          <w:lang w:val="en-IN" w:eastAsia="en-IN"/>
        </w:rPr>
        <w:t> by </w:t>
      </w:r>
      <w:proofErr w:type="spellStart"/>
      <w:r w:rsidRPr="00412E8D">
        <w:rPr>
          <w:rFonts w:eastAsia="Times New Roman" w:cs="Times New Roman"/>
          <w:lang w:val="en-IN" w:eastAsia="en-IN"/>
        </w:rPr>
        <w:t>date_of_app</w:t>
      </w:r>
      <w:proofErr w:type="spellEnd"/>
      <w:r w:rsidRPr="00412E8D">
        <w:rPr>
          <w:rFonts w:eastAsia="Times New Roman" w:cs="Times New Roman"/>
          <w:lang w:val="en-IN" w:eastAsia="en-IN"/>
        </w:rPr>
        <w:t> </w:t>
      </w:r>
      <w:proofErr w:type="spellStart"/>
      <w:r w:rsidRPr="00412E8D">
        <w:rPr>
          <w:rFonts w:eastAsia="Times New Roman" w:cs="Times New Roman"/>
          <w:lang w:val="en-IN" w:eastAsia="en-IN"/>
        </w:rPr>
        <w:t>desc</w:t>
      </w:r>
      <w:proofErr w:type="spellEnd"/>
    </w:p>
    <w:p w14:paraId="4B92AC08" w14:textId="77777777" w:rsidR="008E6576" w:rsidRDefault="008E6576" w:rsidP="00316B5D">
      <w:pPr>
        <w:pStyle w:val="GraphicAnchor"/>
        <w:ind w:left="720" w:right="288"/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</w:pPr>
    </w:p>
    <w:p w14:paraId="45BFA602" w14:textId="77777777" w:rsidR="001E3769" w:rsidRPr="00E7270A" w:rsidRDefault="001E3769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Table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69454587" w14:textId="6BB2573B" w:rsidR="002B6CDA" w:rsidRPr="00163E33" w:rsidRDefault="002B6CDA" w:rsidP="00163E33">
      <w:pPr>
        <w:pStyle w:val="Text"/>
        <w:ind w:left="720" w:right="288"/>
      </w:pPr>
      <w:r w:rsidRPr="002B6CDA">
        <w:rPr>
          <w:noProof/>
        </w:rPr>
        <w:lastRenderedPageBreak/>
        <w:drawing>
          <wp:inline distT="0" distB="0" distL="0" distR="0" wp14:anchorId="59D704E4" wp14:editId="1767571F">
            <wp:extent cx="1975592" cy="2004060"/>
            <wp:effectExtent l="0" t="0" r="571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1990140" cy="201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1E8B86B3" w14:textId="6EDE829A" w:rsidR="00AA2A34" w:rsidRDefault="00AA2A34" w:rsidP="00316B5D">
      <w:pPr>
        <w:pStyle w:val="Heading1"/>
        <w:ind w:left="720" w:right="288"/>
        <w:rPr>
          <w:sz w:val="40"/>
          <w:szCs w:val="40"/>
        </w:rPr>
      </w:pPr>
      <w:r w:rsidRPr="006C0D15">
        <w:rPr>
          <w:sz w:val="40"/>
          <w:szCs w:val="40"/>
        </w:rPr>
        <w:t xml:space="preserve">Assignment </w:t>
      </w:r>
      <w:r>
        <w:rPr>
          <w:sz w:val="40"/>
          <w:szCs w:val="40"/>
        </w:rPr>
        <w:t>39</w:t>
      </w:r>
    </w:p>
    <w:p w14:paraId="69BB5253" w14:textId="77777777" w:rsidR="00AA2A34" w:rsidRPr="00A95E0B" w:rsidRDefault="00AA2A34" w:rsidP="00316B5D">
      <w:pPr>
        <w:ind w:left="720" w:right="288"/>
      </w:pPr>
    </w:p>
    <w:p w14:paraId="7BFD0301" w14:textId="77777777" w:rsidR="001E3769" w:rsidRDefault="00AA2A34" w:rsidP="00316B5D">
      <w:pPr>
        <w:pStyle w:val="Text"/>
        <w:ind w:left="720" w:right="288"/>
      </w:pPr>
      <w:r>
        <w:rPr>
          <w:rFonts w:cs="Calibri"/>
          <w:b/>
          <w:bCs/>
          <w:i/>
          <w:iCs/>
          <w:color w:val="223C56" w:themeColor="accent5" w:themeShade="40"/>
          <w:szCs w:val="56"/>
        </w:rPr>
        <w:t>Objective</w:t>
      </w:r>
      <w:r w:rsidRPr="006C0D15">
        <w:rPr>
          <w:rFonts w:cs="Calibri"/>
          <w:iCs/>
          <w:color w:val="105674" w:themeColor="accent4" w:themeShade="80"/>
        </w:rPr>
        <w:t>:</w:t>
      </w:r>
      <w:r w:rsidRPr="006C0D15">
        <w:rPr>
          <w:rFonts w:cs="Calibri"/>
          <w:color w:val="105674" w:themeColor="accent4" w:themeShade="80"/>
        </w:rPr>
        <w:t xml:space="preserve"> </w:t>
      </w:r>
      <w:r w:rsidR="001E3769">
        <w:t xml:space="preserve">Write SQL code </w:t>
      </w:r>
      <w:proofErr w:type="gramStart"/>
      <w:r w:rsidR="001E3769">
        <w:t>t</w:t>
      </w:r>
      <w:r w:rsidR="001E3769" w:rsidRPr="001E3769">
        <w:t xml:space="preserve">o </w:t>
      </w:r>
      <w:r w:rsidR="001E3769">
        <w:t>:</w:t>
      </w:r>
      <w:proofErr w:type="gramEnd"/>
      <w:r w:rsidR="001E3769">
        <w:t>-</w:t>
      </w:r>
    </w:p>
    <w:p w14:paraId="00EE6DA0" w14:textId="0DABF93A" w:rsidR="001E3769" w:rsidRDefault="001E3769" w:rsidP="00163E33">
      <w:pPr>
        <w:pStyle w:val="Text"/>
        <w:numPr>
          <w:ilvl w:val="0"/>
          <w:numId w:val="16"/>
        </w:numPr>
        <w:ind w:left="720" w:right="288"/>
      </w:pPr>
      <w:proofErr w:type="gramStart"/>
      <w:r w:rsidRPr="001E3769">
        <w:t>display</w:t>
      </w:r>
      <w:proofErr w:type="gramEnd"/>
      <w:r w:rsidRPr="001E3769">
        <w:t xml:space="preserve"> a report, showing </w:t>
      </w:r>
      <w:proofErr w:type="spellStart"/>
      <w:r w:rsidRPr="001E3769">
        <w:t>coachname</w:t>
      </w:r>
      <w:proofErr w:type="spellEnd"/>
      <w:r w:rsidRPr="001E3769">
        <w:t>, pay, age and bonus(15% of pay) for all the coaches.</w:t>
      </w:r>
    </w:p>
    <w:p w14:paraId="1894E1CB" w14:textId="77777777" w:rsidR="00163E33" w:rsidRPr="00163E33" w:rsidRDefault="00163E33" w:rsidP="00163E33">
      <w:pPr>
        <w:pStyle w:val="Text"/>
        <w:ind w:left="720" w:right="288"/>
      </w:pPr>
    </w:p>
    <w:p w14:paraId="55F04E8B" w14:textId="659213E8" w:rsidR="001E3769" w:rsidRDefault="001E3769" w:rsidP="00163E33">
      <w:pPr>
        <w:pStyle w:val="GraphicAnchor"/>
        <w:ind w:right="288" w:firstLine="720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Code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37DC34A0" w14:textId="1984D966" w:rsidR="002B6CDA" w:rsidRPr="00163E33" w:rsidRDefault="002B6CD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gramStart"/>
      <w:r w:rsidRPr="00163E33">
        <w:rPr>
          <w:rFonts w:eastAsia="Times New Roman" w:cs="Times New Roman"/>
          <w:lang w:val="en-IN" w:eastAsia="en-IN"/>
        </w:rPr>
        <w:t>select</w:t>
      </w:r>
      <w:proofErr w:type="gramEnd"/>
      <w:r w:rsidRPr="00163E33">
        <w:rPr>
          <w:rFonts w:eastAsia="Times New Roman" w:cs="Times New Roman"/>
          <w:lang w:val="en-IN" w:eastAsia="en-IN"/>
        </w:rPr>
        <w:t> </w:t>
      </w:r>
      <w:proofErr w:type="spellStart"/>
      <w:r w:rsidRPr="00163E33">
        <w:rPr>
          <w:rFonts w:eastAsia="Times New Roman" w:cs="Times New Roman"/>
          <w:lang w:val="en-IN" w:eastAsia="en-IN"/>
        </w:rPr>
        <w:t>coach_name</w:t>
      </w:r>
      <w:proofErr w:type="spellEnd"/>
      <w:r w:rsidRPr="00163E33">
        <w:rPr>
          <w:rFonts w:eastAsia="Times New Roman" w:cs="Times New Roman"/>
          <w:lang w:val="en-IN" w:eastAsia="en-IN"/>
        </w:rPr>
        <w:t>, pay, age, (15/100)*pay "bonus"</w:t>
      </w:r>
    </w:p>
    <w:p w14:paraId="15DBA4EF" w14:textId="77777777" w:rsidR="002B6CDA" w:rsidRPr="00163E33" w:rsidRDefault="002B6CDA" w:rsidP="00163E33">
      <w:pPr>
        <w:shd w:val="clear" w:color="auto" w:fill="FFFFFF"/>
        <w:spacing w:line="330" w:lineRule="atLeast"/>
        <w:ind w:right="288" w:firstLine="720"/>
        <w:rPr>
          <w:rFonts w:eastAsia="Times New Roman" w:cs="Times New Roman"/>
          <w:lang w:val="en-IN" w:eastAsia="en-IN"/>
        </w:rPr>
      </w:pPr>
      <w:proofErr w:type="gramStart"/>
      <w:r w:rsidRPr="00163E33">
        <w:rPr>
          <w:rFonts w:eastAsia="Times New Roman" w:cs="Times New Roman"/>
          <w:lang w:val="en-IN" w:eastAsia="en-IN"/>
        </w:rPr>
        <w:t>from</w:t>
      </w:r>
      <w:proofErr w:type="gramEnd"/>
      <w:r w:rsidRPr="00163E33">
        <w:rPr>
          <w:rFonts w:eastAsia="Times New Roman" w:cs="Times New Roman"/>
          <w:lang w:val="en-IN" w:eastAsia="en-IN"/>
        </w:rPr>
        <w:t> club;</w:t>
      </w:r>
    </w:p>
    <w:p w14:paraId="1D5597F5" w14:textId="26533141" w:rsidR="001E3769" w:rsidRDefault="001E3769" w:rsidP="00316B5D">
      <w:pPr>
        <w:pStyle w:val="GraphicAnchor"/>
        <w:ind w:left="720" w:right="288"/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</w:pPr>
    </w:p>
    <w:p w14:paraId="77B3652C" w14:textId="77777777" w:rsidR="001E3769" w:rsidRPr="00E7270A" w:rsidRDefault="001E3769" w:rsidP="00316B5D">
      <w:pPr>
        <w:pStyle w:val="GraphicAnchor"/>
        <w:ind w:left="720" w:right="288" w:firstLine="360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Table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1C7D0823" w14:textId="33C9599C" w:rsidR="002B6CDA" w:rsidRDefault="002B6CDA" w:rsidP="00163E33">
      <w:pPr>
        <w:pStyle w:val="Text"/>
        <w:ind w:left="720" w:right="288"/>
      </w:pPr>
      <w:r w:rsidRPr="002B6CDA">
        <w:rPr>
          <w:noProof/>
        </w:rPr>
        <w:drawing>
          <wp:inline distT="0" distB="0" distL="0" distR="0" wp14:anchorId="740DF87D" wp14:editId="7DFAAAB4">
            <wp:extent cx="3108960" cy="2258702"/>
            <wp:effectExtent l="0" t="0" r="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3127308" cy="227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15FE853E" w14:textId="1B69EF88" w:rsidR="001E3769" w:rsidRPr="001E3769" w:rsidRDefault="001E3769" w:rsidP="00316B5D">
      <w:pPr>
        <w:pStyle w:val="ListParagraph"/>
        <w:numPr>
          <w:ilvl w:val="0"/>
          <w:numId w:val="16"/>
        </w:numPr>
        <w:ind w:left="720" w:right="288"/>
        <w:rPr>
          <w:rFonts w:ascii="Calibri" w:eastAsiaTheme="minorHAnsi" w:hAnsi="Calibri"/>
          <w:color w:val="000000" w:themeColor="text1"/>
          <w:sz w:val="28"/>
          <w:szCs w:val="28"/>
          <w:lang w:bidi="ar-SA"/>
        </w:rPr>
      </w:pPr>
      <w:r w:rsidRPr="001E3769">
        <w:rPr>
          <w:rFonts w:ascii="Calibri" w:eastAsiaTheme="minorHAnsi" w:hAnsi="Calibri"/>
          <w:color w:val="000000" w:themeColor="text1"/>
          <w:sz w:val="28"/>
          <w:szCs w:val="28"/>
          <w:lang w:bidi="ar-SA"/>
        </w:rPr>
        <w:t>Increase the salary of coaches by 25% whose DAT</w:t>
      </w:r>
      <w:r w:rsidR="002B6CDA">
        <w:rPr>
          <w:rFonts w:ascii="Calibri" w:eastAsiaTheme="minorHAnsi" w:hAnsi="Calibri"/>
          <w:color w:val="000000" w:themeColor="text1"/>
          <w:sz w:val="28"/>
          <w:szCs w:val="28"/>
          <w:lang w:bidi="ar-SA"/>
        </w:rPr>
        <w:t>E_</w:t>
      </w:r>
      <w:r w:rsidRPr="001E3769">
        <w:rPr>
          <w:rFonts w:ascii="Calibri" w:eastAsiaTheme="minorHAnsi" w:hAnsi="Calibri"/>
          <w:color w:val="000000" w:themeColor="text1"/>
          <w:sz w:val="28"/>
          <w:szCs w:val="28"/>
          <w:lang w:bidi="ar-SA"/>
        </w:rPr>
        <w:t>OF</w:t>
      </w:r>
      <w:r w:rsidR="002B6CDA">
        <w:rPr>
          <w:rFonts w:ascii="Calibri" w:eastAsiaTheme="minorHAnsi" w:hAnsi="Calibri"/>
          <w:color w:val="000000" w:themeColor="text1"/>
          <w:sz w:val="28"/>
          <w:szCs w:val="28"/>
          <w:lang w:bidi="ar-SA"/>
        </w:rPr>
        <w:t>_</w:t>
      </w:r>
      <w:r w:rsidRPr="001E3769">
        <w:rPr>
          <w:rFonts w:ascii="Calibri" w:eastAsiaTheme="minorHAnsi" w:hAnsi="Calibri"/>
          <w:color w:val="000000" w:themeColor="text1"/>
          <w:sz w:val="28"/>
          <w:szCs w:val="28"/>
          <w:lang w:bidi="ar-SA"/>
        </w:rPr>
        <w:t>APP is till 31st January,1998.</w:t>
      </w:r>
    </w:p>
    <w:p w14:paraId="76E3680F" w14:textId="77777777" w:rsidR="008E6576" w:rsidRDefault="008E6576" w:rsidP="00412E8D">
      <w:pPr>
        <w:pStyle w:val="GraphicAnchor"/>
        <w:ind w:left="360" w:right="288"/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</w:pPr>
    </w:p>
    <w:p w14:paraId="166479E2" w14:textId="77777777" w:rsidR="001E3769" w:rsidRDefault="001E3769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Code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14D446C6" w14:textId="77777777" w:rsidR="00A93EF9" w:rsidRPr="00163E33" w:rsidRDefault="00A93EF9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163E33">
        <w:rPr>
          <w:rFonts w:eastAsia="Times New Roman" w:cs="Times New Roman"/>
          <w:lang w:val="en-IN" w:eastAsia="en-IN"/>
        </w:rPr>
        <w:t>update club</w:t>
      </w:r>
    </w:p>
    <w:p w14:paraId="2EABD4E6" w14:textId="77777777" w:rsidR="00A93EF9" w:rsidRPr="00163E33" w:rsidRDefault="00A93EF9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proofErr w:type="gramStart"/>
      <w:r w:rsidRPr="00163E33">
        <w:rPr>
          <w:rFonts w:eastAsia="Times New Roman" w:cs="Times New Roman"/>
          <w:lang w:val="en-IN" w:eastAsia="en-IN"/>
        </w:rPr>
        <w:lastRenderedPageBreak/>
        <w:t>set</w:t>
      </w:r>
      <w:proofErr w:type="gramEnd"/>
      <w:r w:rsidRPr="00163E33">
        <w:rPr>
          <w:rFonts w:eastAsia="Times New Roman" w:cs="Times New Roman"/>
          <w:lang w:val="en-IN" w:eastAsia="en-IN"/>
        </w:rPr>
        <w:t> pay = pay+(25/100)*pay</w:t>
      </w:r>
    </w:p>
    <w:p w14:paraId="2D77F899" w14:textId="6055BE6E" w:rsidR="00A93EF9" w:rsidRPr="00163E33" w:rsidRDefault="00A93EF9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163E33">
        <w:rPr>
          <w:rFonts w:eastAsia="Times New Roman" w:cs="Times New Roman"/>
          <w:lang w:val="en-IN" w:eastAsia="en-IN"/>
        </w:rPr>
        <w:t>where </w:t>
      </w:r>
      <w:proofErr w:type="spellStart"/>
      <w:r w:rsidRPr="00163E33">
        <w:rPr>
          <w:rFonts w:eastAsia="Times New Roman" w:cs="Times New Roman"/>
          <w:lang w:val="en-IN" w:eastAsia="en-IN"/>
        </w:rPr>
        <w:t>date_of_app</w:t>
      </w:r>
      <w:proofErr w:type="spellEnd"/>
      <w:r w:rsidRPr="00163E33">
        <w:rPr>
          <w:rFonts w:eastAsia="Times New Roman" w:cs="Times New Roman"/>
          <w:lang w:val="en-IN" w:eastAsia="en-IN"/>
        </w:rPr>
        <w:t> &lt; '1998-01-31';</w:t>
      </w:r>
    </w:p>
    <w:p w14:paraId="0A4EDD69" w14:textId="77777777" w:rsidR="00412E8D" w:rsidRDefault="00412E8D" w:rsidP="00412E8D">
      <w:pPr>
        <w:pStyle w:val="GraphicAnchor"/>
        <w:ind w:right="288"/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</w:pPr>
    </w:p>
    <w:p w14:paraId="6DC30DD3" w14:textId="1BEB82A5" w:rsidR="001E3769" w:rsidRDefault="001E3769" w:rsidP="00316B5D">
      <w:pPr>
        <w:pStyle w:val="GraphicAnchor"/>
        <w:ind w:left="720" w:right="288" w:firstLine="360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Table</w:t>
      </w:r>
      <w:r w:rsidR="00A93EF9"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 xml:space="preserve"> Before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34FFBC06" w14:textId="11E9B00A" w:rsidR="00A93EF9" w:rsidRPr="00E7270A" w:rsidRDefault="00A93EF9" w:rsidP="00316B5D">
      <w:pPr>
        <w:pStyle w:val="GraphicAnchor"/>
        <w:ind w:left="720" w:right="288" w:firstLine="360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 w:rsidRPr="00A93EF9">
        <w:rPr>
          <w:rFonts w:ascii="Calibri" w:hAnsi="Calibri" w:cs="Calibri"/>
          <w:i/>
          <w:iCs/>
          <w:noProof/>
          <w:color w:val="105674" w:themeColor="accent4" w:themeShade="80"/>
          <w:sz w:val="28"/>
          <w:szCs w:val="28"/>
        </w:rPr>
        <w:drawing>
          <wp:inline distT="0" distB="0" distL="0" distR="0" wp14:anchorId="4D13311F" wp14:editId="31674EFC">
            <wp:extent cx="2598420" cy="1341119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2700598" cy="139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18E90" w14:textId="1985120E" w:rsidR="00A93EF9" w:rsidRDefault="00A93EF9" w:rsidP="00316B5D">
      <w:pPr>
        <w:pStyle w:val="GraphicAnchor"/>
        <w:ind w:left="720" w:right="288" w:firstLine="360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Table After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2112500C" w14:textId="3DAF6113" w:rsidR="00A93EF9" w:rsidRDefault="00A93EF9" w:rsidP="00316B5D">
      <w:pPr>
        <w:pStyle w:val="GraphicAnchor"/>
        <w:ind w:left="720" w:right="288" w:firstLine="360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 w:rsidRPr="00A93EF9">
        <w:rPr>
          <w:rFonts w:ascii="Calibri" w:hAnsi="Calibri"/>
          <w:b/>
          <w:bCs/>
          <w:noProof/>
          <w:sz w:val="28"/>
          <w:szCs w:val="28"/>
        </w:rPr>
        <w:drawing>
          <wp:inline distT="0" distB="0" distL="0" distR="0" wp14:anchorId="0C2BFA29" wp14:editId="10E597BF">
            <wp:extent cx="2819400" cy="1439413"/>
            <wp:effectExtent l="0" t="0" r="0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2843969" cy="145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4589" w14:textId="5902FDC0" w:rsidR="00AA2A34" w:rsidRPr="00AA2A34" w:rsidRDefault="00AA2A34" w:rsidP="00316B5D">
      <w:pPr>
        <w:ind w:left="720" w:right="288"/>
        <w:rPr>
          <w:rFonts w:ascii="Calibri" w:hAnsi="Calibri"/>
          <w:b/>
          <w:bCs/>
          <w:sz w:val="28"/>
          <w:szCs w:val="28"/>
        </w:rPr>
      </w:pPr>
    </w:p>
    <w:p w14:paraId="2DF7E644" w14:textId="66DB4439" w:rsidR="00AA2A34" w:rsidRDefault="00AA2A34" w:rsidP="00316B5D">
      <w:pPr>
        <w:pStyle w:val="Heading1"/>
        <w:ind w:left="720" w:right="288"/>
        <w:rPr>
          <w:sz w:val="40"/>
          <w:szCs w:val="40"/>
        </w:rPr>
      </w:pPr>
      <w:r w:rsidRPr="006C0D15">
        <w:rPr>
          <w:sz w:val="40"/>
          <w:szCs w:val="40"/>
        </w:rPr>
        <w:t xml:space="preserve">Assignment </w:t>
      </w:r>
      <w:r>
        <w:rPr>
          <w:sz w:val="40"/>
          <w:szCs w:val="40"/>
        </w:rPr>
        <w:t>40</w:t>
      </w:r>
    </w:p>
    <w:p w14:paraId="1A49800B" w14:textId="77777777" w:rsidR="00AA2A34" w:rsidRPr="00A95E0B" w:rsidRDefault="00AA2A34" w:rsidP="00316B5D">
      <w:pPr>
        <w:ind w:left="720" w:right="288"/>
      </w:pPr>
    </w:p>
    <w:p w14:paraId="10C1E876" w14:textId="26660841" w:rsidR="00AA2A34" w:rsidRDefault="00AA2A34" w:rsidP="00316B5D">
      <w:pPr>
        <w:pStyle w:val="Text"/>
        <w:ind w:left="720" w:right="288"/>
      </w:pPr>
      <w:r>
        <w:rPr>
          <w:rFonts w:cs="Calibri"/>
          <w:b/>
          <w:bCs/>
          <w:i/>
          <w:iCs/>
          <w:color w:val="223C56" w:themeColor="accent5" w:themeShade="40"/>
          <w:szCs w:val="56"/>
        </w:rPr>
        <w:t>Objective</w:t>
      </w:r>
      <w:r w:rsidRPr="006C0D15">
        <w:rPr>
          <w:rFonts w:cs="Calibri"/>
          <w:iCs/>
          <w:color w:val="105674" w:themeColor="accent4" w:themeShade="80"/>
        </w:rPr>
        <w:t>:</w:t>
      </w:r>
      <w:r w:rsidRPr="006C0D15">
        <w:rPr>
          <w:rFonts w:cs="Calibri"/>
          <w:color w:val="105674" w:themeColor="accent4" w:themeShade="80"/>
        </w:rPr>
        <w:t xml:space="preserve"> </w:t>
      </w:r>
      <w:r w:rsidR="001E3769">
        <w:t>Write SQL code t</w:t>
      </w:r>
      <w:r w:rsidR="001E3769" w:rsidRPr="001E3769">
        <w:t>o display the names of all the coaches whose length of name is 6.</w:t>
      </w:r>
    </w:p>
    <w:p w14:paraId="3012936F" w14:textId="77777777" w:rsidR="001E3769" w:rsidRDefault="001E3769" w:rsidP="00316B5D">
      <w:pPr>
        <w:pStyle w:val="GraphicAnchor"/>
        <w:ind w:left="720" w:right="288"/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</w:pPr>
    </w:p>
    <w:p w14:paraId="53AECF3B" w14:textId="77777777" w:rsidR="001E3769" w:rsidRDefault="001E3769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Code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3C1BA615" w14:textId="77777777" w:rsidR="002B6CDA" w:rsidRPr="00163E33" w:rsidRDefault="002B6CD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163E33">
        <w:rPr>
          <w:rFonts w:eastAsia="Times New Roman" w:cs="Times New Roman"/>
          <w:lang w:val="en-IN" w:eastAsia="en-IN"/>
        </w:rPr>
        <w:t>select </w:t>
      </w:r>
      <w:proofErr w:type="spellStart"/>
      <w:r w:rsidRPr="00163E33">
        <w:rPr>
          <w:rFonts w:eastAsia="Times New Roman" w:cs="Times New Roman"/>
          <w:lang w:val="en-IN" w:eastAsia="en-IN"/>
        </w:rPr>
        <w:t>coach_name</w:t>
      </w:r>
      <w:proofErr w:type="spellEnd"/>
      <w:r w:rsidRPr="00163E33">
        <w:rPr>
          <w:rFonts w:eastAsia="Times New Roman" w:cs="Times New Roman"/>
          <w:lang w:val="en-IN" w:eastAsia="en-IN"/>
        </w:rPr>
        <w:t> </w:t>
      </w:r>
    </w:p>
    <w:p w14:paraId="0BBF4EF8" w14:textId="77777777" w:rsidR="002B6CDA" w:rsidRPr="00163E33" w:rsidRDefault="002B6CD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163E33">
        <w:rPr>
          <w:rFonts w:eastAsia="Times New Roman" w:cs="Times New Roman"/>
          <w:lang w:val="en-IN" w:eastAsia="en-IN"/>
        </w:rPr>
        <w:t>from club</w:t>
      </w:r>
    </w:p>
    <w:p w14:paraId="454543AE" w14:textId="77777777" w:rsidR="002B6CDA" w:rsidRPr="00163E33" w:rsidRDefault="002B6CDA" w:rsidP="00316B5D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lang w:val="en-IN" w:eastAsia="en-IN"/>
        </w:rPr>
      </w:pPr>
      <w:r w:rsidRPr="00163E33">
        <w:rPr>
          <w:rFonts w:eastAsia="Times New Roman" w:cs="Times New Roman"/>
          <w:lang w:val="en-IN" w:eastAsia="en-IN"/>
        </w:rPr>
        <w:t>where </w:t>
      </w:r>
      <w:proofErr w:type="spellStart"/>
      <w:r w:rsidRPr="00163E33">
        <w:rPr>
          <w:rFonts w:eastAsia="Times New Roman" w:cs="Times New Roman"/>
          <w:lang w:val="en-IN" w:eastAsia="en-IN"/>
        </w:rPr>
        <w:t>coach_name</w:t>
      </w:r>
      <w:proofErr w:type="spellEnd"/>
      <w:r w:rsidRPr="00163E33">
        <w:rPr>
          <w:rFonts w:eastAsia="Times New Roman" w:cs="Times New Roman"/>
          <w:lang w:val="en-IN" w:eastAsia="en-IN"/>
        </w:rPr>
        <w:t> like '______';</w:t>
      </w:r>
    </w:p>
    <w:p w14:paraId="6063258F" w14:textId="77777777" w:rsidR="001E3769" w:rsidRDefault="001E3769" w:rsidP="00316B5D">
      <w:pPr>
        <w:pStyle w:val="GraphicAnchor"/>
        <w:ind w:left="720" w:right="288"/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</w:pPr>
    </w:p>
    <w:p w14:paraId="56A4C1B4" w14:textId="77777777" w:rsidR="001E3769" w:rsidRPr="00E7270A" w:rsidRDefault="001E3769" w:rsidP="00316B5D">
      <w:pPr>
        <w:pStyle w:val="GraphicAnchor"/>
        <w:ind w:left="720" w:right="288"/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223C56" w:themeColor="accent5" w:themeShade="40"/>
          <w:sz w:val="28"/>
          <w:szCs w:val="56"/>
        </w:rPr>
        <w:t>Table</w:t>
      </w:r>
      <w:r w:rsidRPr="006C0D15">
        <w:rPr>
          <w:rFonts w:ascii="Calibri" w:hAnsi="Calibri" w:cs="Calibri"/>
          <w:i/>
          <w:iCs/>
          <w:color w:val="105674" w:themeColor="accent4" w:themeShade="80"/>
          <w:sz w:val="28"/>
          <w:szCs w:val="28"/>
        </w:rPr>
        <w:t>:</w:t>
      </w:r>
    </w:p>
    <w:p w14:paraId="10C5506B" w14:textId="6A4E0656" w:rsidR="00454930" w:rsidRPr="00C91D74" w:rsidRDefault="002B6CDA" w:rsidP="00316B5D">
      <w:pPr>
        <w:tabs>
          <w:tab w:val="left" w:pos="7025"/>
        </w:tabs>
        <w:ind w:left="720" w:right="288"/>
        <w:rPr>
          <w:rFonts w:ascii="Calibri" w:eastAsiaTheme="minorEastAsia" w:hAnsi="Calibri"/>
          <w:b/>
          <w:bCs/>
          <w:color w:val="auto"/>
          <w:sz w:val="28"/>
          <w:szCs w:val="28"/>
          <w:lang w:bidi="hi-IN"/>
        </w:rPr>
      </w:pPr>
      <w:r w:rsidRPr="002B6CDA">
        <w:rPr>
          <w:rFonts w:ascii="Calibri" w:eastAsiaTheme="minorEastAsia" w:hAnsi="Calibri"/>
          <w:b/>
          <w:bCs/>
          <w:noProof/>
          <w:color w:val="auto"/>
          <w:sz w:val="28"/>
          <w:szCs w:val="28"/>
        </w:rPr>
        <w:drawing>
          <wp:inline distT="0" distB="0" distL="0" distR="0" wp14:anchorId="4E560F32" wp14:editId="1C66C015">
            <wp:extent cx="1105469" cy="1177959"/>
            <wp:effectExtent l="0" t="0" r="0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1132688" cy="120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930" w:rsidRPr="00C91D74" w:rsidSect="00316B5D">
      <w:headerReference w:type="default" r:id="rId150"/>
      <w:headerReference w:type="first" r:id="rId151"/>
      <w:pgSz w:w="12240" w:h="15840" w:code="1"/>
      <w:pgMar w:top="720" w:right="720" w:bottom="720" w:left="720" w:header="567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6117DF" w14:textId="77777777" w:rsidR="007139FE" w:rsidRDefault="007139FE" w:rsidP="00E74B29">
      <w:r>
        <w:separator/>
      </w:r>
    </w:p>
  </w:endnote>
  <w:endnote w:type="continuationSeparator" w:id="0">
    <w:p w14:paraId="4C29F340" w14:textId="77777777" w:rsidR="007139FE" w:rsidRDefault="007139FE" w:rsidP="00E74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pace Mono">
    <w:altName w:val="Courier New"/>
    <w:charset w:val="00"/>
    <w:family w:val="modern"/>
    <w:pitch w:val="fixed"/>
    <w:sig w:usb0="00000001" w:usb1="00000001" w:usb2="00000000" w:usb3="00000000" w:csb0="00000193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145936648"/>
      <w:docPartObj>
        <w:docPartGallery w:val="Page Numbers (Bottom of Page)"/>
        <w:docPartUnique/>
      </w:docPartObj>
    </w:sdtPr>
    <w:sdtContent>
      <w:p w14:paraId="22848076" w14:textId="77777777" w:rsidR="00163E33" w:rsidRDefault="00163E33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40F4B3" w14:textId="77777777" w:rsidR="00163E33" w:rsidRDefault="00163E33" w:rsidP="006709F1">
    <w:pPr>
      <w:pStyle w:val="Foo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493159834"/>
      <w:docPartObj>
        <w:docPartGallery w:val="Page Numbers (Bottom of Page)"/>
        <w:docPartUnique/>
      </w:docPartObj>
    </w:sdtPr>
    <w:sdtContent>
      <w:p w14:paraId="198E13F7" w14:textId="77777777" w:rsidR="00163E33" w:rsidRDefault="00163E33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A0B38F" w14:textId="77777777" w:rsidR="00163E33" w:rsidRDefault="00163E33" w:rsidP="006709F1">
    <w:pPr>
      <w:pStyle w:val="Footer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ACC868" w14:textId="77777777" w:rsidR="00163E33" w:rsidRDefault="00163E33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4490E44C" w14:textId="77777777" w:rsidR="00163E33" w:rsidRDefault="00163E33" w:rsidP="006709F1">
    <w:pPr>
      <w:pStyle w:val="Footer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1082949043"/>
      <w:docPartObj>
        <w:docPartGallery w:val="Page Numbers (Bottom of Page)"/>
        <w:docPartUnique/>
      </w:docPartObj>
    </w:sdtPr>
    <w:sdtContent>
      <w:p w14:paraId="799B3680" w14:textId="77777777" w:rsidR="00163E33" w:rsidRDefault="00163E33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286D5B1" w14:textId="77777777" w:rsidR="00163E33" w:rsidRDefault="00163E33" w:rsidP="006709F1">
    <w:pPr>
      <w:pStyle w:val="Footer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1CACF5" w14:textId="77777777" w:rsidR="00163E33" w:rsidRDefault="00163E33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6523DD56" w14:textId="77777777" w:rsidR="00163E33" w:rsidRDefault="00163E33" w:rsidP="006709F1">
    <w:pPr>
      <w:pStyle w:val="Footer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607007873"/>
      <w:docPartObj>
        <w:docPartGallery w:val="Page Numbers (Bottom of Page)"/>
        <w:docPartUnique/>
      </w:docPartObj>
    </w:sdtPr>
    <w:sdtContent>
      <w:p w14:paraId="0DBD7F4D" w14:textId="77777777" w:rsidR="00163E33" w:rsidRDefault="00163E33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C96399" w14:textId="77777777" w:rsidR="00163E33" w:rsidRDefault="00163E33" w:rsidP="006709F1">
    <w:pPr>
      <w:pStyle w:val="Footer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808D93" w14:textId="77777777" w:rsidR="00163E33" w:rsidRDefault="00163E33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37C41E70" w14:textId="77777777" w:rsidR="00163E33" w:rsidRDefault="00163E33" w:rsidP="006709F1">
    <w:pPr>
      <w:pStyle w:val="Footer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-799300601"/>
      <w:docPartObj>
        <w:docPartGallery w:val="Page Numbers (Bottom of Page)"/>
        <w:docPartUnique/>
      </w:docPartObj>
    </w:sdtPr>
    <w:sdtContent>
      <w:p w14:paraId="5A73290F" w14:textId="77777777" w:rsidR="00163E33" w:rsidRDefault="00163E33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EFB014A" w14:textId="77777777" w:rsidR="00163E33" w:rsidRDefault="00163E33" w:rsidP="006709F1">
    <w:pPr>
      <w:pStyle w:val="Footer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D9629A" w14:textId="77777777" w:rsidR="00163E33" w:rsidRDefault="00163E33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4AA88B28" w14:textId="77777777" w:rsidR="00163E33" w:rsidRDefault="00163E33" w:rsidP="006709F1">
    <w:pPr>
      <w:pStyle w:val="Footer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9656907"/>
      <w:docPartObj>
        <w:docPartGallery w:val="Page Numbers (Bottom of Page)"/>
        <w:docPartUnique/>
      </w:docPartObj>
    </w:sdtPr>
    <w:sdtContent>
      <w:p w14:paraId="688338FF" w14:textId="77777777" w:rsidR="00163E33" w:rsidRDefault="00163E33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D2E7165" w14:textId="77777777" w:rsidR="00163E33" w:rsidRDefault="00163E33" w:rsidP="006709F1">
    <w:pPr>
      <w:pStyle w:val="Footer"/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27DFA8" w14:textId="77777777" w:rsidR="00163E33" w:rsidRDefault="00163E33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36BBDE1D" w14:textId="77777777" w:rsidR="00163E33" w:rsidRDefault="00163E33" w:rsidP="006709F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45FBBF" w14:textId="77777777" w:rsidR="00163E33" w:rsidRDefault="00163E33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E46F25"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4F534A3C" w14:textId="6885250C" w:rsidR="00163E33" w:rsidRDefault="00163E33" w:rsidP="006709F1">
    <w:pPr>
      <w:pStyle w:val="Footer"/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436732652"/>
      <w:docPartObj>
        <w:docPartGallery w:val="Page Numbers (Bottom of Page)"/>
        <w:docPartUnique/>
      </w:docPartObj>
    </w:sdtPr>
    <w:sdtContent>
      <w:p w14:paraId="51CC5C23" w14:textId="77777777" w:rsidR="00163E33" w:rsidRDefault="00163E33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F7975D" w14:textId="77777777" w:rsidR="00163E33" w:rsidRDefault="00163E33" w:rsidP="006709F1">
    <w:pPr>
      <w:pStyle w:val="Footer"/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448EC" w14:textId="77777777" w:rsidR="00163E33" w:rsidRDefault="00163E33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226E6545" w14:textId="77777777" w:rsidR="00163E33" w:rsidRDefault="00163E33" w:rsidP="006709F1">
    <w:pPr>
      <w:pStyle w:val="Footer"/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-777633737"/>
      <w:docPartObj>
        <w:docPartGallery w:val="Page Numbers (Bottom of Page)"/>
        <w:docPartUnique/>
      </w:docPartObj>
    </w:sdtPr>
    <w:sdtContent>
      <w:p w14:paraId="152689C9" w14:textId="77777777" w:rsidR="00163E33" w:rsidRDefault="00163E33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8099E6" w14:textId="77777777" w:rsidR="00163E33" w:rsidRDefault="00163E33" w:rsidP="006709F1">
    <w:pPr>
      <w:pStyle w:val="Footer"/>
    </w:pP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327F19" w14:textId="77777777" w:rsidR="00163E33" w:rsidRDefault="00163E33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14428693" w14:textId="77777777" w:rsidR="00163E33" w:rsidRDefault="00163E33" w:rsidP="006709F1">
    <w:pPr>
      <w:pStyle w:val="Footer"/>
    </w:pP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-620685000"/>
      <w:docPartObj>
        <w:docPartGallery w:val="Page Numbers (Bottom of Page)"/>
        <w:docPartUnique/>
      </w:docPartObj>
    </w:sdtPr>
    <w:sdtContent>
      <w:p w14:paraId="4DB2BEE9" w14:textId="77777777" w:rsidR="00163E33" w:rsidRDefault="00163E33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D52DF9D" w14:textId="77777777" w:rsidR="00163E33" w:rsidRDefault="00163E33" w:rsidP="006709F1">
    <w:pPr>
      <w:pStyle w:val="Footer"/>
    </w:pP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67B967" w14:textId="77777777" w:rsidR="00163E33" w:rsidRDefault="00163E33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2D406934" w14:textId="77777777" w:rsidR="00163E33" w:rsidRDefault="00163E33" w:rsidP="006709F1">
    <w:pPr>
      <w:pStyle w:val="Footer"/>
    </w:pP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1415739640"/>
      <w:docPartObj>
        <w:docPartGallery w:val="Page Numbers (Bottom of Page)"/>
        <w:docPartUnique/>
      </w:docPartObj>
    </w:sdtPr>
    <w:sdtContent>
      <w:p w14:paraId="79BC761C" w14:textId="77777777" w:rsidR="00163E33" w:rsidRDefault="00163E33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E0C1339" w14:textId="77777777" w:rsidR="00163E33" w:rsidRDefault="00163E33" w:rsidP="006709F1">
    <w:pPr>
      <w:pStyle w:val="Footer"/>
    </w:pP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7ADFF6" w14:textId="77777777" w:rsidR="00163E33" w:rsidRDefault="00163E33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33EEDF12" w14:textId="77777777" w:rsidR="00163E33" w:rsidRDefault="00163E33" w:rsidP="006709F1">
    <w:pPr>
      <w:pStyle w:val="Footer"/>
    </w:pP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-1167702069"/>
      <w:docPartObj>
        <w:docPartGallery w:val="Page Numbers (Bottom of Page)"/>
        <w:docPartUnique/>
      </w:docPartObj>
    </w:sdtPr>
    <w:sdtContent>
      <w:p w14:paraId="11CC96DB" w14:textId="77777777" w:rsidR="00163E33" w:rsidRDefault="00163E33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0C3FD30" w14:textId="77777777" w:rsidR="00163E33" w:rsidRDefault="00163E33" w:rsidP="006709F1">
    <w:pPr>
      <w:pStyle w:val="Footer"/>
    </w:pP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3B5077" w14:textId="77777777" w:rsidR="00163E33" w:rsidRDefault="00163E33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178AE2F7" w14:textId="77777777" w:rsidR="00163E33" w:rsidRDefault="00163E33" w:rsidP="006709F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52165A" w14:textId="77777777" w:rsidR="00E46F25" w:rsidRDefault="00E46F25" w:rsidP="00E46F25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4BCA5F96" w14:textId="77777777" w:rsidR="00E46F25" w:rsidRDefault="00E46F25">
    <w:pPr>
      <w:pStyle w:val="Footer"/>
    </w:pP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972177418"/>
      <w:docPartObj>
        <w:docPartGallery w:val="Page Numbers (Bottom of Page)"/>
        <w:docPartUnique/>
      </w:docPartObj>
    </w:sdtPr>
    <w:sdtContent>
      <w:p w14:paraId="1B586020" w14:textId="77777777" w:rsidR="00163E33" w:rsidRDefault="00163E33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86C6EFD" w14:textId="77777777" w:rsidR="00163E33" w:rsidRDefault="00163E33" w:rsidP="006709F1">
    <w:pPr>
      <w:pStyle w:val="Footer"/>
    </w:pP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D71B1B" w14:textId="77777777" w:rsidR="00163E33" w:rsidRDefault="00163E33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2037D219" w14:textId="77777777" w:rsidR="00163E33" w:rsidRDefault="00163E33" w:rsidP="006709F1">
    <w:pPr>
      <w:pStyle w:val="Footer"/>
    </w:pP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54526963"/>
      <w:docPartObj>
        <w:docPartGallery w:val="Page Numbers (Bottom of Page)"/>
        <w:docPartUnique/>
      </w:docPartObj>
    </w:sdtPr>
    <w:sdtContent>
      <w:p w14:paraId="4DD36B2B" w14:textId="77777777" w:rsidR="00163E33" w:rsidRDefault="00163E33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2C322E4" w14:textId="77777777" w:rsidR="00163E33" w:rsidRDefault="00163E33" w:rsidP="006709F1">
    <w:pPr>
      <w:pStyle w:val="Footer"/>
    </w:pP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AC3A91" w14:textId="77777777" w:rsidR="00163E33" w:rsidRDefault="00163E33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574F9B6D" w14:textId="77777777" w:rsidR="00163E33" w:rsidRDefault="00163E33" w:rsidP="006709F1">
    <w:pPr>
      <w:pStyle w:val="Footer"/>
    </w:pP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689877528"/>
      <w:docPartObj>
        <w:docPartGallery w:val="Page Numbers (Bottom of Page)"/>
        <w:docPartUnique/>
      </w:docPartObj>
    </w:sdtPr>
    <w:sdtContent>
      <w:p w14:paraId="55D1035C" w14:textId="77777777" w:rsidR="00163E33" w:rsidRDefault="00163E33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E7ACCC5" w14:textId="77777777" w:rsidR="00163E33" w:rsidRDefault="00163E33" w:rsidP="006709F1">
    <w:pPr>
      <w:pStyle w:val="Footer"/>
    </w:pP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A16D79" w14:textId="77777777" w:rsidR="00163E33" w:rsidRDefault="00163E33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17F198FF" w14:textId="77777777" w:rsidR="00163E33" w:rsidRDefault="00163E33" w:rsidP="006709F1">
    <w:pPr>
      <w:pStyle w:val="Footer"/>
    </w:pP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464398602"/>
      <w:docPartObj>
        <w:docPartGallery w:val="Page Numbers (Bottom of Page)"/>
        <w:docPartUnique/>
      </w:docPartObj>
    </w:sdtPr>
    <w:sdtContent>
      <w:p w14:paraId="6AED97E1" w14:textId="77777777" w:rsidR="00163E33" w:rsidRDefault="00163E33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E87126" w14:textId="77777777" w:rsidR="00163E33" w:rsidRDefault="00163E33" w:rsidP="006709F1">
    <w:pPr>
      <w:pStyle w:val="Footer"/>
    </w:pP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AE4C69" w14:textId="77777777" w:rsidR="00163E33" w:rsidRDefault="00163E33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39B61703" w14:textId="77777777" w:rsidR="00163E33" w:rsidRDefault="00163E33" w:rsidP="006709F1">
    <w:pPr>
      <w:pStyle w:val="Footer"/>
    </w:pP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-2071957414"/>
      <w:docPartObj>
        <w:docPartGallery w:val="Page Numbers (Bottom of Page)"/>
        <w:docPartUnique/>
      </w:docPartObj>
    </w:sdtPr>
    <w:sdtContent>
      <w:p w14:paraId="56B62CCD" w14:textId="77777777" w:rsidR="00163E33" w:rsidRDefault="00163E33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5E1A145" w14:textId="77777777" w:rsidR="00163E33" w:rsidRDefault="00163E33" w:rsidP="006709F1">
    <w:pPr>
      <w:pStyle w:val="Footer"/>
    </w:pP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450006" w14:textId="77777777" w:rsidR="00163E33" w:rsidRDefault="00163E33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191EC677" w14:textId="77777777" w:rsidR="00163E33" w:rsidRDefault="00163E33" w:rsidP="006709F1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3415342"/>
      <w:docPartObj>
        <w:docPartGallery w:val="Page Numbers (Bottom of Page)"/>
        <w:docPartUnique/>
      </w:docPartObj>
    </w:sdtPr>
    <w:sdtContent>
      <w:p w14:paraId="6980FB18" w14:textId="77777777" w:rsidR="00163E33" w:rsidRDefault="00163E33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42DA95A" w14:textId="77777777" w:rsidR="00163E33" w:rsidRDefault="00163E33" w:rsidP="006709F1">
    <w:pPr>
      <w:pStyle w:val="Footer"/>
    </w:pP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-201779315"/>
      <w:docPartObj>
        <w:docPartGallery w:val="Page Numbers (Bottom of Page)"/>
        <w:docPartUnique/>
      </w:docPartObj>
    </w:sdtPr>
    <w:sdtContent>
      <w:p w14:paraId="03D84533" w14:textId="77777777" w:rsidR="00163E33" w:rsidRDefault="00163E33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E36F73" w14:textId="77777777" w:rsidR="00163E33" w:rsidRDefault="00163E33" w:rsidP="006709F1">
    <w:pPr>
      <w:pStyle w:val="Footer"/>
    </w:pP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4E4E42" w14:textId="77777777" w:rsidR="00163E33" w:rsidRDefault="00163E33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3A1D020F" w14:textId="77777777" w:rsidR="00163E33" w:rsidRDefault="00163E33" w:rsidP="006709F1">
    <w:pPr>
      <w:pStyle w:val="Footer"/>
    </w:pP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1846517668"/>
      <w:docPartObj>
        <w:docPartGallery w:val="Page Numbers (Bottom of Page)"/>
        <w:docPartUnique/>
      </w:docPartObj>
    </w:sdtPr>
    <w:sdtContent>
      <w:p w14:paraId="293C6791" w14:textId="77777777" w:rsidR="00163E33" w:rsidRDefault="00163E33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D5DDC01" w14:textId="77777777" w:rsidR="00163E33" w:rsidRDefault="00163E33" w:rsidP="006709F1">
    <w:pPr>
      <w:pStyle w:val="Footer"/>
    </w:pP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628F57" w14:textId="77777777" w:rsidR="00163E33" w:rsidRDefault="00163E33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3721D911" w14:textId="77777777" w:rsidR="00163E33" w:rsidRDefault="00163E33" w:rsidP="006709F1">
    <w:pPr>
      <w:pStyle w:val="Footer"/>
    </w:pP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792874713"/>
      <w:docPartObj>
        <w:docPartGallery w:val="Page Numbers (Bottom of Page)"/>
        <w:docPartUnique/>
      </w:docPartObj>
    </w:sdtPr>
    <w:sdtContent>
      <w:p w14:paraId="7064A257" w14:textId="77777777" w:rsidR="00163E33" w:rsidRDefault="00163E33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FB4E54E" w14:textId="77777777" w:rsidR="00163E33" w:rsidRDefault="00163E33" w:rsidP="006709F1">
    <w:pPr>
      <w:pStyle w:val="Footer"/>
    </w:pP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FF6316" w14:textId="77777777" w:rsidR="00163E33" w:rsidRDefault="00163E33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2E891497" w14:textId="77777777" w:rsidR="00163E33" w:rsidRDefault="00163E33" w:rsidP="006709F1">
    <w:pPr>
      <w:pStyle w:val="Footer"/>
    </w:pP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1237750617"/>
      <w:docPartObj>
        <w:docPartGallery w:val="Page Numbers (Bottom of Page)"/>
        <w:docPartUnique/>
      </w:docPartObj>
    </w:sdtPr>
    <w:sdtContent>
      <w:p w14:paraId="74B32D4D" w14:textId="77777777" w:rsidR="00163E33" w:rsidRDefault="00163E33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8DDCBBA" w14:textId="77777777" w:rsidR="00163E33" w:rsidRDefault="00163E33" w:rsidP="006709F1">
    <w:pPr>
      <w:pStyle w:val="Footer"/>
    </w:pP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456C2C" w14:textId="77777777" w:rsidR="00163E33" w:rsidRDefault="00163E33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5A5397CB" w14:textId="77777777" w:rsidR="00163E33" w:rsidRDefault="00163E33" w:rsidP="006709F1">
    <w:pPr>
      <w:pStyle w:val="Footer"/>
    </w:pP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255256187"/>
      <w:docPartObj>
        <w:docPartGallery w:val="Page Numbers (Bottom of Page)"/>
        <w:docPartUnique/>
      </w:docPartObj>
    </w:sdtPr>
    <w:sdtContent>
      <w:p w14:paraId="58003590" w14:textId="77777777" w:rsidR="00163E33" w:rsidRDefault="00163E33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B13A8EF" w14:textId="77777777" w:rsidR="00163E33" w:rsidRDefault="00163E33" w:rsidP="006709F1">
    <w:pPr>
      <w:pStyle w:val="Footer"/>
    </w:pP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DD8892" w14:textId="77777777" w:rsidR="00163E33" w:rsidRDefault="00163E33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5DCD1E88" w14:textId="77777777" w:rsidR="00163E33" w:rsidRDefault="00163E33" w:rsidP="006709F1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3AFDC7" w14:textId="77777777" w:rsidR="00163E33" w:rsidRDefault="00163E33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1526B07C" w14:textId="77777777" w:rsidR="00163E33" w:rsidRDefault="00163E33" w:rsidP="006709F1">
    <w:pPr>
      <w:pStyle w:val="Footer"/>
    </w:pP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1830013926"/>
      <w:docPartObj>
        <w:docPartGallery w:val="Page Numbers (Bottom of Page)"/>
        <w:docPartUnique/>
      </w:docPartObj>
    </w:sdtPr>
    <w:sdtContent>
      <w:p w14:paraId="4C2CE649" w14:textId="77777777" w:rsidR="00163E33" w:rsidRDefault="00163E33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18B647F" w14:textId="77777777" w:rsidR="00163E33" w:rsidRDefault="00163E33" w:rsidP="006709F1">
    <w:pPr>
      <w:pStyle w:val="Footer"/>
    </w:pP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ABDB65" w14:textId="77777777" w:rsidR="00163E33" w:rsidRDefault="00163E33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250C963F" w14:textId="77777777" w:rsidR="00163E33" w:rsidRDefault="00163E33" w:rsidP="006709F1">
    <w:pPr>
      <w:pStyle w:val="Footer"/>
    </w:pP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356547038"/>
      <w:docPartObj>
        <w:docPartGallery w:val="Page Numbers (Bottom of Page)"/>
        <w:docPartUnique/>
      </w:docPartObj>
    </w:sdtPr>
    <w:sdtContent>
      <w:p w14:paraId="7FA7A84F" w14:textId="77777777" w:rsidR="00163E33" w:rsidRDefault="00163E33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DF0DBE7" w14:textId="77777777" w:rsidR="00163E33" w:rsidRDefault="00163E33" w:rsidP="006709F1">
    <w:pPr>
      <w:pStyle w:val="Footer"/>
    </w:pP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DF6F7E" w14:textId="77777777" w:rsidR="00163E33" w:rsidRDefault="00163E33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50C4F00B" w14:textId="77777777" w:rsidR="00163E33" w:rsidRDefault="00163E33" w:rsidP="006709F1">
    <w:pPr>
      <w:pStyle w:val="Footer"/>
    </w:pP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783466289"/>
      <w:docPartObj>
        <w:docPartGallery w:val="Page Numbers (Bottom of Page)"/>
        <w:docPartUnique/>
      </w:docPartObj>
    </w:sdtPr>
    <w:sdtContent>
      <w:p w14:paraId="15C8B6E1" w14:textId="77777777" w:rsidR="00163E33" w:rsidRDefault="00163E33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1C9AAC" w14:textId="77777777" w:rsidR="00163E33" w:rsidRDefault="00163E33" w:rsidP="006709F1">
    <w:pPr>
      <w:pStyle w:val="Footer"/>
    </w:pP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A94496" w14:textId="77777777" w:rsidR="00163E33" w:rsidRDefault="00163E33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5EB8E111" w14:textId="77777777" w:rsidR="00163E33" w:rsidRDefault="00163E33" w:rsidP="006709F1">
    <w:pPr>
      <w:pStyle w:val="Footer"/>
    </w:pP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-87081266"/>
      <w:docPartObj>
        <w:docPartGallery w:val="Page Numbers (Bottom of Page)"/>
        <w:docPartUnique/>
      </w:docPartObj>
    </w:sdtPr>
    <w:sdtContent>
      <w:p w14:paraId="281A505F" w14:textId="77777777" w:rsidR="00163E33" w:rsidRDefault="00163E33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48A0430" w14:textId="77777777" w:rsidR="00163E33" w:rsidRDefault="00163E33" w:rsidP="006709F1">
    <w:pPr>
      <w:pStyle w:val="Footer"/>
    </w:pP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567D65" w14:textId="77777777" w:rsidR="00163E33" w:rsidRDefault="00163E33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E46F25">
      <w:rPr>
        <w:noProof/>
        <w:color w:val="404040" w:themeColor="text1" w:themeTint="BF"/>
      </w:rPr>
      <w:t>30</w:t>
    </w:r>
    <w:r>
      <w:rPr>
        <w:noProof/>
        <w:color w:val="404040" w:themeColor="text1" w:themeTint="BF"/>
      </w:rPr>
      <w:fldChar w:fldCharType="end"/>
    </w:r>
  </w:p>
  <w:p w14:paraId="1F156EE6" w14:textId="77777777" w:rsidR="00163E33" w:rsidRDefault="00163E33" w:rsidP="006709F1">
    <w:pPr>
      <w:pStyle w:val="Footer"/>
    </w:pP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268818394"/>
      <w:docPartObj>
        <w:docPartGallery w:val="Page Numbers (Bottom of Page)"/>
        <w:docPartUnique/>
      </w:docPartObj>
    </w:sdtPr>
    <w:sdtContent>
      <w:p w14:paraId="3F4AF090" w14:textId="77777777" w:rsidR="00163E33" w:rsidRDefault="00163E33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8FB8D25" w14:textId="77777777" w:rsidR="00163E33" w:rsidRDefault="00163E33" w:rsidP="006709F1">
    <w:pPr>
      <w:pStyle w:val="Footer"/>
    </w:pP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CF9F50" w14:textId="77777777" w:rsidR="00163E33" w:rsidRDefault="00163E33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481FAC55" w14:textId="77777777" w:rsidR="00163E33" w:rsidRDefault="00163E33" w:rsidP="006709F1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2126576248"/>
      <w:docPartObj>
        <w:docPartGallery w:val="Page Numbers (Bottom of Page)"/>
        <w:docPartUnique/>
      </w:docPartObj>
    </w:sdtPr>
    <w:sdtContent>
      <w:p w14:paraId="0EBAAF8D" w14:textId="77777777" w:rsidR="00163E33" w:rsidRDefault="00163E33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ED6B26" w14:textId="77777777" w:rsidR="00163E33" w:rsidRDefault="00163E33" w:rsidP="006709F1">
    <w:pPr>
      <w:pStyle w:val="Footer"/>
    </w:pPr>
  </w:p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1407646745"/>
      <w:docPartObj>
        <w:docPartGallery w:val="Page Numbers (Bottom of Page)"/>
        <w:docPartUnique/>
      </w:docPartObj>
    </w:sdtPr>
    <w:sdtContent>
      <w:p w14:paraId="1B4D0C84" w14:textId="77777777" w:rsidR="00163E33" w:rsidRDefault="00163E33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5E5D3FB" w14:textId="77777777" w:rsidR="00163E33" w:rsidRDefault="00163E33" w:rsidP="006709F1">
    <w:pPr>
      <w:pStyle w:val="Footer"/>
    </w:pPr>
  </w:p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1E146" w14:textId="77777777" w:rsidR="00163E33" w:rsidRDefault="00163E33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53EBF76C" w14:textId="77777777" w:rsidR="00163E33" w:rsidRDefault="00163E33" w:rsidP="006709F1">
    <w:pPr>
      <w:pStyle w:val="Footer"/>
    </w:pPr>
  </w:p>
</w:ftr>
</file>

<file path=word/footer6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-1718117539"/>
      <w:docPartObj>
        <w:docPartGallery w:val="Page Numbers (Bottom of Page)"/>
        <w:docPartUnique/>
      </w:docPartObj>
    </w:sdtPr>
    <w:sdtContent>
      <w:p w14:paraId="6A888869" w14:textId="77777777" w:rsidR="00163E33" w:rsidRDefault="00163E33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2E62121" w14:textId="77777777" w:rsidR="00163E33" w:rsidRDefault="00163E33" w:rsidP="006709F1">
    <w:pPr>
      <w:pStyle w:val="Footer"/>
    </w:pPr>
  </w:p>
</w:ftr>
</file>

<file path=word/footer6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FB2AEA" w14:textId="77777777" w:rsidR="00163E33" w:rsidRDefault="00163E33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E46F25">
      <w:rPr>
        <w:noProof/>
        <w:color w:val="404040" w:themeColor="text1" w:themeTint="BF"/>
      </w:rPr>
      <w:t>40</w:t>
    </w:r>
    <w:r>
      <w:rPr>
        <w:noProof/>
        <w:color w:val="404040" w:themeColor="text1" w:themeTint="BF"/>
      </w:rPr>
      <w:fldChar w:fldCharType="end"/>
    </w:r>
  </w:p>
  <w:p w14:paraId="7AAA48B8" w14:textId="77777777" w:rsidR="00163E33" w:rsidRDefault="00163E33" w:rsidP="006709F1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FE2662" w14:textId="77777777" w:rsidR="00163E33" w:rsidRDefault="00163E33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1A138380" w14:textId="77777777" w:rsidR="00163E33" w:rsidRDefault="00163E33" w:rsidP="006709F1">
    <w:pPr>
      <w:pStyle w:val="Footer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-1170324091"/>
      <w:docPartObj>
        <w:docPartGallery w:val="Page Numbers (Bottom of Page)"/>
        <w:docPartUnique/>
      </w:docPartObj>
    </w:sdtPr>
    <w:sdtContent>
      <w:p w14:paraId="10E092CD" w14:textId="77777777" w:rsidR="00163E33" w:rsidRDefault="00163E33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26C8E27" w14:textId="77777777" w:rsidR="00163E33" w:rsidRDefault="00163E33" w:rsidP="006709F1">
    <w:pPr>
      <w:pStyle w:val="Footer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362A5A" w14:textId="77777777" w:rsidR="00163E33" w:rsidRDefault="00163E33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330392D7" w14:textId="77777777" w:rsidR="00163E33" w:rsidRDefault="00163E33" w:rsidP="006709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55FA99" w14:textId="77777777" w:rsidR="007139FE" w:rsidRDefault="007139FE" w:rsidP="00E74B29">
      <w:r>
        <w:separator/>
      </w:r>
    </w:p>
  </w:footnote>
  <w:footnote w:type="continuationSeparator" w:id="0">
    <w:p w14:paraId="31E71175" w14:textId="77777777" w:rsidR="007139FE" w:rsidRDefault="007139FE" w:rsidP="00E74B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6C47B2" w14:textId="1FAD381B" w:rsidR="00163E33" w:rsidRDefault="00163E33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C5613939A90141C3A92076B78B09159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04040" w:themeColor="text1" w:themeTint="BF"/>
          </w:rPr>
          <w:t>30-11-2020</w:t>
        </w:r>
      </w:sdtContent>
    </w:sdt>
  </w:p>
  <w:p w14:paraId="4CC62B69" w14:textId="1C9AD1B8" w:rsidR="00163E33" w:rsidRDefault="00163E33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B734F5" w14:textId="0957692A" w:rsidR="00163E33" w:rsidRDefault="00163E33" w:rsidP="00B333E6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19-06-2019</w:t>
    </w:r>
  </w:p>
  <w:p w14:paraId="50F86A0E" w14:textId="77777777" w:rsidR="00163E33" w:rsidRDefault="00163E33" w:rsidP="00540220">
    <w:pPr>
      <w:pStyle w:val="Header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C35CF5" w14:textId="230FB640" w:rsidR="00163E33" w:rsidRDefault="00163E33" w:rsidP="001802E0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26-11-2020</w:t>
    </w:r>
  </w:p>
  <w:p w14:paraId="0ED1E791" w14:textId="77777777" w:rsidR="00163E33" w:rsidRDefault="00163E33" w:rsidP="001802E0">
    <w:pPr>
      <w:pStyle w:val="Header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F0ACC3" w14:textId="00F2B832" w:rsidR="00163E33" w:rsidRDefault="00163E33" w:rsidP="00B333E6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20-06-2019</w:t>
    </w:r>
  </w:p>
  <w:p w14:paraId="04F39B45" w14:textId="77777777" w:rsidR="00163E33" w:rsidRDefault="00163E33" w:rsidP="00540220">
    <w:pPr>
      <w:pStyle w:val="Header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12A369" w14:textId="76E5835C" w:rsidR="00163E33" w:rsidRDefault="00163E33" w:rsidP="00454930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27-11-2020</w:t>
    </w:r>
  </w:p>
  <w:p w14:paraId="042A0109" w14:textId="77777777" w:rsidR="00163E33" w:rsidRPr="00454930" w:rsidRDefault="00163E33" w:rsidP="00454930">
    <w:pPr>
      <w:pStyle w:val="Header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985FD1" w14:textId="793A1544" w:rsidR="00163E33" w:rsidRDefault="00163E33" w:rsidP="00B333E6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20-06-2019</w:t>
    </w:r>
  </w:p>
  <w:p w14:paraId="634DBA3D" w14:textId="77777777" w:rsidR="00163E33" w:rsidRPr="001802E0" w:rsidRDefault="00163E33" w:rsidP="001802E0">
    <w:pPr>
      <w:pStyle w:val="Header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8DBA89" w14:textId="26500EE0" w:rsidR="00163E33" w:rsidRDefault="00163E33" w:rsidP="00454930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28-11-2020</w:t>
    </w:r>
  </w:p>
  <w:p w14:paraId="2FC6CC5B" w14:textId="77777777" w:rsidR="00163E33" w:rsidRPr="00454930" w:rsidRDefault="00163E33" w:rsidP="00454930">
    <w:pPr>
      <w:pStyle w:val="Header"/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AD82F6" w14:textId="01C14E66" w:rsidR="00163E33" w:rsidRDefault="00163E33" w:rsidP="00B333E6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22-06-2019</w:t>
    </w:r>
  </w:p>
  <w:p w14:paraId="60A203A6" w14:textId="77777777" w:rsidR="00163E33" w:rsidRPr="00454930" w:rsidRDefault="00163E33" w:rsidP="00454930">
    <w:pPr>
      <w:pStyle w:val="Header"/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8CD1AB" w14:textId="0443B9C8" w:rsidR="00163E33" w:rsidRDefault="00163E33" w:rsidP="00454930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29-11-2020</w:t>
    </w:r>
  </w:p>
  <w:p w14:paraId="09EF5734" w14:textId="77777777" w:rsidR="00163E33" w:rsidRPr="00454930" w:rsidRDefault="00163E33" w:rsidP="00454930">
    <w:pPr>
      <w:pStyle w:val="Header"/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D42CDD" w14:textId="59FF0244" w:rsidR="00163E33" w:rsidRDefault="00163E33" w:rsidP="00B333E6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10-07-2019</w:t>
    </w:r>
  </w:p>
  <w:p w14:paraId="6045AE8A" w14:textId="77777777" w:rsidR="00163E33" w:rsidRPr="00454930" w:rsidRDefault="00163E33" w:rsidP="00454930">
    <w:pPr>
      <w:pStyle w:val="Header"/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ECDA91" w14:textId="24DDE257" w:rsidR="00163E33" w:rsidRDefault="00163E33" w:rsidP="00454930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10-11-2020</w:t>
    </w:r>
  </w:p>
  <w:p w14:paraId="0EB14D74" w14:textId="77777777" w:rsidR="00163E33" w:rsidRPr="00454930" w:rsidRDefault="00163E33" w:rsidP="0045493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DF5D91" w14:textId="13BDC4B3" w:rsidR="00163E33" w:rsidRDefault="00163E33" w:rsidP="00540220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19-06-2019</w:t>
    </w:r>
  </w:p>
  <w:p w14:paraId="7A1551E6" w14:textId="77777777" w:rsidR="00163E33" w:rsidRDefault="00163E33" w:rsidP="00540220">
    <w:pPr>
      <w:pStyle w:val="Header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9899BD" w14:textId="77777777" w:rsidR="00163E33" w:rsidRDefault="00163E33" w:rsidP="00B333E6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10-07-2019</w:t>
    </w:r>
  </w:p>
  <w:p w14:paraId="61D0C0E2" w14:textId="77777777" w:rsidR="00163E33" w:rsidRDefault="00163E33" w:rsidP="00540220">
    <w:pPr>
      <w:pStyle w:val="Header"/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D11565" w14:textId="76484FDF" w:rsidR="00163E33" w:rsidRDefault="00163E33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439116374"/>
        <w:placeholder>
          <w:docPart w:val="C5613939A90141C3A92076B78B09159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04040" w:themeColor="text1" w:themeTint="BF"/>
          </w:rPr>
          <w:t>30-11-2020</w:t>
        </w:r>
      </w:sdtContent>
    </w:sdt>
  </w:p>
  <w:p w14:paraId="5B2EBF06" w14:textId="77777777" w:rsidR="00163E33" w:rsidRDefault="00163E33">
    <w:pPr>
      <w:pStyle w:val="Header"/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9DB93E" w14:textId="4D35D8BD" w:rsidR="00163E33" w:rsidRDefault="00163E33" w:rsidP="00B333E6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13-07-2019</w:t>
    </w:r>
  </w:p>
  <w:p w14:paraId="259036D7" w14:textId="77777777" w:rsidR="00163E33" w:rsidRDefault="00163E33" w:rsidP="00540220">
    <w:pPr>
      <w:pStyle w:val="Header"/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605392" w14:textId="79EC7149" w:rsidR="00163E33" w:rsidRDefault="00163E33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-66032084"/>
        <w:placeholder>
          <w:docPart w:val="C5613939A90141C3A92076B78B09159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04040" w:themeColor="text1" w:themeTint="BF"/>
          </w:rPr>
          <w:t>30-11-2020</w:t>
        </w:r>
      </w:sdtContent>
    </w:sdt>
  </w:p>
  <w:p w14:paraId="7872EEB0" w14:textId="77777777" w:rsidR="00163E33" w:rsidRDefault="00163E33">
    <w:pPr>
      <w:pStyle w:val="Header"/>
    </w:pP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C8AF5E" w14:textId="446C17B4" w:rsidR="00163E33" w:rsidRDefault="00163E33" w:rsidP="00B333E6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13-07-2019</w:t>
    </w:r>
  </w:p>
  <w:p w14:paraId="24B539EA" w14:textId="77777777" w:rsidR="00163E33" w:rsidRDefault="00163E33" w:rsidP="00540220">
    <w:pPr>
      <w:pStyle w:val="Header"/>
    </w:pP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68BF45" w14:textId="1F69FBAE" w:rsidR="00163E33" w:rsidRDefault="00163E33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-1938996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04040" w:themeColor="text1" w:themeTint="BF"/>
          </w:rPr>
          <w:t>30-11-2020</w:t>
        </w:r>
      </w:sdtContent>
    </w:sdt>
  </w:p>
  <w:p w14:paraId="027E7B2F" w14:textId="77777777" w:rsidR="00163E33" w:rsidRDefault="00163E33">
    <w:pPr>
      <w:pStyle w:val="Header"/>
    </w:pP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D624F1" w14:textId="6E9AA9CF" w:rsidR="00163E33" w:rsidRDefault="00163E33" w:rsidP="00B333E6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20-07-2019</w:t>
    </w:r>
  </w:p>
  <w:p w14:paraId="15EFD471" w14:textId="77777777" w:rsidR="00163E33" w:rsidRDefault="00163E33" w:rsidP="00540220">
    <w:pPr>
      <w:pStyle w:val="Header"/>
    </w:pP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0B3389" w14:textId="2252B6A8" w:rsidR="00163E33" w:rsidRDefault="00163E33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-60020083"/>
        <w:placeholder>
          <w:docPart w:val="C5613939A90141C3A92076B78B09159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04040" w:themeColor="text1" w:themeTint="BF"/>
          </w:rPr>
          <w:t>30-11-2020</w:t>
        </w:r>
      </w:sdtContent>
    </w:sdt>
  </w:p>
  <w:p w14:paraId="30C4BBBA" w14:textId="77777777" w:rsidR="00163E33" w:rsidRDefault="00163E33">
    <w:pPr>
      <w:pStyle w:val="Header"/>
    </w:pP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7156D8" w14:textId="2C809285" w:rsidR="00163E33" w:rsidRDefault="00163E33" w:rsidP="00B333E6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20-07-2019</w:t>
    </w:r>
  </w:p>
  <w:p w14:paraId="0D55EBDD" w14:textId="77777777" w:rsidR="00163E33" w:rsidRDefault="00163E33" w:rsidP="00540220">
    <w:pPr>
      <w:pStyle w:val="Header"/>
    </w:pP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F7CF77" w14:textId="72C767DC" w:rsidR="00163E33" w:rsidRDefault="00163E33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-197636354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04040" w:themeColor="text1" w:themeTint="BF"/>
          </w:rPr>
          <w:t>30-11-2020</w:t>
        </w:r>
      </w:sdtContent>
    </w:sdt>
  </w:p>
  <w:p w14:paraId="1ADECAB2" w14:textId="77777777" w:rsidR="00163E33" w:rsidRDefault="00163E3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7DD5E7" w14:textId="5DA7F340" w:rsidR="00163E33" w:rsidRDefault="00163E33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16899917"/>
        <w:placeholder>
          <w:docPart w:val="C5613939A90141C3A92076B78B09159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04040" w:themeColor="text1" w:themeTint="BF"/>
          </w:rPr>
          <w:t>30-11-2020</w:t>
        </w:r>
      </w:sdtContent>
    </w:sdt>
  </w:p>
  <w:p w14:paraId="2883D717" w14:textId="77777777" w:rsidR="00163E33" w:rsidRDefault="00163E33">
    <w:pPr>
      <w:pStyle w:val="Header"/>
    </w:pP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81B9CD" w14:textId="003DF399" w:rsidR="00163E33" w:rsidRDefault="00163E33" w:rsidP="00B333E6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20-07-2019</w:t>
    </w:r>
  </w:p>
  <w:p w14:paraId="395E9288" w14:textId="77777777" w:rsidR="00163E33" w:rsidRDefault="00163E33" w:rsidP="00540220">
    <w:pPr>
      <w:pStyle w:val="Header"/>
    </w:pP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62D21" w14:textId="0F2F63C5" w:rsidR="00163E33" w:rsidRDefault="00163E33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1234890314"/>
        <w:placeholder>
          <w:docPart w:val="C5613939A90141C3A92076B78B09159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04040" w:themeColor="text1" w:themeTint="BF"/>
          </w:rPr>
          <w:t>30-11-2020</w:t>
        </w:r>
      </w:sdtContent>
    </w:sdt>
  </w:p>
  <w:p w14:paraId="6BAE2A85" w14:textId="77777777" w:rsidR="00163E33" w:rsidRDefault="00163E33">
    <w:pPr>
      <w:pStyle w:val="Header"/>
    </w:pP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B6DBB1" w14:textId="52DD9439" w:rsidR="00163E33" w:rsidRDefault="00163E33" w:rsidP="00B333E6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05-08-2019</w:t>
    </w:r>
  </w:p>
  <w:p w14:paraId="4B803E2B" w14:textId="77777777" w:rsidR="00163E33" w:rsidRDefault="00163E33" w:rsidP="00540220">
    <w:pPr>
      <w:pStyle w:val="Header"/>
    </w:pP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FB5F0F" w14:textId="5F4EDDC4" w:rsidR="00163E33" w:rsidRDefault="00163E33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-58747186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04040" w:themeColor="text1" w:themeTint="BF"/>
          </w:rPr>
          <w:t>30-11-2020</w:t>
        </w:r>
      </w:sdtContent>
    </w:sdt>
  </w:p>
  <w:p w14:paraId="747A7446" w14:textId="77777777" w:rsidR="00163E33" w:rsidRDefault="00163E33">
    <w:pPr>
      <w:pStyle w:val="Header"/>
    </w:pP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3E460C" w14:textId="77777777" w:rsidR="00163E33" w:rsidRDefault="00163E33" w:rsidP="00B333E6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05-08-2019</w:t>
    </w:r>
  </w:p>
  <w:p w14:paraId="76FA0EF0" w14:textId="77777777" w:rsidR="00163E33" w:rsidRDefault="00163E33" w:rsidP="00540220">
    <w:pPr>
      <w:pStyle w:val="Header"/>
    </w:pP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553D10" w14:textId="4D4D72B6" w:rsidR="00163E33" w:rsidRDefault="00163E33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119642087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04040" w:themeColor="text1" w:themeTint="BF"/>
          </w:rPr>
          <w:t>30-11-2020</w:t>
        </w:r>
      </w:sdtContent>
    </w:sdt>
  </w:p>
  <w:p w14:paraId="08147B3D" w14:textId="77777777" w:rsidR="00163E33" w:rsidRDefault="00163E33">
    <w:pPr>
      <w:pStyle w:val="Header"/>
    </w:pP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EFF653" w14:textId="76B6EDD3" w:rsidR="00163E33" w:rsidRDefault="00163E33" w:rsidP="00B333E6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08-08-2019</w:t>
    </w:r>
  </w:p>
  <w:p w14:paraId="2EE418BE" w14:textId="77777777" w:rsidR="00163E33" w:rsidRDefault="00163E33" w:rsidP="00540220">
    <w:pPr>
      <w:pStyle w:val="Header"/>
    </w:pP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D12D2F" w14:textId="77777777" w:rsidR="00163E33" w:rsidRDefault="00163E33" w:rsidP="00753826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13-11-2020</w:t>
    </w:r>
  </w:p>
  <w:p w14:paraId="41CE8775" w14:textId="77777777" w:rsidR="00163E33" w:rsidRPr="00753826" w:rsidRDefault="00163E33" w:rsidP="00753826">
    <w:pPr>
      <w:pStyle w:val="Header"/>
    </w:pP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CEB648" w14:textId="547C1053" w:rsidR="00163E33" w:rsidRDefault="00163E33" w:rsidP="00B333E6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20-08-2019</w:t>
    </w:r>
  </w:p>
  <w:p w14:paraId="758CD522" w14:textId="77777777" w:rsidR="00163E33" w:rsidRDefault="00163E33" w:rsidP="00540220">
    <w:pPr>
      <w:pStyle w:val="Header"/>
    </w:pP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C64109" w14:textId="5819CAF0" w:rsidR="00163E33" w:rsidRDefault="00163E33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1188868968"/>
        <w:placeholder>
          <w:docPart w:val="C5613939A90141C3A92076B78B09159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04040" w:themeColor="text1" w:themeTint="BF"/>
          </w:rPr>
          <w:t>30-11-2020</w:t>
        </w:r>
      </w:sdtContent>
    </w:sdt>
  </w:p>
  <w:p w14:paraId="19B9E311" w14:textId="77777777" w:rsidR="00163E33" w:rsidRDefault="00163E33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35DA03" w14:textId="5B3F5090" w:rsidR="00163E33" w:rsidRDefault="00163E33" w:rsidP="00B333E6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19-06-2019</w:t>
    </w:r>
  </w:p>
  <w:p w14:paraId="6C26B3BA" w14:textId="77777777" w:rsidR="00163E33" w:rsidRDefault="00163E33" w:rsidP="00540220">
    <w:pPr>
      <w:pStyle w:val="Header"/>
    </w:pPr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8B1918" w14:textId="47126A47" w:rsidR="00163E33" w:rsidRDefault="00163E33" w:rsidP="00B333E6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22-08-2019</w:t>
    </w:r>
  </w:p>
  <w:p w14:paraId="43D6A6A0" w14:textId="77777777" w:rsidR="00163E33" w:rsidRDefault="00163E33" w:rsidP="00540220">
    <w:pPr>
      <w:pStyle w:val="Header"/>
    </w:pPr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7D93DC" w14:textId="08FD6869" w:rsidR="00163E33" w:rsidRDefault="00163E33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835733350"/>
        <w:placeholder>
          <w:docPart w:val="C5613939A90141C3A92076B78B09159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04040" w:themeColor="text1" w:themeTint="BF"/>
          </w:rPr>
          <w:t>30-11-2020</w:t>
        </w:r>
      </w:sdtContent>
    </w:sdt>
  </w:p>
  <w:p w14:paraId="129E4354" w14:textId="77777777" w:rsidR="00163E33" w:rsidRDefault="00163E33">
    <w:pPr>
      <w:pStyle w:val="Header"/>
    </w:pPr>
  </w:p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3F033" w14:textId="6F1CBF40" w:rsidR="00163E33" w:rsidRDefault="00163E33" w:rsidP="00B333E6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22-08-2019</w:t>
    </w:r>
  </w:p>
  <w:p w14:paraId="64C472EC" w14:textId="77777777" w:rsidR="00163E33" w:rsidRDefault="00163E33" w:rsidP="00540220">
    <w:pPr>
      <w:pStyle w:val="Header"/>
    </w:pPr>
  </w:p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E33455" w14:textId="268BF568" w:rsidR="00163E33" w:rsidRDefault="00163E33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-156226197"/>
        <w:placeholder>
          <w:docPart w:val="C5613939A90141C3A92076B78B09159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04040" w:themeColor="text1" w:themeTint="BF"/>
          </w:rPr>
          <w:t>30-11-2020</w:t>
        </w:r>
      </w:sdtContent>
    </w:sdt>
  </w:p>
  <w:p w14:paraId="535B5E9E" w14:textId="77777777" w:rsidR="00163E33" w:rsidRDefault="00163E33">
    <w:pPr>
      <w:pStyle w:val="Header"/>
    </w:pPr>
  </w:p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E1FF40" w14:textId="54989B38" w:rsidR="00163E33" w:rsidRDefault="00163E33" w:rsidP="00B333E6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25-08-2019</w:t>
    </w:r>
  </w:p>
  <w:p w14:paraId="3225BD75" w14:textId="77777777" w:rsidR="00163E33" w:rsidRDefault="00163E33" w:rsidP="00540220">
    <w:pPr>
      <w:pStyle w:val="Header"/>
    </w:pPr>
  </w:p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BE4E99" w14:textId="263A5670" w:rsidR="00163E33" w:rsidRDefault="00163E33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1580564917"/>
        <w:placeholder>
          <w:docPart w:val="C5613939A90141C3A92076B78B09159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04040" w:themeColor="text1" w:themeTint="BF"/>
          </w:rPr>
          <w:t>30-11-2020</w:t>
        </w:r>
      </w:sdtContent>
    </w:sdt>
  </w:p>
  <w:p w14:paraId="12D9ED05" w14:textId="77777777" w:rsidR="00163E33" w:rsidRDefault="00163E33">
    <w:pPr>
      <w:pStyle w:val="Header"/>
    </w:pPr>
  </w:p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8793C6" w14:textId="6E39CDB0" w:rsidR="00163E33" w:rsidRDefault="00163E33" w:rsidP="00B333E6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26-08-2019</w:t>
    </w:r>
  </w:p>
  <w:p w14:paraId="58E15D1B" w14:textId="77777777" w:rsidR="00163E33" w:rsidRDefault="00163E33" w:rsidP="00540220">
    <w:pPr>
      <w:pStyle w:val="Header"/>
    </w:pPr>
  </w:p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3FEDB" w14:textId="5C95005B" w:rsidR="00163E33" w:rsidRDefault="00163E33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-383194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04040" w:themeColor="text1" w:themeTint="BF"/>
          </w:rPr>
          <w:t>30-11-2020</w:t>
        </w:r>
      </w:sdtContent>
    </w:sdt>
  </w:p>
  <w:p w14:paraId="1404C472" w14:textId="77777777" w:rsidR="00163E33" w:rsidRDefault="00163E33">
    <w:pPr>
      <w:pStyle w:val="Header"/>
    </w:pPr>
  </w:p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94BE2B" w14:textId="3677002A" w:rsidR="00163E33" w:rsidRDefault="00163E33" w:rsidP="00B333E6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26-08-2019</w:t>
    </w:r>
  </w:p>
  <w:p w14:paraId="7A97863B" w14:textId="77777777" w:rsidR="00163E33" w:rsidRDefault="00163E33" w:rsidP="00540220">
    <w:pPr>
      <w:pStyle w:val="Header"/>
    </w:pPr>
  </w:p>
</w:hdr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3FAEBB" w14:textId="02B840B7" w:rsidR="00163E33" w:rsidRDefault="00163E33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-111218589"/>
        <w:placeholder>
          <w:docPart w:val="C5613939A90141C3A92076B78B09159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04040" w:themeColor="text1" w:themeTint="BF"/>
          </w:rPr>
          <w:t>30-11-2020</w:t>
        </w:r>
      </w:sdtContent>
    </w:sdt>
  </w:p>
  <w:p w14:paraId="491F3A0A" w14:textId="77777777" w:rsidR="00163E33" w:rsidRDefault="00163E33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390EDA" w14:textId="2430344D" w:rsidR="00163E33" w:rsidRDefault="00163E33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-386334318"/>
        <w:placeholder>
          <w:docPart w:val="C5613939A90141C3A92076B78B09159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04040" w:themeColor="text1" w:themeTint="BF"/>
          </w:rPr>
          <w:t>30-11-2020</w:t>
        </w:r>
      </w:sdtContent>
    </w:sdt>
  </w:p>
  <w:p w14:paraId="53FB77AB" w14:textId="77777777" w:rsidR="00163E33" w:rsidRDefault="00163E33">
    <w:pPr>
      <w:pStyle w:val="Header"/>
    </w:pPr>
  </w:p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4E2879" w14:textId="48EA6BF0" w:rsidR="00163E33" w:rsidRDefault="00163E33" w:rsidP="00B333E6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27-08-2019</w:t>
    </w:r>
  </w:p>
  <w:p w14:paraId="15270241" w14:textId="77777777" w:rsidR="00163E33" w:rsidRDefault="00163E33" w:rsidP="00540220">
    <w:pPr>
      <w:pStyle w:val="Header"/>
    </w:pPr>
  </w:p>
</w:hdr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2568A1" w14:textId="251B08D2" w:rsidR="00163E33" w:rsidRDefault="00163E33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21570675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04040" w:themeColor="text1" w:themeTint="BF"/>
          </w:rPr>
          <w:t>30-11-2020</w:t>
        </w:r>
      </w:sdtContent>
    </w:sdt>
  </w:p>
  <w:p w14:paraId="302BC40D" w14:textId="77777777" w:rsidR="00163E33" w:rsidRDefault="00163E33">
    <w:pPr>
      <w:pStyle w:val="Header"/>
    </w:pPr>
  </w:p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6C21AE" w14:textId="4CA5DECB" w:rsidR="00163E33" w:rsidRDefault="00163E33" w:rsidP="00A0353F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29-08-2019</w:t>
    </w:r>
  </w:p>
  <w:p w14:paraId="06AAD23D" w14:textId="77777777" w:rsidR="00163E33" w:rsidRDefault="00163E33" w:rsidP="00540220">
    <w:pPr>
      <w:pStyle w:val="Header"/>
    </w:pPr>
  </w:p>
</w:hdr>
</file>

<file path=word/header5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40C20A" w14:textId="75B0DC7E" w:rsidR="00163E33" w:rsidRDefault="00163E33" w:rsidP="00753826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18-11-2020</w:t>
    </w:r>
  </w:p>
  <w:p w14:paraId="0C024134" w14:textId="77777777" w:rsidR="00163E33" w:rsidRPr="00753826" w:rsidRDefault="00163E33" w:rsidP="00753826">
    <w:pPr>
      <w:pStyle w:val="Header"/>
    </w:pPr>
  </w:p>
</w:hdr>
</file>

<file path=word/header5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68E3DA" w14:textId="14B594E8" w:rsidR="00163E33" w:rsidRDefault="00163E33" w:rsidP="00A0353F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28-11-2019</w:t>
    </w:r>
  </w:p>
  <w:p w14:paraId="5827A316" w14:textId="77777777" w:rsidR="00163E33" w:rsidRDefault="00163E33" w:rsidP="00540220">
    <w:pPr>
      <w:pStyle w:val="Header"/>
    </w:pPr>
  </w:p>
</w:hdr>
</file>

<file path=word/header5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1855F" w14:textId="731CA69F" w:rsidR="00163E33" w:rsidRDefault="00163E33" w:rsidP="00A0353F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28-11-2019</w:t>
    </w:r>
  </w:p>
  <w:p w14:paraId="69440C15" w14:textId="75CE391A" w:rsidR="00163E33" w:rsidRPr="00A0353F" w:rsidRDefault="00163E33" w:rsidP="00A0353F">
    <w:pPr>
      <w:pStyle w:val="Header"/>
    </w:pPr>
  </w:p>
</w:hdr>
</file>

<file path=word/header5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2CDAB1" w14:textId="07662CB8" w:rsidR="00163E33" w:rsidRDefault="00163E33" w:rsidP="00A0353F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28-11-2019</w:t>
    </w:r>
  </w:p>
  <w:p w14:paraId="5445A09A" w14:textId="77777777" w:rsidR="00163E33" w:rsidRDefault="00163E33" w:rsidP="00540220">
    <w:pPr>
      <w:pStyle w:val="Header"/>
    </w:pPr>
  </w:p>
</w:hdr>
</file>

<file path=word/header5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853E81" w14:textId="380B601A" w:rsidR="00163E33" w:rsidRDefault="00163E33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-146650795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04040" w:themeColor="text1" w:themeTint="BF"/>
          </w:rPr>
          <w:t>30-11-2020</w:t>
        </w:r>
      </w:sdtContent>
    </w:sdt>
  </w:p>
  <w:p w14:paraId="10BB94F0" w14:textId="77777777" w:rsidR="00163E33" w:rsidRDefault="00163E33">
    <w:pPr>
      <w:pStyle w:val="Header"/>
    </w:pPr>
  </w:p>
</w:hdr>
</file>

<file path=word/header5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A8F09D" w14:textId="08A31440" w:rsidR="00163E33" w:rsidRDefault="00163E33" w:rsidP="00A0353F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29-11-2019</w:t>
    </w:r>
  </w:p>
  <w:p w14:paraId="47C1C6FF" w14:textId="77777777" w:rsidR="00163E33" w:rsidRDefault="00163E33" w:rsidP="00540220">
    <w:pPr>
      <w:pStyle w:val="Header"/>
    </w:pPr>
  </w:p>
</w:hdr>
</file>

<file path=word/header5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BDCB47" w14:textId="7668619E" w:rsidR="00163E33" w:rsidRDefault="00163E33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182869016"/>
        <w:placeholder>
          <w:docPart w:val="C5613939A90141C3A92076B78B09159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04040" w:themeColor="text1" w:themeTint="BF"/>
          </w:rPr>
          <w:t>30-11-2020</w:t>
        </w:r>
      </w:sdtContent>
    </w:sdt>
  </w:p>
  <w:p w14:paraId="612C45EC" w14:textId="77777777" w:rsidR="00163E33" w:rsidRDefault="00163E33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DCE5FE" w14:textId="4EC7C9F0" w:rsidR="00163E33" w:rsidRDefault="00163E33" w:rsidP="00B333E6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17-06-2019</w:t>
    </w:r>
  </w:p>
  <w:p w14:paraId="0141E20F" w14:textId="77777777" w:rsidR="00163E33" w:rsidRDefault="00163E33" w:rsidP="00540220">
    <w:pPr>
      <w:pStyle w:val="Header"/>
    </w:pPr>
  </w:p>
</w:hdr>
</file>

<file path=word/header6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065883" w14:textId="11FFFEDB" w:rsidR="00163E33" w:rsidRDefault="00163E33" w:rsidP="00A0353F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28-11-2019</w:t>
    </w:r>
  </w:p>
  <w:p w14:paraId="64B9EAE1" w14:textId="77777777" w:rsidR="00163E33" w:rsidRDefault="00163E33" w:rsidP="00540220">
    <w:pPr>
      <w:pStyle w:val="Header"/>
    </w:pPr>
  </w:p>
</w:hdr>
</file>

<file path=word/header6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39FA87" w14:textId="77777777" w:rsidR="00163E33" w:rsidRDefault="00163E33" w:rsidP="00A0353F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16-12-2019</w:t>
    </w:r>
  </w:p>
  <w:p w14:paraId="3286FFF5" w14:textId="77777777" w:rsidR="00163E33" w:rsidRPr="00753826" w:rsidRDefault="00163E33" w:rsidP="00753826">
    <w:pPr>
      <w:pStyle w:val="Header"/>
    </w:pPr>
  </w:p>
</w:hdr>
</file>

<file path=word/header6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4F014D" w14:textId="0EA709AC" w:rsidR="00163E33" w:rsidRDefault="00163E33" w:rsidP="00A0353F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16-12-2019</w:t>
    </w:r>
  </w:p>
  <w:p w14:paraId="0A92791B" w14:textId="77777777" w:rsidR="00163E33" w:rsidRDefault="00163E33" w:rsidP="00540220">
    <w:pPr>
      <w:pStyle w:val="Header"/>
    </w:pPr>
  </w:p>
</w:hdr>
</file>

<file path=word/header6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1361B7" w14:textId="77777777" w:rsidR="00163E33" w:rsidRDefault="00163E33" w:rsidP="00A0353F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18-12-2019</w:t>
    </w:r>
  </w:p>
  <w:p w14:paraId="4CD59325" w14:textId="77777777" w:rsidR="00163E33" w:rsidRPr="00454930" w:rsidRDefault="00163E33" w:rsidP="00454930">
    <w:pPr>
      <w:pStyle w:val="Header"/>
    </w:pPr>
  </w:p>
</w:hdr>
</file>

<file path=word/header6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F27315" w14:textId="27F6F316" w:rsidR="00163E33" w:rsidRDefault="00163E33" w:rsidP="00A0353F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18-12-2019</w:t>
    </w:r>
  </w:p>
  <w:p w14:paraId="3BFECD6C" w14:textId="77777777" w:rsidR="00163E33" w:rsidRDefault="00163E33" w:rsidP="00540220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01317E" w14:textId="69C81406" w:rsidR="00163E33" w:rsidRDefault="00163E33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-483846460"/>
        <w:placeholder>
          <w:docPart w:val="C5613939A90141C3A92076B78B09159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04040" w:themeColor="text1" w:themeTint="BF"/>
          </w:rPr>
          <w:t>30-11-2020</w:t>
        </w:r>
      </w:sdtContent>
    </w:sdt>
  </w:p>
  <w:p w14:paraId="72D48E61" w14:textId="77777777" w:rsidR="00163E33" w:rsidRDefault="00163E33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5E711E" w14:textId="649CD8D5" w:rsidR="00163E33" w:rsidRDefault="00163E33" w:rsidP="00B333E6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18-06-2019</w:t>
    </w:r>
  </w:p>
  <w:p w14:paraId="4EAD6EDD" w14:textId="77777777" w:rsidR="00163E33" w:rsidRDefault="00163E33" w:rsidP="00540220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E8565" w14:textId="77777777" w:rsidR="00163E33" w:rsidRDefault="00163E33" w:rsidP="001802E0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26-11-2020</w:t>
    </w:r>
  </w:p>
  <w:p w14:paraId="4890449E" w14:textId="77777777" w:rsidR="00163E33" w:rsidRDefault="00163E33" w:rsidP="001802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A4D30"/>
    <w:multiLevelType w:val="hybridMultilevel"/>
    <w:tmpl w:val="F648B4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45BF5"/>
    <w:multiLevelType w:val="hybridMultilevel"/>
    <w:tmpl w:val="16225F20"/>
    <w:lvl w:ilvl="0" w:tplc="C250FCFC">
      <w:start w:val="1"/>
      <w:numFmt w:val="lowerLetter"/>
      <w:lvlText w:val="(%1)"/>
      <w:lvlJc w:val="left"/>
      <w:pPr>
        <w:ind w:left="720" w:hanging="360"/>
      </w:pPr>
      <w:rPr>
        <w:rFonts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D778F"/>
    <w:multiLevelType w:val="hybridMultilevel"/>
    <w:tmpl w:val="9056B3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7D5DE1"/>
    <w:multiLevelType w:val="hybridMultilevel"/>
    <w:tmpl w:val="621ADC08"/>
    <w:lvl w:ilvl="0" w:tplc="F5B85822">
      <w:numFmt w:val="bullet"/>
      <w:lvlText w:val="—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FE2E8C"/>
    <w:multiLevelType w:val="hybridMultilevel"/>
    <w:tmpl w:val="D7E05D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577D79"/>
    <w:multiLevelType w:val="hybridMultilevel"/>
    <w:tmpl w:val="F648B4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875D98"/>
    <w:multiLevelType w:val="hybridMultilevel"/>
    <w:tmpl w:val="F648B4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105BE5"/>
    <w:multiLevelType w:val="hybridMultilevel"/>
    <w:tmpl w:val="F648B4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FB0FAA"/>
    <w:multiLevelType w:val="hybridMultilevel"/>
    <w:tmpl w:val="F648B4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EA70A0"/>
    <w:multiLevelType w:val="hybridMultilevel"/>
    <w:tmpl w:val="AD82C406"/>
    <w:lvl w:ilvl="0" w:tplc="0234FD1C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44292B15"/>
    <w:multiLevelType w:val="hybridMultilevel"/>
    <w:tmpl w:val="F648B4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473DB0"/>
    <w:multiLevelType w:val="hybridMultilevel"/>
    <w:tmpl w:val="A2BEC0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2944FF"/>
    <w:multiLevelType w:val="hybridMultilevel"/>
    <w:tmpl w:val="F648B4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CA6F3F"/>
    <w:multiLevelType w:val="hybridMultilevel"/>
    <w:tmpl w:val="F648B4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447168"/>
    <w:multiLevelType w:val="hybridMultilevel"/>
    <w:tmpl w:val="735C1AFC"/>
    <w:lvl w:ilvl="0" w:tplc="5F12B6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F635FE4"/>
    <w:multiLevelType w:val="hybridMultilevel"/>
    <w:tmpl w:val="F648B4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3"/>
  </w:num>
  <w:num w:numId="5">
    <w:abstractNumId w:val="5"/>
  </w:num>
  <w:num w:numId="6">
    <w:abstractNumId w:val="10"/>
  </w:num>
  <w:num w:numId="7">
    <w:abstractNumId w:val="7"/>
  </w:num>
  <w:num w:numId="8">
    <w:abstractNumId w:val="0"/>
  </w:num>
  <w:num w:numId="9">
    <w:abstractNumId w:val="12"/>
  </w:num>
  <w:num w:numId="10">
    <w:abstractNumId w:val="8"/>
  </w:num>
  <w:num w:numId="11">
    <w:abstractNumId w:val="15"/>
  </w:num>
  <w:num w:numId="12">
    <w:abstractNumId w:val="14"/>
  </w:num>
  <w:num w:numId="13">
    <w:abstractNumId w:val="11"/>
  </w:num>
  <w:num w:numId="14">
    <w:abstractNumId w:val="4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D15"/>
    <w:rsid w:val="00016CCA"/>
    <w:rsid w:val="00024F3C"/>
    <w:rsid w:val="00027DF7"/>
    <w:rsid w:val="00034D86"/>
    <w:rsid w:val="00051533"/>
    <w:rsid w:val="00061E41"/>
    <w:rsid w:val="000661D1"/>
    <w:rsid w:val="00067F7C"/>
    <w:rsid w:val="00075EF5"/>
    <w:rsid w:val="0008384F"/>
    <w:rsid w:val="00086FA5"/>
    <w:rsid w:val="00087925"/>
    <w:rsid w:val="000A76A1"/>
    <w:rsid w:val="000C6583"/>
    <w:rsid w:val="000E4641"/>
    <w:rsid w:val="000F17EB"/>
    <w:rsid w:val="001156E2"/>
    <w:rsid w:val="00137A11"/>
    <w:rsid w:val="00151F66"/>
    <w:rsid w:val="00163E33"/>
    <w:rsid w:val="00175B03"/>
    <w:rsid w:val="00177F8D"/>
    <w:rsid w:val="001802E0"/>
    <w:rsid w:val="00185F4A"/>
    <w:rsid w:val="001A6235"/>
    <w:rsid w:val="001E3769"/>
    <w:rsid w:val="001E3DF3"/>
    <w:rsid w:val="001F764E"/>
    <w:rsid w:val="00221C82"/>
    <w:rsid w:val="0024019E"/>
    <w:rsid w:val="002410AA"/>
    <w:rsid w:val="00251D8D"/>
    <w:rsid w:val="0026060B"/>
    <w:rsid w:val="002951A6"/>
    <w:rsid w:val="002B6CDA"/>
    <w:rsid w:val="002B70DA"/>
    <w:rsid w:val="002C1648"/>
    <w:rsid w:val="002C1F33"/>
    <w:rsid w:val="002C5FD7"/>
    <w:rsid w:val="002C7B47"/>
    <w:rsid w:val="002D2200"/>
    <w:rsid w:val="002E5CFB"/>
    <w:rsid w:val="003046E0"/>
    <w:rsid w:val="003156ED"/>
    <w:rsid w:val="00316B5D"/>
    <w:rsid w:val="00322B92"/>
    <w:rsid w:val="00347EFA"/>
    <w:rsid w:val="00371F33"/>
    <w:rsid w:val="003D3551"/>
    <w:rsid w:val="003D61FC"/>
    <w:rsid w:val="003D675B"/>
    <w:rsid w:val="003E20B1"/>
    <w:rsid w:val="0040513F"/>
    <w:rsid w:val="0040564B"/>
    <w:rsid w:val="00412E8D"/>
    <w:rsid w:val="00435CFC"/>
    <w:rsid w:val="004440A8"/>
    <w:rsid w:val="00454930"/>
    <w:rsid w:val="0048120C"/>
    <w:rsid w:val="004909D9"/>
    <w:rsid w:val="00492C69"/>
    <w:rsid w:val="0049450A"/>
    <w:rsid w:val="00495B7E"/>
    <w:rsid w:val="004D46CE"/>
    <w:rsid w:val="004E1989"/>
    <w:rsid w:val="00521481"/>
    <w:rsid w:val="00540220"/>
    <w:rsid w:val="00551859"/>
    <w:rsid w:val="005631C8"/>
    <w:rsid w:val="00584A7A"/>
    <w:rsid w:val="00592FA3"/>
    <w:rsid w:val="005A75E0"/>
    <w:rsid w:val="005B02A7"/>
    <w:rsid w:val="005D2043"/>
    <w:rsid w:val="005E2142"/>
    <w:rsid w:val="00601173"/>
    <w:rsid w:val="00665110"/>
    <w:rsid w:val="006709F1"/>
    <w:rsid w:val="00675CBF"/>
    <w:rsid w:val="00696533"/>
    <w:rsid w:val="006A5E1D"/>
    <w:rsid w:val="006C0D15"/>
    <w:rsid w:val="006C60E6"/>
    <w:rsid w:val="007139FE"/>
    <w:rsid w:val="00742BCA"/>
    <w:rsid w:val="00747902"/>
    <w:rsid w:val="00751201"/>
    <w:rsid w:val="00753826"/>
    <w:rsid w:val="007606D5"/>
    <w:rsid w:val="007D1DD5"/>
    <w:rsid w:val="007D6590"/>
    <w:rsid w:val="007F3E79"/>
    <w:rsid w:val="00801253"/>
    <w:rsid w:val="00821343"/>
    <w:rsid w:val="00831298"/>
    <w:rsid w:val="00836833"/>
    <w:rsid w:val="00837914"/>
    <w:rsid w:val="00844F5D"/>
    <w:rsid w:val="00874FE7"/>
    <w:rsid w:val="00875CD2"/>
    <w:rsid w:val="008A1E1F"/>
    <w:rsid w:val="008A608E"/>
    <w:rsid w:val="008B0A86"/>
    <w:rsid w:val="008D1D22"/>
    <w:rsid w:val="008E6576"/>
    <w:rsid w:val="00913E17"/>
    <w:rsid w:val="00941C58"/>
    <w:rsid w:val="00952F7D"/>
    <w:rsid w:val="0095496A"/>
    <w:rsid w:val="009552EB"/>
    <w:rsid w:val="009611F0"/>
    <w:rsid w:val="00966DB1"/>
    <w:rsid w:val="00977CB1"/>
    <w:rsid w:val="009A38BA"/>
    <w:rsid w:val="009A3EE0"/>
    <w:rsid w:val="009C2C45"/>
    <w:rsid w:val="009D4EAA"/>
    <w:rsid w:val="009E16CC"/>
    <w:rsid w:val="00A0353F"/>
    <w:rsid w:val="00A0375B"/>
    <w:rsid w:val="00A10D35"/>
    <w:rsid w:val="00A17FF5"/>
    <w:rsid w:val="00A52E91"/>
    <w:rsid w:val="00A53BE3"/>
    <w:rsid w:val="00A912E2"/>
    <w:rsid w:val="00A93EF9"/>
    <w:rsid w:val="00A95E0B"/>
    <w:rsid w:val="00AA2A34"/>
    <w:rsid w:val="00AB6E72"/>
    <w:rsid w:val="00AE36BC"/>
    <w:rsid w:val="00B074BD"/>
    <w:rsid w:val="00B103E2"/>
    <w:rsid w:val="00B333E6"/>
    <w:rsid w:val="00B43E11"/>
    <w:rsid w:val="00B545DE"/>
    <w:rsid w:val="00B56C53"/>
    <w:rsid w:val="00B85DF1"/>
    <w:rsid w:val="00B96F29"/>
    <w:rsid w:val="00BA673F"/>
    <w:rsid w:val="00BC1719"/>
    <w:rsid w:val="00BC755F"/>
    <w:rsid w:val="00BF357C"/>
    <w:rsid w:val="00C305FB"/>
    <w:rsid w:val="00C755AB"/>
    <w:rsid w:val="00C91D74"/>
    <w:rsid w:val="00CA0222"/>
    <w:rsid w:val="00CA3544"/>
    <w:rsid w:val="00CA4738"/>
    <w:rsid w:val="00CB3D7A"/>
    <w:rsid w:val="00CB53D4"/>
    <w:rsid w:val="00CC5BC3"/>
    <w:rsid w:val="00CF0FBF"/>
    <w:rsid w:val="00D0513C"/>
    <w:rsid w:val="00D07863"/>
    <w:rsid w:val="00D11F93"/>
    <w:rsid w:val="00D12ECB"/>
    <w:rsid w:val="00D27194"/>
    <w:rsid w:val="00D41F5D"/>
    <w:rsid w:val="00D43125"/>
    <w:rsid w:val="00D440AD"/>
    <w:rsid w:val="00D56E17"/>
    <w:rsid w:val="00D66A3A"/>
    <w:rsid w:val="00D91927"/>
    <w:rsid w:val="00D92F71"/>
    <w:rsid w:val="00DD4B2E"/>
    <w:rsid w:val="00DF198B"/>
    <w:rsid w:val="00E014C1"/>
    <w:rsid w:val="00E46F25"/>
    <w:rsid w:val="00E7270A"/>
    <w:rsid w:val="00E72C43"/>
    <w:rsid w:val="00E74B29"/>
    <w:rsid w:val="00E8625A"/>
    <w:rsid w:val="00E941BB"/>
    <w:rsid w:val="00E96914"/>
    <w:rsid w:val="00EF35F6"/>
    <w:rsid w:val="00F047E7"/>
    <w:rsid w:val="00F50791"/>
    <w:rsid w:val="00F553FA"/>
    <w:rsid w:val="00F56370"/>
    <w:rsid w:val="00F633F8"/>
    <w:rsid w:val="00F76D53"/>
    <w:rsid w:val="00FA6DBE"/>
    <w:rsid w:val="00FB2253"/>
    <w:rsid w:val="00FB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520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1"/>
    <w:lsdException w:name="footer" w:unhideWhenUsed="1"/>
    <w:lsdException w:name="caption" w:uiPriority="35" w:qFormat="1"/>
    <w:lsdException w:name="page number" w:unhideWhenUsed="1"/>
    <w:lsdException w:name="Title" w:uiPriority="10" w:qFormat="1"/>
    <w:lsdException w:name="Default Paragraph Font" w:uiPriority="1" w:unhideWhenUsed="1"/>
    <w:lsdException w:name="Body Text" w:uiPriority="1" w:qFormat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HTML Keyboard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semiHidden="0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aliases w:val="Output"/>
    <w:uiPriority w:val="7"/>
    <w:qFormat/>
    <w:rsid w:val="00CF0FBF"/>
    <w:rPr>
      <w:rFonts w:ascii="Consolas" w:hAnsi="Consolas"/>
      <w:color w:val="000000" w:themeColor="text1"/>
    </w:rPr>
  </w:style>
  <w:style w:type="paragraph" w:styleId="Heading1">
    <w:name w:val="heading 1"/>
    <w:basedOn w:val="Normal"/>
    <w:next w:val="Normal"/>
    <w:link w:val="Heading1Char"/>
    <w:qFormat/>
    <w:rsid w:val="00874FE7"/>
    <w:pPr>
      <w:jc w:val="center"/>
      <w:outlineLvl w:val="0"/>
    </w:pPr>
    <w:rPr>
      <w:rFonts w:asciiTheme="majorHAnsi" w:hAnsiTheme="majorHAnsi"/>
      <w:b/>
      <w:color w:val="476166" w:themeColor="accent1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1"/>
    <w:qFormat/>
    <w:rsid w:val="00874FE7"/>
    <w:pPr>
      <w:jc w:val="center"/>
      <w:outlineLvl w:val="1"/>
    </w:pPr>
    <w:rPr>
      <w:b/>
      <w:sz w:val="48"/>
      <w:szCs w:val="48"/>
    </w:rPr>
  </w:style>
  <w:style w:type="paragraph" w:styleId="Heading3">
    <w:name w:val="heading 3"/>
    <w:basedOn w:val="Heading2"/>
    <w:next w:val="Normal"/>
    <w:link w:val="Heading3Char"/>
    <w:uiPriority w:val="2"/>
    <w:qFormat/>
    <w:rsid w:val="00874FE7"/>
    <w:pPr>
      <w:spacing w:after="240"/>
      <w:outlineLvl w:val="2"/>
    </w:pPr>
    <w:rPr>
      <w:b w:val="0"/>
      <w:sz w:val="36"/>
      <w:szCs w:val="36"/>
    </w:rPr>
  </w:style>
  <w:style w:type="paragraph" w:styleId="Heading4">
    <w:name w:val="heading 4"/>
    <w:aliases w:val="Sub-Heading"/>
    <w:basedOn w:val="Normal"/>
    <w:next w:val="Normal"/>
    <w:link w:val="Heading4Char"/>
    <w:autoRedefine/>
    <w:uiPriority w:val="3"/>
    <w:qFormat/>
    <w:rsid w:val="002C1F33"/>
    <w:pPr>
      <w:outlineLvl w:val="3"/>
    </w:pPr>
    <w:rPr>
      <w:rFonts w:asciiTheme="majorHAnsi" w:hAnsiTheme="majorHAnsi"/>
      <w:b/>
      <w:color w:val="223C56" w:themeColor="accent5" w:themeShade="4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4"/>
    <w:qFormat/>
    <w:rsid w:val="00874FE7"/>
    <w:pPr>
      <w:spacing w:before="240"/>
      <w:outlineLvl w:val="4"/>
    </w:pPr>
    <w:rPr>
      <w:rFonts w:asciiTheme="majorHAnsi" w:hAnsiTheme="majorHAnsi"/>
      <w:b/>
      <w:color w:val="476166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8"/>
    <w:qFormat/>
    <w:rsid w:val="00DF198B"/>
    <w:rPr>
      <w:sz w:val="10"/>
    </w:rPr>
  </w:style>
  <w:style w:type="paragraph" w:styleId="BalloonText">
    <w:name w:val="Balloon Text"/>
    <w:basedOn w:val="Normal"/>
    <w:link w:val="BalloonTextChar"/>
    <w:uiPriority w:val="99"/>
    <w:semiHidden/>
    <w:rsid w:val="00DF198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FE7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F19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874FE7"/>
    <w:rPr>
      <w:rFonts w:asciiTheme="majorHAnsi" w:hAnsiTheme="majorHAnsi"/>
      <w:b/>
      <w:color w:val="476166" w:themeColor="accent1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1"/>
    <w:rsid w:val="00874FE7"/>
    <w:rPr>
      <w:b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2"/>
    <w:rsid w:val="00874FE7"/>
    <w:rPr>
      <w:sz w:val="36"/>
      <w:szCs w:val="36"/>
    </w:rPr>
  </w:style>
  <w:style w:type="character" w:customStyle="1" w:styleId="Heading4Char">
    <w:name w:val="Heading 4 Char"/>
    <w:aliases w:val="Sub-Heading Char"/>
    <w:basedOn w:val="DefaultParagraphFont"/>
    <w:link w:val="Heading4"/>
    <w:uiPriority w:val="3"/>
    <w:rsid w:val="002C1F33"/>
    <w:rPr>
      <w:rFonts w:asciiTheme="majorHAnsi" w:hAnsiTheme="majorHAnsi"/>
      <w:b/>
      <w:color w:val="223C56" w:themeColor="accent5" w:themeShade="40"/>
      <w:sz w:val="28"/>
      <w:szCs w:val="28"/>
    </w:rPr>
  </w:style>
  <w:style w:type="paragraph" w:customStyle="1" w:styleId="Text">
    <w:name w:val="Text"/>
    <w:basedOn w:val="Normal"/>
    <w:uiPriority w:val="5"/>
    <w:qFormat/>
    <w:rsid w:val="00034D86"/>
    <w:rPr>
      <w:rFonts w:ascii="Calibri" w:hAnsi="Calibri"/>
      <w:sz w:val="28"/>
      <w:szCs w:val="28"/>
    </w:rPr>
  </w:style>
  <w:style w:type="paragraph" w:styleId="Header">
    <w:name w:val="header"/>
    <w:basedOn w:val="Footer"/>
    <w:link w:val="HeaderChar"/>
    <w:uiPriority w:val="99"/>
    <w:rsid w:val="00E74B29"/>
    <w:rPr>
      <w:rFonts w:ascii="Georgia" w:hAnsi="Georgia"/>
    </w:rPr>
  </w:style>
  <w:style w:type="character" w:customStyle="1" w:styleId="HeaderChar">
    <w:name w:val="Header Char"/>
    <w:basedOn w:val="DefaultParagraphFont"/>
    <w:link w:val="Header"/>
    <w:uiPriority w:val="99"/>
    <w:rsid w:val="00874FE7"/>
    <w:rPr>
      <w:rFonts w:ascii="Georgia" w:hAnsi="Georgia"/>
    </w:rPr>
  </w:style>
  <w:style w:type="paragraph" w:styleId="Footer">
    <w:name w:val="footer"/>
    <w:basedOn w:val="Normal"/>
    <w:link w:val="FooterChar"/>
    <w:uiPriority w:val="99"/>
    <w:rsid w:val="006709F1"/>
    <w:pPr>
      <w:tabs>
        <w:tab w:val="center" w:pos="4680"/>
        <w:tab w:val="right" w:pos="9360"/>
      </w:tabs>
    </w:pPr>
    <w:rPr>
      <w:rFonts w:asciiTheme="majorHAnsi" w:hAnsiTheme="majorHAnsi"/>
      <w:b/>
      <w:color w:val="476166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6709F1"/>
    <w:rPr>
      <w:rFonts w:asciiTheme="majorHAnsi" w:hAnsiTheme="majorHAnsi"/>
      <w:b/>
      <w:color w:val="476166" w:themeColor="accent1"/>
    </w:rPr>
  </w:style>
  <w:style w:type="character" w:styleId="PageNumber">
    <w:name w:val="page number"/>
    <w:basedOn w:val="DefaultParagraphFont"/>
    <w:uiPriority w:val="99"/>
    <w:semiHidden/>
    <w:rsid w:val="00E74B29"/>
  </w:style>
  <w:style w:type="character" w:customStyle="1" w:styleId="Heading5Char">
    <w:name w:val="Heading 5 Char"/>
    <w:basedOn w:val="DefaultParagraphFont"/>
    <w:link w:val="Heading5"/>
    <w:uiPriority w:val="4"/>
    <w:rsid w:val="00874FE7"/>
    <w:rPr>
      <w:rFonts w:asciiTheme="majorHAnsi" w:hAnsiTheme="majorHAnsi"/>
      <w:b/>
      <w:color w:val="476166" w:themeColor="accent1"/>
      <w:sz w:val="28"/>
      <w:szCs w:val="28"/>
    </w:rPr>
  </w:style>
  <w:style w:type="paragraph" w:styleId="Quote">
    <w:name w:val="Quote"/>
    <w:aliases w:val="Code"/>
    <w:basedOn w:val="HTMLPreformatted"/>
    <w:next w:val="Normal"/>
    <w:link w:val="QuoteChar"/>
    <w:autoRedefine/>
    <w:uiPriority w:val="6"/>
    <w:qFormat/>
    <w:rsid w:val="00941C58"/>
    <w:rPr>
      <w:rFonts w:ascii="Space Mono" w:hAnsi="Space Mono"/>
      <w:sz w:val="24"/>
      <w:szCs w:val="144"/>
    </w:rPr>
  </w:style>
  <w:style w:type="character" w:customStyle="1" w:styleId="QuoteChar">
    <w:name w:val="Quote Char"/>
    <w:aliases w:val="Code Char"/>
    <w:basedOn w:val="DefaultParagraphFont"/>
    <w:link w:val="Quote"/>
    <w:uiPriority w:val="6"/>
    <w:rsid w:val="00941C58"/>
    <w:rPr>
      <w:rFonts w:ascii="Space Mono" w:hAnsi="Space Mono"/>
      <w:szCs w:val="144"/>
    </w:rPr>
  </w:style>
  <w:style w:type="character" w:styleId="PlaceholderText">
    <w:name w:val="Placeholder Text"/>
    <w:basedOn w:val="DefaultParagraphFont"/>
    <w:uiPriority w:val="99"/>
    <w:semiHidden/>
    <w:rsid w:val="00874FE7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D15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76166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0D15"/>
    <w:rPr>
      <w:rFonts w:asciiTheme="majorHAnsi" w:eastAsiaTheme="majorEastAsia" w:hAnsiTheme="majorHAnsi" w:cstheme="majorBidi"/>
      <w:i/>
      <w:iCs/>
      <w:color w:val="476166" w:themeColor="accent1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rsid w:val="00747902"/>
    <w:rPr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7902"/>
    <w:rPr>
      <w:rFonts w:ascii="Consolas" w:hAnsi="Consolas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A3544"/>
    <w:pPr>
      <w:keepNext/>
      <w:keepLines/>
      <w:spacing w:before="240" w:line="259" w:lineRule="auto"/>
      <w:jc w:val="left"/>
      <w:outlineLvl w:val="9"/>
    </w:pPr>
    <w:rPr>
      <w:rFonts w:eastAsiaTheme="majorEastAsia" w:cstheme="majorBidi"/>
      <w:b w:val="0"/>
      <w:color w:val="35484C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CA3544"/>
    <w:pPr>
      <w:spacing w:before="240" w:after="120"/>
    </w:pPr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CA3544"/>
    <w:pPr>
      <w:spacing w:before="120"/>
      <w:ind w:left="240"/>
    </w:pPr>
    <w:rPr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CA3544"/>
    <w:pPr>
      <w:ind w:left="48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A3544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rsid w:val="00CA354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rsid w:val="00CA354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rsid w:val="00CA354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rsid w:val="00CA354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rsid w:val="00CA354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rsid w:val="00CA3544"/>
    <w:pPr>
      <w:ind w:left="1920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941C58"/>
    <w:pPr>
      <w:widowControl w:val="0"/>
      <w:autoSpaceDE w:val="0"/>
      <w:autoSpaceDN w:val="0"/>
    </w:pPr>
    <w:rPr>
      <w:rFonts w:ascii="Bookman Old Style" w:eastAsia="Bookman Old Style" w:hAnsi="Bookman Old Style" w:cs="Bookman Old Style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41C58"/>
    <w:rPr>
      <w:rFonts w:ascii="Bookman Old Style" w:eastAsia="Bookman Old Style" w:hAnsi="Bookman Old Style" w:cs="Bookman Old Style"/>
      <w:sz w:val="26"/>
      <w:szCs w:val="26"/>
    </w:rPr>
  </w:style>
  <w:style w:type="paragraph" w:styleId="ListParagraph">
    <w:name w:val="List Paragraph"/>
    <w:basedOn w:val="Normal"/>
    <w:uiPriority w:val="34"/>
    <w:qFormat/>
    <w:rsid w:val="00067F7C"/>
    <w:pPr>
      <w:spacing w:after="200" w:line="276" w:lineRule="auto"/>
      <w:ind w:left="720"/>
      <w:contextualSpacing/>
    </w:pPr>
    <w:rPr>
      <w:rFonts w:asciiTheme="minorHAnsi" w:eastAsiaTheme="minorEastAsia" w:hAnsiTheme="minorHAnsi"/>
      <w:color w:val="auto"/>
      <w:sz w:val="22"/>
      <w:szCs w:val="20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1"/>
    <w:lsdException w:name="footer" w:unhideWhenUsed="1"/>
    <w:lsdException w:name="caption" w:uiPriority="35" w:qFormat="1"/>
    <w:lsdException w:name="page number" w:unhideWhenUsed="1"/>
    <w:lsdException w:name="Title" w:uiPriority="10" w:qFormat="1"/>
    <w:lsdException w:name="Default Paragraph Font" w:uiPriority="1" w:unhideWhenUsed="1"/>
    <w:lsdException w:name="Body Text" w:uiPriority="1" w:qFormat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HTML Keyboard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semiHidden="0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aliases w:val="Output"/>
    <w:uiPriority w:val="7"/>
    <w:qFormat/>
    <w:rsid w:val="00CF0FBF"/>
    <w:rPr>
      <w:rFonts w:ascii="Consolas" w:hAnsi="Consolas"/>
      <w:color w:val="000000" w:themeColor="text1"/>
    </w:rPr>
  </w:style>
  <w:style w:type="paragraph" w:styleId="Heading1">
    <w:name w:val="heading 1"/>
    <w:basedOn w:val="Normal"/>
    <w:next w:val="Normal"/>
    <w:link w:val="Heading1Char"/>
    <w:qFormat/>
    <w:rsid w:val="00874FE7"/>
    <w:pPr>
      <w:jc w:val="center"/>
      <w:outlineLvl w:val="0"/>
    </w:pPr>
    <w:rPr>
      <w:rFonts w:asciiTheme="majorHAnsi" w:hAnsiTheme="majorHAnsi"/>
      <w:b/>
      <w:color w:val="476166" w:themeColor="accent1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1"/>
    <w:qFormat/>
    <w:rsid w:val="00874FE7"/>
    <w:pPr>
      <w:jc w:val="center"/>
      <w:outlineLvl w:val="1"/>
    </w:pPr>
    <w:rPr>
      <w:b/>
      <w:sz w:val="48"/>
      <w:szCs w:val="48"/>
    </w:rPr>
  </w:style>
  <w:style w:type="paragraph" w:styleId="Heading3">
    <w:name w:val="heading 3"/>
    <w:basedOn w:val="Heading2"/>
    <w:next w:val="Normal"/>
    <w:link w:val="Heading3Char"/>
    <w:uiPriority w:val="2"/>
    <w:qFormat/>
    <w:rsid w:val="00874FE7"/>
    <w:pPr>
      <w:spacing w:after="240"/>
      <w:outlineLvl w:val="2"/>
    </w:pPr>
    <w:rPr>
      <w:b w:val="0"/>
      <w:sz w:val="36"/>
      <w:szCs w:val="36"/>
    </w:rPr>
  </w:style>
  <w:style w:type="paragraph" w:styleId="Heading4">
    <w:name w:val="heading 4"/>
    <w:aliases w:val="Sub-Heading"/>
    <w:basedOn w:val="Normal"/>
    <w:next w:val="Normal"/>
    <w:link w:val="Heading4Char"/>
    <w:autoRedefine/>
    <w:uiPriority w:val="3"/>
    <w:qFormat/>
    <w:rsid w:val="002C1F33"/>
    <w:pPr>
      <w:outlineLvl w:val="3"/>
    </w:pPr>
    <w:rPr>
      <w:rFonts w:asciiTheme="majorHAnsi" w:hAnsiTheme="majorHAnsi"/>
      <w:b/>
      <w:color w:val="223C56" w:themeColor="accent5" w:themeShade="4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4"/>
    <w:qFormat/>
    <w:rsid w:val="00874FE7"/>
    <w:pPr>
      <w:spacing w:before="240"/>
      <w:outlineLvl w:val="4"/>
    </w:pPr>
    <w:rPr>
      <w:rFonts w:asciiTheme="majorHAnsi" w:hAnsiTheme="majorHAnsi"/>
      <w:b/>
      <w:color w:val="476166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8"/>
    <w:qFormat/>
    <w:rsid w:val="00DF198B"/>
    <w:rPr>
      <w:sz w:val="10"/>
    </w:rPr>
  </w:style>
  <w:style w:type="paragraph" w:styleId="BalloonText">
    <w:name w:val="Balloon Text"/>
    <w:basedOn w:val="Normal"/>
    <w:link w:val="BalloonTextChar"/>
    <w:uiPriority w:val="99"/>
    <w:semiHidden/>
    <w:rsid w:val="00DF198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FE7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F19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874FE7"/>
    <w:rPr>
      <w:rFonts w:asciiTheme="majorHAnsi" w:hAnsiTheme="majorHAnsi"/>
      <w:b/>
      <w:color w:val="476166" w:themeColor="accent1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1"/>
    <w:rsid w:val="00874FE7"/>
    <w:rPr>
      <w:b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2"/>
    <w:rsid w:val="00874FE7"/>
    <w:rPr>
      <w:sz w:val="36"/>
      <w:szCs w:val="36"/>
    </w:rPr>
  </w:style>
  <w:style w:type="character" w:customStyle="1" w:styleId="Heading4Char">
    <w:name w:val="Heading 4 Char"/>
    <w:aliases w:val="Sub-Heading Char"/>
    <w:basedOn w:val="DefaultParagraphFont"/>
    <w:link w:val="Heading4"/>
    <w:uiPriority w:val="3"/>
    <w:rsid w:val="002C1F33"/>
    <w:rPr>
      <w:rFonts w:asciiTheme="majorHAnsi" w:hAnsiTheme="majorHAnsi"/>
      <w:b/>
      <w:color w:val="223C56" w:themeColor="accent5" w:themeShade="40"/>
      <w:sz w:val="28"/>
      <w:szCs w:val="28"/>
    </w:rPr>
  </w:style>
  <w:style w:type="paragraph" w:customStyle="1" w:styleId="Text">
    <w:name w:val="Text"/>
    <w:basedOn w:val="Normal"/>
    <w:uiPriority w:val="5"/>
    <w:qFormat/>
    <w:rsid w:val="00034D86"/>
    <w:rPr>
      <w:rFonts w:ascii="Calibri" w:hAnsi="Calibri"/>
      <w:sz w:val="28"/>
      <w:szCs w:val="28"/>
    </w:rPr>
  </w:style>
  <w:style w:type="paragraph" w:styleId="Header">
    <w:name w:val="header"/>
    <w:basedOn w:val="Footer"/>
    <w:link w:val="HeaderChar"/>
    <w:uiPriority w:val="99"/>
    <w:rsid w:val="00E74B29"/>
    <w:rPr>
      <w:rFonts w:ascii="Georgia" w:hAnsi="Georgia"/>
    </w:rPr>
  </w:style>
  <w:style w:type="character" w:customStyle="1" w:styleId="HeaderChar">
    <w:name w:val="Header Char"/>
    <w:basedOn w:val="DefaultParagraphFont"/>
    <w:link w:val="Header"/>
    <w:uiPriority w:val="99"/>
    <w:rsid w:val="00874FE7"/>
    <w:rPr>
      <w:rFonts w:ascii="Georgia" w:hAnsi="Georgia"/>
    </w:rPr>
  </w:style>
  <w:style w:type="paragraph" w:styleId="Footer">
    <w:name w:val="footer"/>
    <w:basedOn w:val="Normal"/>
    <w:link w:val="FooterChar"/>
    <w:uiPriority w:val="99"/>
    <w:rsid w:val="006709F1"/>
    <w:pPr>
      <w:tabs>
        <w:tab w:val="center" w:pos="4680"/>
        <w:tab w:val="right" w:pos="9360"/>
      </w:tabs>
    </w:pPr>
    <w:rPr>
      <w:rFonts w:asciiTheme="majorHAnsi" w:hAnsiTheme="majorHAnsi"/>
      <w:b/>
      <w:color w:val="476166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6709F1"/>
    <w:rPr>
      <w:rFonts w:asciiTheme="majorHAnsi" w:hAnsiTheme="majorHAnsi"/>
      <w:b/>
      <w:color w:val="476166" w:themeColor="accent1"/>
    </w:rPr>
  </w:style>
  <w:style w:type="character" w:styleId="PageNumber">
    <w:name w:val="page number"/>
    <w:basedOn w:val="DefaultParagraphFont"/>
    <w:uiPriority w:val="99"/>
    <w:semiHidden/>
    <w:rsid w:val="00E74B29"/>
  </w:style>
  <w:style w:type="character" w:customStyle="1" w:styleId="Heading5Char">
    <w:name w:val="Heading 5 Char"/>
    <w:basedOn w:val="DefaultParagraphFont"/>
    <w:link w:val="Heading5"/>
    <w:uiPriority w:val="4"/>
    <w:rsid w:val="00874FE7"/>
    <w:rPr>
      <w:rFonts w:asciiTheme="majorHAnsi" w:hAnsiTheme="majorHAnsi"/>
      <w:b/>
      <w:color w:val="476166" w:themeColor="accent1"/>
      <w:sz w:val="28"/>
      <w:szCs w:val="28"/>
    </w:rPr>
  </w:style>
  <w:style w:type="paragraph" w:styleId="Quote">
    <w:name w:val="Quote"/>
    <w:aliases w:val="Code"/>
    <w:basedOn w:val="HTMLPreformatted"/>
    <w:next w:val="Normal"/>
    <w:link w:val="QuoteChar"/>
    <w:autoRedefine/>
    <w:uiPriority w:val="6"/>
    <w:qFormat/>
    <w:rsid w:val="00941C58"/>
    <w:rPr>
      <w:rFonts w:ascii="Space Mono" w:hAnsi="Space Mono"/>
      <w:sz w:val="24"/>
      <w:szCs w:val="144"/>
    </w:rPr>
  </w:style>
  <w:style w:type="character" w:customStyle="1" w:styleId="QuoteChar">
    <w:name w:val="Quote Char"/>
    <w:aliases w:val="Code Char"/>
    <w:basedOn w:val="DefaultParagraphFont"/>
    <w:link w:val="Quote"/>
    <w:uiPriority w:val="6"/>
    <w:rsid w:val="00941C58"/>
    <w:rPr>
      <w:rFonts w:ascii="Space Mono" w:hAnsi="Space Mono"/>
      <w:szCs w:val="144"/>
    </w:rPr>
  </w:style>
  <w:style w:type="character" w:styleId="PlaceholderText">
    <w:name w:val="Placeholder Text"/>
    <w:basedOn w:val="DefaultParagraphFont"/>
    <w:uiPriority w:val="99"/>
    <w:semiHidden/>
    <w:rsid w:val="00874FE7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D15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76166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0D15"/>
    <w:rPr>
      <w:rFonts w:asciiTheme="majorHAnsi" w:eastAsiaTheme="majorEastAsia" w:hAnsiTheme="majorHAnsi" w:cstheme="majorBidi"/>
      <w:i/>
      <w:iCs/>
      <w:color w:val="476166" w:themeColor="accent1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rsid w:val="00747902"/>
    <w:rPr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7902"/>
    <w:rPr>
      <w:rFonts w:ascii="Consolas" w:hAnsi="Consolas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A3544"/>
    <w:pPr>
      <w:keepNext/>
      <w:keepLines/>
      <w:spacing w:before="240" w:line="259" w:lineRule="auto"/>
      <w:jc w:val="left"/>
      <w:outlineLvl w:val="9"/>
    </w:pPr>
    <w:rPr>
      <w:rFonts w:eastAsiaTheme="majorEastAsia" w:cstheme="majorBidi"/>
      <w:b w:val="0"/>
      <w:color w:val="35484C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CA3544"/>
    <w:pPr>
      <w:spacing w:before="240" w:after="120"/>
    </w:pPr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CA3544"/>
    <w:pPr>
      <w:spacing w:before="120"/>
      <w:ind w:left="240"/>
    </w:pPr>
    <w:rPr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CA3544"/>
    <w:pPr>
      <w:ind w:left="48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A3544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rsid w:val="00CA354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rsid w:val="00CA354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rsid w:val="00CA354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rsid w:val="00CA354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rsid w:val="00CA354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rsid w:val="00CA3544"/>
    <w:pPr>
      <w:ind w:left="1920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941C58"/>
    <w:pPr>
      <w:widowControl w:val="0"/>
      <w:autoSpaceDE w:val="0"/>
      <w:autoSpaceDN w:val="0"/>
    </w:pPr>
    <w:rPr>
      <w:rFonts w:ascii="Bookman Old Style" w:eastAsia="Bookman Old Style" w:hAnsi="Bookman Old Style" w:cs="Bookman Old Style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41C58"/>
    <w:rPr>
      <w:rFonts w:ascii="Bookman Old Style" w:eastAsia="Bookman Old Style" w:hAnsi="Bookman Old Style" w:cs="Bookman Old Style"/>
      <w:sz w:val="26"/>
      <w:szCs w:val="26"/>
    </w:rPr>
  </w:style>
  <w:style w:type="paragraph" w:styleId="ListParagraph">
    <w:name w:val="List Paragraph"/>
    <w:basedOn w:val="Normal"/>
    <w:uiPriority w:val="34"/>
    <w:qFormat/>
    <w:rsid w:val="00067F7C"/>
    <w:pPr>
      <w:spacing w:after="200" w:line="276" w:lineRule="auto"/>
      <w:ind w:left="720"/>
      <w:contextualSpacing/>
    </w:pPr>
    <w:rPr>
      <w:rFonts w:asciiTheme="minorHAnsi" w:eastAsiaTheme="minorEastAsia" w:hAnsiTheme="minorHAnsi"/>
      <w:color w:val="auto"/>
      <w:sz w:val="22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9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5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7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6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3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4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3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3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4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3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8.xml"/><Relationship Id="rId117" Type="http://schemas.openxmlformats.org/officeDocument/2006/relationships/header" Target="header53.xml"/><Relationship Id="rId21" Type="http://schemas.openxmlformats.org/officeDocument/2006/relationships/header" Target="header5.xml"/><Relationship Id="rId42" Type="http://schemas.openxmlformats.org/officeDocument/2006/relationships/footer" Target="footer16.xml"/><Relationship Id="rId47" Type="http://schemas.openxmlformats.org/officeDocument/2006/relationships/footer" Target="footer19.xml"/><Relationship Id="rId63" Type="http://schemas.openxmlformats.org/officeDocument/2006/relationships/footer" Target="footer27.xml"/><Relationship Id="rId68" Type="http://schemas.openxmlformats.org/officeDocument/2006/relationships/header" Target="header28.xml"/><Relationship Id="rId84" Type="http://schemas.openxmlformats.org/officeDocument/2006/relationships/header" Target="header36.xml"/><Relationship Id="rId89" Type="http://schemas.openxmlformats.org/officeDocument/2006/relationships/header" Target="header39.xml"/><Relationship Id="rId112" Type="http://schemas.openxmlformats.org/officeDocument/2006/relationships/header" Target="header50.xml"/><Relationship Id="rId133" Type="http://schemas.openxmlformats.org/officeDocument/2006/relationships/image" Target="media/image1.png"/><Relationship Id="rId138" Type="http://schemas.openxmlformats.org/officeDocument/2006/relationships/image" Target="media/image6.png"/><Relationship Id="rId154" Type="http://schemas.openxmlformats.org/officeDocument/2006/relationships/theme" Target="theme/theme1.xml"/><Relationship Id="rId16" Type="http://schemas.openxmlformats.org/officeDocument/2006/relationships/header" Target="header2.xml"/><Relationship Id="rId107" Type="http://schemas.openxmlformats.org/officeDocument/2006/relationships/footer" Target="footer49.xml"/><Relationship Id="rId11" Type="http://schemas.openxmlformats.org/officeDocument/2006/relationships/endnotes" Target="endnotes.xml"/><Relationship Id="rId32" Type="http://schemas.openxmlformats.org/officeDocument/2006/relationships/header" Target="header10.xml"/><Relationship Id="rId37" Type="http://schemas.openxmlformats.org/officeDocument/2006/relationships/header" Target="header13.xml"/><Relationship Id="rId53" Type="http://schemas.openxmlformats.org/officeDocument/2006/relationships/header" Target="header21.xml"/><Relationship Id="rId58" Type="http://schemas.openxmlformats.org/officeDocument/2006/relationships/footer" Target="footer24.xml"/><Relationship Id="rId74" Type="http://schemas.openxmlformats.org/officeDocument/2006/relationships/footer" Target="footer32.xml"/><Relationship Id="rId79" Type="http://schemas.openxmlformats.org/officeDocument/2006/relationships/footer" Target="footer35.xml"/><Relationship Id="rId102" Type="http://schemas.openxmlformats.org/officeDocument/2006/relationships/footer" Target="footer46.xml"/><Relationship Id="rId123" Type="http://schemas.openxmlformats.org/officeDocument/2006/relationships/footer" Target="footer57.xml"/><Relationship Id="rId128" Type="http://schemas.openxmlformats.org/officeDocument/2006/relationships/header" Target="header58.xml"/><Relationship Id="rId144" Type="http://schemas.openxmlformats.org/officeDocument/2006/relationships/image" Target="media/image8.png"/><Relationship Id="rId149" Type="http://schemas.openxmlformats.org/officeDocument/2006/relationships/image" Target="media/image13.png"/><Relationship Id="rId5" Type="http://schemas.openxmlformats.org/officeDocument/2006/relationships/numbering" Target="numbering.xml"/><Relationship Id="rId90" Type="http://schemas.openxmlformats.org/officeDocument/2006/relationships/footer" Target="footer40.xml"/><Relationship Id="rId95" Type="http://schemas.openxmlformats.org/officeDocument/2006/relationships/footer" Target="footer43.xml"/><Relationship Id="rId22" Type="http://schemas.openxmlformats.org/officeDocument/2006/relationships/footer" Target="footer6.xml"/><Relationship Id="rId27" Type="http://schemas.openxmlformats.org/officeDocument/2006/relationships/footer" Target="footer9.xml"/><Relationship Id="rId43" Type="http://schemas.openxmlformats.org/officeDocument/2006/relationships/footer" Target="footer17.xml"/><Relationship Id="rId48" Type="http://schemas.openxmlformats.org/officeDocument/2006/relationships/header" Target="header18.xml"/><Relationship Id="rId64" Type="http://schemas.openxmlformats.org/officeDocument/2006/relationships/header" Target="header26.xml"/><Relationship Id="rId69" Type="http://schemas.openxmlformats.org/officeDocument/2006/relationships/header" Target="header29.xml"/><Relationship Id="rId113" Type="http://schemas.openxmlformats.org/officeDocument/2006/relationships/header" Target="header51.xml"/><Relationship Id="rId118" Type="http://schemas.openxmlformats.org/officeDocument/2006/relationships/footer" Target="footer54.xml"/><Relationship Id="rId134" Type="http://schemas.openxmlformats.org/officeDocument/2006/relationships/image" Target="media/image2.png"/><Relationship Id="rId139" Type="http://schemas.openxmlformats.org/officeDocument/2006/relationships/header" Target="header61.xml"/><Relationship Id="rId80" Type="http://schemas.openxmlformats.org/officeDocument/2006/relationships/header" Target="header34.xml"/><Relationship Id="rId85" Type="http://schemas.openxmlformats.org/officeDocument/2006/relationships/header" Target="header37.xml"/><Relationship Id="rId150" Type="http://schemas.openxmlformats.org/officeDocument/2006/relationships/header" Target="header63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5" Type="http://schemas.openxmlformats.org/officeDocument/2006/relationships/header" Target="header7.xml"/><Relationship Id="rId33" Type="http://schemas.openxmlformats.org/officeDocument/2006/relationships/header" Target="header11.xml"/><Relationship Id="rId38" Type="http://schemas.openxmlformats.org/officeDocument/2006/relationships/footer" Target="footer14.xml"/><Relationship Id="rId46" Type="http://schemas.openxmlformats.org/officeDocument/2006/relationships/footer" Target="footer18.xml"/><Relationship Id="rId59" Type="http://schemas.openxmlformats.org/officeDocument/2006/relationships/footer" Target="footer25.xml"/><Relationship Id="rId67" Type="http://schemas.openxmlformats.org/officeDocument/2006/relationships/footer" Target="footer29.xml"/><Relationship Id="rId103" Type="http://schemas.openxmlformats.org/officeDocument/2006/relationships/footer" Target="footer47.xml"/><Relationship Id="rId108" Type="http://schemas.openxmlformats.org/officeDocument/2006/relationships/header" Target="header48.xml"/><Relationship Id="rId116" Type="http://schemas.openxmlformats.org/officeDocument/2006/relationships/header" Target="header52.xml"/><Relationship Id="rId124" Type="http://schemas.openxmlformats.org/officeDocument/2006/relationships/header" Target="header56.xml"/><Relationship Id="rId129" Type="http://schemas.openxmlformats.org/officeDocument/2006/relationships/header" Target="header59.xml"/><Relationship Id="rId137" Type="http://schemas.openxmlformats.org/officeDocument/2006/relationships/image" Target="media/image5.png"/><Relationship Id="rId20" Type="http://schemas.openxmlformats.org/officeDocument/2006/relationships/header" Target="header4.xml"/><Relationship Id="rId41" Type="http://schemas.openxmlformats.org/officeDocument/2006/relationships/header" Target="header15.xml"/><Relationship Id="rId54" Type="http://schemas.openxmlformats.org/officeDocument/2006/relationships/footer" Target="footer22.xml"/><Relationship Id="rId62" Type="http://schemas.openxmlformats.org/officeDocument/2006/relationships/footer" Target="footer26.xml"/><Relationship Id="rId70" Type="http://schemas.openxmlformats.org/officeDocument/2006/relationships/footer" Target="footer30.xml"/><Relationship Id="rId75" Type="http://schemas.openxmlformats.org/officeDocument/2006/relationships/footer" Target="footer33.xml"/><Relationship Id="rId83" Type="http://schemas.openxmlformats.org/officeDocument/2006/relationships/footer" Target="footer37.xml"/><Relationship Id="rId88" Type="http://schemas.openxmlformats.org/officeDocument/2006/relationships/header" Target="header38.xml"/><Relationship Id="rId91" Type="http://schemas.openxmlformats.org/officeDocument/2006/relationships/footer" Target="footer41.xml"/><Relationship Id="rId96" Type="http://schemas.openxmlformats.org/officeDocument/2006/relationships/header" Target="header42.xml"/><Relationship Id="rId111" Type="http://schemas.openxmlformats.org/officeDocument/2006/relationships/footer" Target="footer51.xml"/><Relationship Id="rId132" Type="http://schemas.openxmlformats.org/officeDocument/2006/relationships/header" Target="header60.xml"/><Relationship Id="rId140" Type="http://schemas.openxmlformats.org/officeDocument/2006/relationships/footer" Target="footer62.xml"/><Relationship Id="rId145" Type="http://schemas.openxmlformats.org/officeDocument/2006/relationships/image" Target="media/image9.png"/><Relationship Id="rId153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header" Target="header8.xml"/><Relationship Id="rId36" Type="http://schemas.openxmlformats.org/officeDocument/2006/relationships/header" Target="header12.xml"/><Relationship Id="rId49" Type="http://schemas.openxmlformats.org/officeDocument/2006/relationships/header" Target="header19.xml"/><Relationship Id="rId57" Type="http://schemas.openxmlformats.org/officeDocument/2006/relationships/header" Target="header23.xml"/><Relationship Id="rId106" Type="http://schemas.openxmlformats.org/officeDocument/2006/relationships/footer" Target="footer48.xml"/><Relationship Id="rId114" Type="http://schemas.openxmlformats.org/officeDocument/2006/relationships/footer" Target="footer52.xml"/><Relationship Id="rId119" Type="http://schemas.openxmlformats.org/officeDocument/2006/relationships/footer" Target="footer55.xml"/><Relationship Id="rId127" Type="http://schemas.openxmlformats.org/officeDocument/2006/relationships/footer" Target="footer59.xml"/><Relationship Id="rId10" Type="http://schemas.openxmlformats.org/officeDocument/2006/relationships/footnotes" Target="footnotes.xml"/><Relationship Id="rId31" Type="http://schemas.openxmlformats.org/officeDocument/2006/relationships/footer" Target="footer11.xml"/><Relationship Id="rId44" Type="http://schemas.openxmlformats.org/officeDocument/2006/relationships/header" Target="header16.xml"/><Relationship Id="rId52" Type="http://schemas.openxmlformats.org/officeDocument/2006/relationships/header" Target="header20.xml"/><Relationship Id="rId60" Type="http://schemas.openxmlformats.org/officeDocument/2006/relationships/header" Target="header24.xml"/><Relationship Id="rId65" Type="http://schemas.openxmlformats.org/officeDocument/2006/relationships/header" Target="header27.xml"/><Relationship Id="rId73" Type="http://schemas.openxmlformats.org/officeDocument/2006/relationships/header" Target="header31.xml"/><Relationship Id="rId78" Type="http://schemas.openxmlformats.org/officeDocument/2006/relationships/footer" Target="footer34.xml"/><Relationship Id="rId81" Type="http://schemas.openxmlformats.org/officeDocument/2006/relationships/header" Target="header35.xml"/><Relationship Id="rId86" Type="http://schemas.openxmlformats.org/officeDocument/2006/relationships/footer" Target="footer38.xml"/><Relationship Id="rId94" Type="http://schemas.openxmlformats.org/officeDocument/2006/relationships/footer" Target="footer42.xml"/><Relationship Id="rId99" Type="http://schemas.openxmlformats.org/officeDocument/2006/relationships/footer" Target="footer45.xml"/><Relationship Id="rId101" Type="http://schemas.openxmlformats.org/officeDocument/2006/relationships/header" Target="header45.xml"/><Relationship Id="rId122" Type="http://schemas.openxmlformats.org/officeDocument/2006/relationships/footer" Target="footer56.xml"/><Relationship Id="rId130" Type="http://schemas.openxmlformats.org/officeDocument/2006/relationships/footer" Target="footer60.xml"/><Relationship Id="rId135" Type="http://schemas.openxmlformats.org/officeDocument/2006/relationships/image" Target="media/image3.png"/><Relationship Id="rId143" Type="http://schemas.openxmlformats.org/officeDocument/2006/relationships/image" Target="media/image7.png"/><Relationship Id="rId148" Type="http://schemas.openxmlformats.org/officeDocument/2006/relationships/image" Target="media/image12.png"/><Relationship Id="rId151" Type="http://schemas.openxmlformats.org/officeDocument/2006/relationships/header" Target="header6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oter" Target="footer15.xml"/><Relationship Id="rId109" Type="http://schemas.openxmlformats.org/officeDocument/2006/relationships/header" Target="header49.xml"/><Relationship Id="rId34" Type="http://schemas.openxmlformats.org/officeDocument/2006/relationships/footer" Target="footer12.xml"/><Relationship Id="rId50" Type="http://schemas.openxmlformats.org/officeDocument/2006/relationships/footer" Target="footer20.xml"/><Relationship Id="rId55" Type="http://schemas.openxmlformats.org/officeDocument/2006/relationships/footer" Target="footer23.xml"/><Relationship Id="rId76" Type="http://schemas.openxmlformats.org/officeDocument/2006/relationships/header" Target="header32.xml"/><Relationship Id="rId97" Type="http://schemas.openxmlformats.org/officeDocument/2006/relationships/header" Target="header43.xml"/><Relationship Id="rId104" Type="http://schemas.openxmlformats.org/officeDocument/2006/relationships/header" Target="header46.xml"/><Relationship Id="rId120" Type="http://schemas.openxmlformats.org/officeDocument/2006/relationships/header" Target="header54.xml"/><Relationship Id="rId125" Type="http://schemas.openxmlformats.org/officeDocument/2006/relationships/header" Target="header57.xml"/><Relationship Id="rId141" Type="http://schemas.openxmlformats.org/officeDocument/2006/relationships/footer" Target="footer63.xml"/><Relationship Id="rId146" Type="http://schemas.openxmlformats.org/officeDocument/2006/relationships/image" Target="media/image10.png"/><Relationship Id="rId7" Type="http://schemas.microsoft.com/office/2007/relationships/stylesWithEffects" Target="stylesWithEffects.xml"/><Relationship Id="rId71" Type="http://schemas.openxmlformats.org/officeDocument/2006/relationships/footer" Target="footer31.xml"/><Relationship Id="rId92" Type="http://schemas.openxmlformats.org/officeDocument/2006/relationships/header" Target="header40.xml"/><Relationship Id="rId2" Type="http://schemas.openxmlformats.org/officeDocument/2006/relationships/customXml" Target="../customXml/item2.xml"/><Relationship Id="rId29" Type="http://schemas.openxmlformats.org/officeDocument/2006/relationships/header" Target="header9.xml"/><Relationship Id="rId24" Type="http://schemas.openxmlformats.org/officeDocument/2006/relationships/header" Target="header6.xml"/><Relationship Id="rId40" Type="http://schemas.openxmlformats.org/officeDocument/2006/relationships/header" Target="header14.xml"/><Relationship Id="rId45" Type="http://schemas.openxmlformats.org/officeDocument/2006/relationships/header" Target="header17.xml"/><Relationship Id="rId66" Type="http://schemas.openxmlformats.org/officeDocument/2006/relationships/footer" Target="footer28.xml"/><Relationship Id="rId87" Type="http://schemas.openxmlformats.org/officeDocument/2006/relationships/footer" Target="footer39.xml"/><Relationship Id="rId110" Type="http://schemas.openxmlformats.org/officeDocument/2006/relationships/footer" Target="footer50.xml"/><Relationship Id="rId115" Type="http://schemas.openxmlformats.org/officeDocument/2006/relationships/footer" Target="footer53.xml"/><Relationship Id="rId131" Type="http://schemas.openxmlformats.org/officeDocument/2006/relationships/footer" Target="footer61.xml"/><Relationship Id="rId136" Type="http://schemas.openxmlformats.org/officeDocument/2006/relationships/image" Target="media/image4.png"/><Relationship Id="rId61" Type="http://schemas.openxmlformats.org/officeDocument/2006/relationships/header" Target="header25.xml"/><Relationship Id="rId82" Type="http://schemas.openxmlformats.org/officeDocument/2006/relationships/footer" Target="footer36.xml"/><Relationship Id="rId152" Type="http://schemas.openxmlformats.org/officeDocument/2006/relationships/fontTable" Target="fontTable.xml"/><Relationship Id="rId19" Type="http://schemas.openxmlformats.org/officeDocument/2006/relationships/footer" Target="footer5.xml"/><Relationship Id="rId14" Type="http://schemas.openxmlformats.org/officeDocument/2006/relationships/footer" Target="footer2.xml"/><Relationship Id="rId30" Type="http://schemas.openxmlformats.org/officeDocument/2006/relationships/footer" Target="footer10.xml"/><Relationship Id="rId35" Type="http://schemas.openxmlformats.org/officeDocument/2006/relationships/footer" Target="footer13.xml"/><Relationship Id="rId56" Type="http://schemas.openxmlformats.org/officeDocument/2006/relationships/header" Target="header22.xml"/><Relationship Id="rId77" Type="http://schemas.openxmlformats.org/officeDocument/2006/relationships/header" Target="header33.xml"/><Relationship Id="rId100" Type="http://schemas.openxmlformats.org/officeDocument/2006/relationships/header" Target="header44.xml"/><Relationship Id="rId105" Type="http://schemas.openxmlformats.org/officeDocument/2006/relationships/header" Target="header47.xml"/><Relationship Id="rId126" Type="http://schemas.openxmlformats.org/officeDocument/2006/relationships/footer" Target="footer58.xml"/><Relationship Id="rId147" Type="http://schemas.openxmlformats.org/officeDocument/2006/relationships/image" Target="media/image11.png"/><Relationship Id="rId8" Type="http://schemas.openxmlformats.org/officeDocument/2006/relationships/settings" Target="settings.xml"/><Relationship Id="rId51" Type="http://schemas.openxmlformats.org/officeDocument/2006/relationships/footer" Target="footer21.xml"/><Relationship Id="rId72" Type="http://schemas.openxmlformats.org/officeDocument/2006/relationships/header" Target="header30.xml"/><Relationship Id="rId93" Type="http://schemas.openxmlformats.org/officeDocument/2006/relationships/header" Target="header41.xml"/><Relationship Id="rId98" Type="http://schemas.openxmlformats.org/officeDocument/2006/relationships/footer" Target="footer44.xml"/><Relationship Id="rId121" Type="http://schemas.openxmlformats.org/officeDocument/2006/relationships/header" Target="header55.xml"/><Relationship Id="rId142" Type="http://schemas.openxmlformats.org/officeDocument/2006/relationships/header" Target="header62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Packages\Microsoft.Office.Desktop_8wekyb3d8bbwe\LocalCache\Roaming\Microsoft\Templates\Modern%20student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5613939A90141C3A92076B78B091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65C90-F195-4ACA-8127-D473FF5D8EF8}"/>
      </w:docPartPr>
      <w:docPartBody>
        <w:p w:rsidR="000278B5" w:rsidRDefault="00FD651A" w:rsidP="00FD651A">
          <w:pPr>
            <w:pStyle w:val="C5613939A90141C3A92076B78B09159B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pace Mono">
    <w:altName w:val="Courier New"/>
    <w:charset w:val="00"/>
    <w:family w:val="modern"/>
    <w:pitch w:val="fixed"/>
    <w:sig w:usb0="00000001" w:usb1="00000001" w:usb2="00000000" w:usb3="00000000" w:csb0="00000193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51A"/>
    <w:rsid w:val="000278B5"/>
    <w:rsid w:val="000E092C"/>
    <w:rsid w:val="000E7C20"/>
    <w:rsid w:val="000F3AFD"/>
    <w:rsid w:val="0010182F"/>
    <w:rsid w:val="00142F4B"/>
    <w:rsid w:val="001A770E"/>
    <w:rsid w:val="002812AB"/>
    <w:rsid w:val="002F2C08"/>
    <w:rsid w:val="002F3B76"/>
    <w:rsid w:val="004B4E01"/>
    <w:rsid w:val="00562AC8"/>
    <w:rsid w:val="00685C11"/>
    <w:rsid w:val="006C5307"/>
    <w:rsid w:val="006D5E44"/>
    <w:rsid w:val="00854BD6"/>
    <w:rsid w:val="008B7360"/>
    <w:rsid w:val="009A7483"/>
    <w:rsid w:val="009D49BB"/>
    <w:rsid w:val="00A67785"/>
    <w:rsid w:val="00B12D4B"/>
    <w:rsid w:val="00B33EB3"/>
    <w:rsid w:val="00BC434A"/>
    <w:rsid w:val="00C14647"/>
    <w:rsid w:val="00C92724"/>
    <w:rsid w:val="00D95784"/>
    <w:rsid w:val="00E16B27"/>
    <w:rsid w:val="00FD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BD7E1DB9974E7FB455DA6C4934A8D1">
    <w:name w:val="29BD7E1DB9974E7FB455DA6C4934A8D1"/>
  </w:style>
  <w:style w:type="paragraph" w:customStyle="1" w:styleId="3ABC49910D374CC2B6DFFEF6589531FE">
    <w:name w:val="3ABC49910D374CC2B6DFFEF6589531FE"/>
  </w:style>
  <w:style w:type="paragraph" w:customStyle="1" w:styleId="AB346FF17B094468800D1BBCC9FAC71C">
    <w:name w:val="AB346FF17B094468800D1BBCC9FAC71C"/>
  </w:style>
  <w:style w:type="paragraph" w:customStyle="1" w:styleId="87DAEBA64EB54F0E83850C92B8DE8E34">
    <w:name w:val="87DAEBA64EB54F0E83850C92B8DE8E34"/>
  </w:style>
  <w:style w:type="paragraph" w:customStyle="1" w:styleId="092B88A58440403D9109EC614152A026">
    <w:name w:val="092B88A58440403D9109EC614152A026"/>
  </w:style>
  <w:style w:type="paragraph" w:customStyle="1" w:styleId="DACD40F5C49540F6B686F41444A0A4B1">
    <w:name w:val="DACD40F5C49540F6B686F41444A0A4B1"/>
  </w:style>
  <w:style w:type="paragraph" w:customStyle="1" w:styleId="8B30A725FBDC4F1DBF4BBBAC91F48FDB">
    <w:name w:val="8B30A725FBDC4F1DBF4BBBAC91F48FDB"/>
  </w:style>
  <w:style w:type="paragraph" w:customStyle="1" w:styleId="0D3D3C9F0F7B4BF994324C8250226DEA">
    <w:name w:val="0D3D3C9F0F7B4BF994324C8250226DEA"/>
  </w:style>
  <w:style w:type="paragraph" w:customStyle="1" w:styleId="Text">
    <w:name w:val="Text"/>
    <w:basedOn w:val="Normal"/>
    <w:uiPriority w:val="5"/>
    <w:qFormat/>
    <w:pPr>
      <w:spacing w:after="0" w:line="240" w:lineRule="auto"/>
    </w:pPr>
    <w:rPr>
      <w:rFonts w:eastAsiaTheme="minorHAnsi"/>
      <w:sz w:val="28"/>
      <w:szCs w:val="28"/>
      <w:lang w:val="en-US" w:eastAsia="en-US"/>
    </w:rPr>
  </w:style>
  <w:style w:type="paragraph" w:customStyle="1" w:styleId="DA082915A8C5484E8706E910834A4FDF">
    <w:name w:val="DA082915A8C5484E8706E910834A4FDF"/>
  </w:style>
  <w:style w:type="paragraph" w:customStyle="1" w:styleId="9D4A1C2616BA40DA93E4E8C045BE7AF8">
    <w:name w:val="9D4A1C2616BA40DA93E4E8C045BE7AF8"/>
  </w:style>
  <w:style w:type="paragraph" w:customStyle="1" w:styleId="47DAA4672F9E4804B8A65BCCD5B6AB8E">
    <w:name w:val="47DAA4672F9E4804B8A65BCCD5B6AB8E"/>
  </w:style>
  <w:style w:type="paragraph" w:customStyle="1" w:styleId="06327D260EC44825B5184C766BD1EEC3">
    <w:name w:val="06327D260EC44825B5184C766BD1EEC3"/>
  </w:style>
  <w:style w:type="paragraph" w:customStyle="1" w:styleId="C7CAAD93159A48CDB771489E659A3975">
    <w:name w:val="C7CAAD93159A48CDB771489E659A3975"/>
  </w:style>
  <w:style w:type="paragraph" w:customStyle="1" w:styleId="2557781646734E71B4DFC27BA7CE1F25">
    <w:name w:val="2557781646734E71B4DFC27BA7CE1F25"/>
  </w:style>
  <w:style w:type="paragraph" w:customStyle="1" w:styleId="88B53582775344E5AA0C281CEC1F8E97">
    <w:name w:val="88B53582775344E5AA0C281CEC1F8E97"/>
  </w:style>
  <w:style w:type="paragraph" w:customStyle="1" w:styleId="D7A521F4C18049E2A363D6AB768E50BF">
    <w:name w:val="D7A521F4C18049E2A363D6AB768E50BF"/>
  </w:style>
  <w:style w:type="paragraph" w:customStyle="1" w:styleId="C5613939A90141C3A92076B78B09159B">
    <w:name w:val="C5613939A90141C3A92076B78B09159B"/>
    <w:rsid w:val="00FD651A"/>
  </w:style>
  <w:style w:type="paragraph" w:customStyle="1" w:styleId="A8F3A710B5344D308A385C32D8FAD99B">
    <w:name w:val="A8F3A710B5344D308A385C32D8FAD99B"/>
    <w:rsid w:val="002812AB"/>
  </w:style>
  <w:style w:type="paragraph" w:customStyle="1" w:styleId="DB167C99FF3B46D2999D249D258AF632">
    <w:name w:val="DB167C99FF3B46D2999D249D258AF632"/>
    <w:rsid w:val="002812AB"/>
  </w:style>
  <w:style w:type="paragraph" w:customStyle="1" w:styleId="394842E51F814FE78DB45ADB59F97D46">
    <w:name w:val="394842E51F814FE78DB45ADB59F97D46"/>
    <w:rsid w:val="002812AB"/>
  </w:style>
  <w:style w:type="paragraph" w:customStyle="1" w:styleId="FE55ED2958D64AB492A7F7D48C7EFB24">
    <w:name w:val="FE55ED2958D64AB492A7F7D48C7EFB24"/>
    <w:rsid w:val="002812AB"/>
  </w:style>
  <w:style w:type="paragraph" w:customStyle="1" w:styleId="E0C2ED09FE224642859653BF8D7C5331">
    <w:name w:val="E0C2ED09FE224642859653BF8D7C5331"/>
    <w:rsid w:val="002812A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BD7E1DB9974E7FB455DA6C4934A8D1">
    <w:name w:val="29BD7E1DB9974E7FB455DA6C4934A8D1"/>
  </w:style>
  <w:style w:type="paragraph" w:customStyle="1" w:styleId="3ABC49910D374CC2B6DFFEF6589531FE">
    <w:name w:val="3ABC49910D374CC2B6DFFEF6589531FE"/>
  </w:style>
  <w:style w:type="paragraph" w:customStyle="1" w:styleId="AB346FF17B094468800D1BBCC9FAC71C">
    <w:name w:val="AB346FF17B094468800D1BBCC9FAC71C"/>
  </w:style>
  <w:style w:type="paragraph" w:customStyle="1" w:styleId="87DAEBA64EB54F0E83850C92B8DE8E34">
    <w:name w:val="87DAEBA64EB54F0E83850C92B8DE8E34"/>
  </w:style>
  <w:style w:type="paragraph" w:customStyle="1" w:styleId="092B88A58440403D9109EC614152A026">
    <w:name w:val="092B88A58440403D9109EC614152A026"/>
  </w:style>
  <w:style w:type="paragraph" w:customStyle="1" w:styleId="DACD40F5C49540F6B686F41444A0A4B1">
    <w:name w:val="DACD40F5C49540F6B686F41444A0A4B1"/>
  </w:style>
  <w:style w:type="paragraph" w:customStyle="1" w:styleId="8B30A725FBDC4F1DBF4BBBAC91F48FDB">
    <w:name w:val="8B30A725FBDC4F1DBF4BBBAC91F48FDB"/>
  </w:style>
  <w:style w:type="paragraph" w:customStyle="1" w:styleId="0D3D3C9F0F7B4BF994324C8250226DEA">
    <w:name w:val="0D3D3C9F0F7B4BF994324C8250226DEA"/>
  </w:style>
  <w:style w:type="paragraph" w:customStyle="1" w:styleId="Text">
    <w:name w:val="Text"/>
    <w:basedOn w:val="Normal"/>
    <w:uiPriority w:val="5"/>
    <w:qFormat/>
    <w:pPr>
      <w:spacing w:after="0" w:line="240" w:lineRule="auto"/>
    </w:pPr>
    <w:rPr>
      <w:rFonts w:eastAsiaTheme="minorHAnsi"/>
      <w:sz w:val="28"/>
      <w:szCs w:val="28"/>
      <w:lang w:val="en-US" w:eastAsia="en-US"/>
    </w:rPr>
  </w:style>
  <w:style w:type="paragraph" w:customStyle="1" w:styleId="DA082915A8C5484E8706E910834A4FDF">
    <w:name w:val="DA082915A8C5484E8706E910834A4FDF"/>
  </w:style>
  <w:style w:type="paragraph" w:customStyle="1" w:styleId="9D4A1C2616BA40DA93E4E8C045BE7AF8">
    <w:name w:val="9D4A1C2616BA40DA93E4E8C045BE7AF8"/>
  </w:style>
  <w:style w:type="paragraph" w:customStyle="1" w:styleId="47DAA4672F9E4804B8A65BCCD5B6AB8E">
    <w:name w:val="47DAA4672F9E4804B8A65BCCD5B6AB8E"/>
  </w:style>
  <w:style w:type="paragraph" w:customStyle="1" w:styleId="06327D260EC44825B5184C766BD1EEC3">
    <w:name w:val="06327D260EC44825B5184C766BD1EEC3"/>
  </w:style>
  <w:style w:type="paragraph" w:customStyle="1" w:styleId="C7CAAD93159A48CDB771489E659A3975">
    <w:name w:val="C7CAAD93159A48CDB771489E659A3975"/>
  </w:style>
  <w:style w:type="paragraph" w:customStyle="1" w:styleId="2557781646734E71B4DFC27BA7CE1F25">
    <w:name w:val="2557781646734E71B4DFC27BA7CE1F25"/>
  </w:style>
  <w:style w:type="paragraph" w:customStyle="1" w:styleId="88B53582775344E5AA0C281CEC1F8E97">
    <w:name w:val="88B53582775344E5AA0C281CEC1F8E97"/>
  </w:style>
  <w:style w:type="paragraph" w:customStyle="1" w:styleId="D7A521F4C18049E2A363D6AB768E50BF">
    <w:name w:val="D7A521F4C18049E2A363D6AB768E50BF"/>
  </w:style>
  <w:style w:type="paragraph" w:customStyle="1" w:styleId="C5613939A90141C3A92076B78B09159B">
    <w:name w:val="C5613939A90141C3A92076B78B09159B"/>
    <w:rsid w:val="00FD651A"/>
  </w:style>
  <w:style w:type="paragraph" w:customStyle="1" w:styleId="A8F3A710B5344D308A385C32D8FAD99B">
    <w:name w:val="A8F3A710B5344D308A385C32D8FAD99B"/>
    <w:rsid w:val="002812AB"/>
  </w:style>
  <w:style w:type="paragraph" w:customStyle="1" w:styleId="DB167C99FF3B46D2999D249D258AF632">
    <w:name w:val="DB167C99FF3B46D2999D249D258AF632"/>
    <w:rsid w:val="002812AB"/>
  </w:style>
  <w:style w:type="paragraph" w:customStyle="1" w:styleId="394842E51F814FE78DB45ADB59F97D46">
    <w:name w:val="394842E51F814FE78DB45ADB59F97D46"/>
    <w:rsid w:val="002812AB"/>
  </w:style>
  <w:style w:type="paragraph" w:customStyle="1" w:styleId="FE55ED2958D64AB492A7F7D48C7EFB24">
    <w:name w:val="FE55ED2958D64AB492A7F7D48C7EFB24"/>
    <w:rsid w:val="002812AB"/>
  </w:style>
  <w:style w:type="paragraph" w:customStyle="1" w:styleId="E0C2ED09FE224642859653BF8D7C5331">
    <w:name w:val="E0C2ED09FE224642859653BF8D7C5331"/>
    <w:rsid w:val="002812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SR">
  <a:themeElements>
    <a:clrScheme name="Student Repor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476166"/>
      </a:accent1>
      <a:accent2>
        <a:srgbClr val="2B3890"/>
      </a:accent2>
      <a:accent3>
        <a:srgbClr val="1C75BC"/>
      </a:accent3>
      <a:accent4>
        <a:srgbClr val="27AAE1"/>
      </a:accent4>
      <a:accent5>
        <a:srgbClr val="EBF1F7"/>
      </a:accent5>
      <a:accent6>
        <a:srgbClr val="00AEEF"/>
      </a:accent6>
      <a:hlink>
        <a:srgbClr val="0000FF"/>
      </a:hlink>
      <a:folHlink>
        <a:srgbClr val="FF00FF"/>
      </a:folHlink>
    </a:clrScheme>
    <a:fontScheme name="Custom 14">
      <a:majorFont>
        <a:latin typeface="Century Gothic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xmlns="" name="MSR" id="{54319084-637E-F54A-9FE0-A3AC8BF3D5C6}" vid="{83C68410-8BE2-F14B-9BB7-E4AFB045C04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670B6-EC8C-4A16-AA74-472978BEF7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D3411A-7586-4E92-AE2C-577E571916D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5AA84DA-4874-4497-B587-599D84E265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044C939-4BF3-48A1-AEA8-8D2468F6B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student report</Template>
  <TotalTime>0</TotalTime>
  <Pages>40</Pages>
  <Words>3071</Words>
  <Characters>17508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30-11-2020</vt:lpstr>
    </vt:vector>
  </TitlesOfParts>
  <Company/>
  <LinksUpToDate>false</LinksUpToDate>
  <CharactersWithSpaces>20538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30-11-2020</dc:title>
  <dc:subject/>
  <dc:creator/>
  <cp:keywords/>
  <dc:description/>
  <cp:lastModifiedBy/>
  <cp:revision>1</cp:revision>
  <dcterms:created xsi:type="dcterms:W3CDTF">2020-09-25T07:22:00Z</dcterms:created>
  <dcterms:modified xsi:type="dcterms:W3CDTF">2021-02-01T06:19:00Z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